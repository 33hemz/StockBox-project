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42961718"/>
        <w:docPartObj>
          <w:docPartGallery w:val="Cover Pages"/>
          <w:docPartUnique/>
        </w:docPartObj>
      </w:sdtPr>
      <w:sdtContent>
        <w:p w14:paraId="16107CBE" w14:textId="21CBDA2A" w:rsidR="000117F3" w:rsidRDefault="000117F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906BD13" wp14:editId="2875EFB2">
                    <wp:simplePos x="0" y="0"/>
                    <wp:positionH relativeFrom="page">
                      <wp:posOffset>926592</wp:posOffset>
                    </wp:positionH>
                    <wp:positionV relativeFrom="page">
                      <wp:posOffset>463296</wp:posOffset>
                    </wp:positionV>
                    <wp:extent cx="9450705" cy="5571744"/>
                    <wp:effectExtent l="0" t="0" r="0" b="3810"/>
                    <wp:wrapNone/>
                    <wp:docPr id="448" name="Group 448" title="Document title with badge icon behind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450705" cy="5571744"/>
                              <a:chOff x="0" y="0"/>
                              <a:chExt cx="6858000" cy="4462145"/>
                            </a:xfrm>
                          </wpg:grpSpPr>
                          <wps:wsp>
                            <wps:cNvPr id="449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1352550" y="0"/>
                                <a:ext cx="4452620" cy="4462145"/>
                              </a:xfrm>
                              <a:custGeom>
                                <a:avLst/>
                                <a:gdLst>
                                  <a:gd name="T0" fmla="*/ 1372 w 1372"/>
                                  <a:gd name="T1" fmla="*/ 687 h 1373"/>
                                  <a:gd name="T2" fmla="*/ 1320 w 1372"/>
                                  <a:gd name="T3" fmla="*/ 813 h 1373"/>
                                  <a:gd name="T4" fmla="*/ 1320 w 1372"/>
                                  <a:gd name="T5" fmla="*/ 949 h 1373"/>
                                  <a:gd name="T6" fmla="*/ 1224 w 1372"/>
                                  <a:gd name="T7" fmla="*/ 1046 h 1373"/>
                                  <a:gd name="T8" fmla="*/ 1171 w 1372"/>
                                  <a:gd name="T9" fmla="*/ 1172 h 1373"/>
                                  <a:gd name="T10" fmla="*/ 1045 w 1372"/>
                                  <a:gd name="T11" fmla="*/ 1224 h 1373"/>
                                  <a:gd name="T12" fmla="*/ 949 w 1372"/>
                                  <a:gd name="T13" fmla="*/ 1321 h 1373"/>
                                  <a:gd name="T14" fmla="*/ 812 w 1372"/>
                                  <a:gd name="T15" fmla="*/ 1321 h 1373"/>
                                  <a:gd name="T16" fmla="*/ 686 w 1372"/>
                                  <a:gd name="T17" fmla="*/ 1373 h 1373"/>
                                  <a:gd name="T18" fmla="*/ 560 w 1372"/>
                                  <a:gd name="T19" fmla="*/ 1321 h 1373"/>
                                  <a:gd name="T20" fmla="*/ 423 w 1372"/>
                                  <a:gd name="T21" fmla="*/ 1321 h 1373"/>
                                  <a:gd name="T22" fmla="*/ 327 w 1372"/>
                                  <a:gd name="T23" fmla="*/ 1224 h 1373"/>
                                  <a:gd name="T24" fmla="*/ 201 w 1372"/>
                                  <a:gd name="T25" fmla="*/ 1172 h 1373"/>
                                  <a:gd name="T26" fmla="*/ 149 w 1372"/>
                                  <a:gd name="T27" fmla="*/ 1046 h 1373"/>
                                  <a:gd name="T28" fmla="*/ 52 w 1372"/>
                                  <a:gd name="T29" fmla="*/ 949 h 1373"/>
                                  <a:gd name="T30" fmla="*/ 52 w 1372"/>
                                  <a:gd name="T31" fmla="*/ 813 h 1373"/>
                                  <a:gd name="T32" fmla="*/ 0 w 1372"/>
                                  <a:gd name="T33" fmla="*/ 687 h 1373"/>
                                  <a:gd name="T34" fmla="*/ 52 w 1372"/>
                                  <a:gd name="T35" fmla="*/ 561 h 1373"/>
                                  <a:gd name="T36" fmla="*/ 52 w 1372"/>
                                  <a:gd name="T37" fmla="*/ 424 h 1373"/>
                                  <a:gd name="T38" fmla="*/ 149 w 1372"/>
                                  <a:gd name="T39" fmla="*/ 328 h 1373"/>
                                  <a:gd name="T40" fmla="*/ 201 w 1372"/>
                                  <a:gd name="T41" fmla="*/ 201 h 1373"/>
                                  <a:gd name="T42" fmla="*/ 327 w 1372"/>
                                  <a:gd name="T43" fmla="*/ 149 h 1373"/>
                                  <a:gd name="T44" fmla="*/ 423 w 1372"/>
                                  <a:gd name="T45" fmla="*/ 52 h 1373"/>
                                  <a:gd name="T46" fmla="*/ 560 w 1372"/>
                                  <a:gd name="T47" fmla="*/ 53 h 1373"/>
                                  <a:gd name="T48" fmla="*/ 686 w 1372"/>
                                  <a:gd name="T49" fmla="*/ 0 h 1373"/>
                                  <a:gd name="T50" fmla="*/ 812 w 1372"/>
                                  <a:gd name="T51" fmla="*/ 53 h 1373"/>
                                  <a:gd name="T52" fmla="*/ 949 w 1372"/>
                                  <a:gd name="T53" fmla="*/ 52 h 1373"/>
                                  <a:gd name="T54" fmla="*/ 1045 w 1372"/>
                                  <a:gd name="T55" fmla="*/ 149 h 1373"/>
                                  <a:gd name="T56" fmla="*/ 1171 w 1372"/>
                                  <a:gd name="T57" fmla="*/ 201 h 1373"/>
                                  <a:gd name="T58" fmla="*/ 1224 w 1372"/>
                                  <a:gd name="T59" fmla="*/ 328 h 1373"/>
                                  <a:gd name="T60" fmla="*/ 1320 w 1372"/>
                                  <a:gd name="T61" fmla="*/ 424 h 1373"/>
                                  <a:gd name="T62" fmla="*/ 1320 w 1372"/>
                                  <a:gd name="T63" fmla="*/ 561 h 1373"/>
                                  <a:gd name="T64" fmla="*/ 1372 w 1372"/>
                                  <a:gd name="T65" fmla="*/ 687 h 13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</a:cxnLst>
                                <a:rect l="0" t="0" r="r" b="b"/>
                                <a:pathLst>
                                  <a:path w="1372" h="1373">
                                    <a:moveTo>
                                      <a:pt x="1372" y="687"/>
                                    </a:moveTo>
                                    <a:cubicBezTo>
                                      <a:pt x="1372" y="731"/>
                                      <a:pt x="1329" y="771"/>
                                      <a:pt x="1320" y="813"/>
                                    </a:cubicBezTo>
                                    <a:cubicBezTo>
                                      <a:pt x="1312" y="856"/>
                                      <a:pt x="1337" y="910"/>
                                      <a:pt x="1320" y="949"/>
                                    </a:cubicBezTo>
                                    <a:cubicBezTo>
                                      <a:pt x="1304" y="990"/>
                                      <a:pt x="1248" y="1010"/>
                                      <a:pt x="1224" y="1046"/>
                                    </a:cubicBezTo>
                                    <a:cubicBezTo>
                                      <a:pt x="1199" y="1082"/>
                                      <a:pt x="1202" y="1141"/>
                                      <a:pt x="1171" y="1172"/>
                                    </a:cubicBezTo>
                                    <a:cubicBezTo>
                                      <a:pt x="1141" y="1203"/>
                                      <a:pt x="1082" y="1200"/>
                                      <a:pt x="1045" y="1224"/>
                                    </a:cubicBezTo>
                                    <a:cubicBezTo>
                                      <a:pt x="1009" y="1248"/>
                                      <a:pt x="989" y="1304"/>
                                      <a:pt x="949" y="1321"/>
                                    </a:cubicBezTo>
                                    <a:cubicBezTo>
                                      <a:pt x="909" y="1337"/>
                                      <a:pt x="856" y="1312"/>
                                      <a:pt x="812" y="1321"/>
                                    </a:cubicBezTo>
                                    <a:cubicBezTo>
                                      <a:pt x="770" y="1329"/>
                                      <a:pt x="731" y="1373"/>
                                      <a:pt x="686" y="1373"/>
                                    </a:cubicBezTo>
                                    <a:cubicBezTo>
                                      <a:pt x="642" y="1373"/>
                                      <a:pt x="602" y="1329"/>
                                      <a:pt x="560" y="1321"/>
                                    </a:cubicBezTo>
                                    <a:cubicBezTo>
                                      <a:pt x="517" y="1312"/>
                                      <a:pt x="463" y="1337"/>
                                      <a:pt x="423" y="1321"/>
                                    </a:cubicBezTo>
                                    <a:cubicBezTo>
                                      <a:pt x="383" y="1304"/>
                                      <a:pt x="363" y="1248"/>
                                      <a:pt x="327" y="1224"/>
                                    </a:cubicBezTo>
                                    <a:cubicBezTo>
                                      <a:pt x="291" y="1200"/>
                                      <a:pt x="232" y="1203"/>
                                      <a:pt x="201" y="1172"/>
                                    </a:cubicBezTo>
                                    <a:cubicBezTo>
                                      <a:pt x="170" y="1141"/>
                                      <a:pt x="173" y="1082"/>
                                      <a:pt x="149" y="1046"/>
                                    </a:cubicBezTo>
                                    <a:cubicBezTo>
                                      <a:pt x="125" y="1010"/>
                                      <a:pt x="69" y="990"/>
                                      <a:pt x="52" y="949"/>
                                    </a:cubicBezTo>
                                    <a:cubicBezTo>
                                      <a:pt x="35" y="910"/>
                                      <a:pt x="61" y="856"/>
                                      <a:pt x="52" y="813"/>
                                    </a:cubicBezTo>
                                    <a:cubicBezTo>
                                      <a:pt x="44" y="771"/>
                                      <a:pt x="0" y="731"/>
                                      <a:pt x="0" y="687"/>
                                    </a:cubicBezTo>
                                    <a:cubicBezTo>
                                      <a:pt x="0" y="642"/>
                                      <a:pt x="44" y="603"/>
                                      <a:pt x="52" y="561"/>
                                    </a:cubicBezTo>
                                    <a:cubicBezTo>
                                      <a:pt x="61" y="517"/>
                                      <a:pt x="35" y="464"/>
                                      <a:pt x="52" y="424"/>
                                    </a:cubicBezTo>
                                    <a:cubicBezTo>
                                      <a:pt x="69" y="383"/>
                                      <a:pt x="125" y="364"/>
                                      <a:pt x="149" y="328"/>
                                    </a:cubicBezTo>
                                    <a:cubicBezTo>
                                      <a:pt x="173" y="291"/>
                                      <a:pt x="170" y="232"/>
                                      <a:pt x="201" y="201"/>
                                    </a:cubicBezTo>
                                    <a:cubicBezTo>
                                      <a:pt x="232" y="171"/>
                                      <a:pt x="291" y="174"/>
                                      <a:pt x="327" y="149"/>
                                    </a:cubicBezTo>
                                    <a:cubicBezTo>
                                      <a:pt x="363" y="125"/>
                                      <a:pt x="383" y="69"/>
                                      <a:pt x="423" y="52"/>
                                    </a:cubicBezTo>
                                    <a:cubicBezTo>
                                      <a:pt x="463" y="36"/>
                                      <a:pt x="517" y="61"/>
                                      <a:pt x="560" y="53"/>
                                    </a:cubicBezTo>
                                    <a:cubicBezTo>
                                      <a:pt x="602" y="44"/>
                                      <a:pt x="642" y="0"/>
                                      <a:pt x="686" y="0"/>
                                    </a:cubicBezTo>
                                    <a:cubicBezTo>
                                      <a:pt x="731" y="0"/>
                                      <a:pt x="770" y="44"/>
                                      <a:pt x="812" y="53"/>
                                    </a:cubicBezTo>
                                    <a:cubicBezTo>
                                      <a:pt x="856" y="61"/>
                                      <a:pt x="909" y="36"/>
                                      <a:pt x="949" y="52"/>
                                    </a:cubicBezTo>
                                    <a:cubicBezTo>
                                      <a:pt x="989" y="69"/>
                                      <a:pt x="1009" y="125"/>
                                      <a:pt x="1045" y="149"/>
                                    </a:cubicBezTo>
                                    <a:cubicBezTo>
                                      <a:pt x="1082" y="174"/>
                                      <a:pt x="1141" y="171"/>
                                      <a:pt x="1171" y="201"/>
                                    </a:cubicBezTo>
                                    <a:cubicBezTo>
                                      <a:pt x="1202" y="232"/>
                                      <a:pt x="1199" y="291"/>
                                      <a:pt x="1224" y="328"/>
                                    </a:cubicBezTo>
                                    <a:cubicBezTo>
                                      <a:pt x="1248" y="364"/>
                                      <a:pt x="1304" y="383"/>
                                      <a:pt x="1320" y="424"/>
                                    </a:cubicBezTo>
                                    <a:cubicBezTo>
                                      <a:pt x="1337" y="464"/>
                                      <a:pt x="1312" y="517"/>
                                      <a:pt x="1320" y="561"/>
                                    </a:cubicBezTo>
                                    <a:cubicBezTo>
                                      <a:pt x="1329" y="603"/>
                                      <a:pt x="1372" y="642"/>
                                      <a:pt x="1372" y="68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0" name="Text Box 450" title="Title text box"/>
                            <wps:cNvSpPr txBox="1"/>
                            <wps:spPr>
                              <a:xfrm>
                                <a:off x="0" y="285750"/>
                                <a:ext cx="6858000" cy="402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spacing w:val="160"/>
                                      <w:sz w:val="180"/>
                                      <w:szCs w:val="180"/>
                                    </w:rPr>
                                    <w:alias w:val="Title"/>
                                    <w:tag w:val=""/>
                                    <w:id w:val="1565828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sz w:val="160"/>
                                      <w:szCs w:val="160"/>
                                    </w:rPr>
                                  </w:sdtEndPr>
                                  <w:sdtContent>
                                    <w:p w14:paraId="2F817FCC" w14:textId="4F795109" w:rsidR="000117F3" w:rsidRDefault="000117F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hAnsiTheme="majorHAnsi"/>
                                          <w:caps/>
                                          <w:spacing w:val="160"/>
                                          <w:sz w:val="160"/>
                                          <w:szCs w:val="160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spacing w:val="160"/>
                                          <w:sz w:val="180"/>
                                          <w:szCs w:val="180"/>
                                        </w:rPr>
                                        <w:t>STOKBOX ANALYTICS 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36576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06BD13" id="Group 448" o:spid="_x0000_s1026" alt="Title: Document title with badge icon behind" style="position:absolute;margin-left:72.95pt;margin-top:36.5pt;width:744.15pt;height:438.7pt;z-index:251660288;mso-position-horizontal-relative:page;mso-position-vertical-relative:page;mso-width-relative:margin;mso-height-relative:margin" coordsize="68580,446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">
                    <v:shape id="Freeform 5" o:spid="_x0000_s1027" style="position:absolute;left:13525;width:44526;height:44621;visibility:visible;mso-wrap-style:square;v-text-anchor:top" coordsize="1372,1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" path="m1372,687v,44,-43,84,-52,126c1312,856,1337,910,1320,949v-16,41,-72,61,-96,97c1199,1082,1202,1141,1171,1172v-30,31,-89,28,-126,52c1009,1248,989,1304,949,1321v-40,16,-93,-9,-137,c770,1329,731,1373,686,1373v-44,,-84,-44,-126,-52c517,1312,463,1337,423,1321v-40,-17,-60,-73,-96,-97c291,1200,232,1203,201,1172v-31,-31,-28,-90,-52,-126c125,1010,69,990,52,949v-17,-39,9,-93,,-136c44,771,,731,,687,,642,44,603,52,561v9,-44,-17,-97,,-137c69,383,125,364,149,328v24,-37,21,-96,52,-127c232,171,291,174,327,149v36,-24,56,-80,96,-97c463,36,517,61,560,53,602,44,642,,686,v45,,84,44,126,53c856,61,909,36,949,52v40,17,60,73,96,97c1082,174,1141,171,1171,201v31,31,28,90,53,127c1248,364,1304,383,1320,424v17,40,-8,93,,137c1329,603,1372,642,1372,687xe" fillcolor="#e2dfcc [3214]" stroked="f">
                      <v:path arrowok="t" o:connecttype="custom" o:connectlocs="4452620,2232697;4283862,2642188;4283862,3084177;3972308,3399420;3800305,3808910;3391391,3977906;3079837,4293149;2635224,4293149;2226310,4462145;1817396,4293149;1372783,4293149;1061229,3977906;652315,3808910;483557,3399420;168758,3084177;168758,2642188;0,2232697;168758,1823207;168758,1377968;483557,1065975;652315,653235;1061229,484239;1372783,168996;1817396,172246;2226310,0;2635224,172246;3079837,168996;3391391,484239;3800305,653235;3972308,1065975;4283862,1377968;4283862,1823207;4452620,2232697" o:connectangles="0,0,0,0,0,0,0,0,0,0,0,0,0,0,0,0,0,0,0,0,0,0,0,0,0,0,0,0,0,0,0,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0" o:spid="_x0000_s1028" type="#_x0000_t202" style="position:absolute;top:2857;width:68580;height:402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" filled="f" stroked="f" strokeweight=".5pt">
                      <v:textbox inset="28.8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spacing w:val="160"/>
                                <w:sz w:val="180"/>
                                <w:szCs w:val="180"/>
                              </w:rPr>
                              <w:alias w:val="Title"/>
                              <w:tag w:val=""/>
                              <w:id w:val="1565828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sz w:val="160"/>
                                <w:szCs w:val="160"/>
                              </w:rPr>
                            </w:sdtEndPr>
                            <w:sdtContent>
                              <w:p w14:paraId="2F817FCC" w14:textId="4F795109" w:rsidR="000117F3" w:rsidRDefault="000117F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hAnsiTheme="majorHAnsi"/>
                                    <w:caps/>
                                    <w:spacing w:val="160"/>
                                    <w:sz w:val="160"/>
                                    <w:szCs w:val="16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spacing w:val="160"/>
                                    <w:sz w:val="180"/>
                                    <w:szCs w:val="180"/>
                                  </w:rPr>
                                  <w:t>STOKBOX ANALYTICS 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C33DB5" wp14:editId="6ADA8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2660" cy="9589770"/>
                    <wp:effectExtent l="0" t="0" r="1270" b="5715"/>
                    <wp:wrapNone/>
                    <wp:docPr id="451" name="Group 4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2660" cy="9589770"/>
                              <a:chOff x="0" y="0"/>
                              <a:chExt cx="7312660" cy="9589770"/>
                            </a:xfrm>
                          </wpg:grpSpPr>
                          <wps:wsp>
                            <wps:cNvPr id="452" name="Rectangle 452" title="Background shape for page color"/>
                            <wps:cNvSpPr/>
                            <wps:spPr>
                              <a:xfrm>
                                <a:off x="0" y="0"/>
                                <a:ext cx="7312660" cy="95897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3" name="Rectangle 453" title="Background shape for page color"/>
                            <wps:cNvSpPr/>
                            <wps:spPr>
                              <a:xfrm>
                                <a:off x="0" y="0"/>
                                <a:ext cx="283210" cy="95897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group w14:anchorId="195A7A20" id="Group 451" o:spid="_x0000_s1026" style="position:absolute;margin-left:0;margin-top:0;width:575.8pt;height:755.1pt;z-index:-251657216;mso-width-percent:941;mso-height-percent:954;mso-position-horizontal:center;mso-position-horizontal-relative:page;mso-position-vertical:center;mso-position-vertical-relative:page;mso-width-percent:941;mso-height-percent:954" coordsize="73126,95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">
                    <v:rect id="Rectangle 452" o:spid="_x0000_s1027" style="position:absolute;width:73126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" fillcolor="#99cb38 [3204]" stroked="f" strokeweight="1pt"/>
                    <v:rect id="Rectangle 453" o:spid="_x0000_s1028" style="position:absolute;width:2832;height:958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" fillcolor="#455f51 [3215]" stroked="f" strokeweight="1pt"/>
                    <w10:wrap anchorx="page" anchory="page"/>
                  </v:group>
                </w:pict>
              </mc:Fallback>
            </mc:AlternateContent>
          </w:r>
        </w:p>
        <w:p w14:paraId="60D04FFE" w14:textId="247D48B6" w:rsidR="000117F3" w:rsidRDefault="000117F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8E5161" wp14:editId="28785B9E">
                    <wp:simplePos x="0" y="0"/>
                    <wp:positionH relativeFrom="page">
                      <wp:posOffset>1913890</wp:posOffset>
                    </wp:positionH>
                    <wp:positionV relativeFrom="page">
                      <wp:posOffset>5835523</wp:posOffset>
                    </wp:positionV>
                    <wp:extent cx="6858000" cy="1487424"/>
                    <wp:effectExtent l="0" t="0" r="0" b="0"/>
                    <wp:wrapNone/>
                    <wp:docPr id="51" name="Text Box 51" title="Contact info text box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48742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spacing w:val="140"/>
                                    <w:sz w:val="40"/>
                                    <w:szCs w:val="40"/>
                                  </w:rPr>
                                  <w:alias w:val="Subtitle"/>
                                  <w:tag w:val=""/>
                                  <w:id w:val="-20736461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2ED645F0" w14:textId="76B58B63" w:rsidR="000117F3" w:rsidRDefault="000117F3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b/>
                                        <w:caps/>
                                        <w:spacing w:val="140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b/>
                                        <w:caps/>
                                        <w:spacing w:val="140"/>
                                        <w:sz w:val="40"/>
                                        <w:szCs w:val="40"/>
                                      </w:rPr>
                                      <w:t>YOUR PRODUCTS…OUR INSIGHT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E2DFCC" w:themeColor="background2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639421478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caps/>
                                    <w:spacing w:val="20"/>
                                  </w:rPr>
                                </w:sdtEndPr>
                                <w:sdtContent>
                                  <w:p w14:paraId="6D45CFF7" w14:textId="7347DF64" w:rsidR="000117F3" w:rsidRDefault="003209C1">
                                    <w:pPr>
                                      <w:pStyle w:val="NoSpacing"/>
                                      <w:spacing w:before="240"/>
                                      <w:jc w:val="center"/>
                                      <w:rPr>
                                        <w:b/>
                                        <w:caps/>
                                        <w:color w:val="E2DFCC" w:themeColor="background2"/>
                                        <w:spacing w:val="20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E2DFCC" w:themeColor="background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A483762" w14:textId="7143762A" w:rsidR="000117F3" w:rsidRDefault="00000000">
                                <w:pPr>
                                  <w:pStyle w:val="NoSpacing"/>
                                  <w:spacing w:before="720"/>
                                  <w:jc w:val="center"/>
                                  <w:rPr>
                                    <w:b/>
                                    <w:caps/>
                                    <w:spacing w:val="20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alias w:val="Company"/>
                                    <w:tag w:val=""/>
                                    <w:id w:val="-175010868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b/>
                                      <w:caps/>
                                      <w:spacing w:val="20"/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r w:rsidR="000117F3"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365760" tIns="45720" rIns="91440" bIns="5486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8E5161" id="Text Box 51" o:spid="_x0000_s1029" type="#_x0000_t202" alt="Title: Contact info text box" style="position:absolute;margin-left:150.7pt;margin-top:459.5pt;width:540pt;height:117.1pt;z-index:251661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" filled="f" stroked="f" strokeweight=".5pt">
                    <v:textbox inset="28.8pt,,,43.2pt">
                      <w:txbxContent>
                        <w:sdt>
                          <w:sdtPr>
                            <w:rPr>
                              <w:b/>
                              <w:caps/>
                              <w:spacing w:val="140"/>
                              <w:sz w:val="40"/>
                              <w:szCs w:val="40"/>
                            </w:rPr>
                            <w:alias w:val="Subtitle"/>
                            <w:tag w:val=""/>
                            <w:id w:val="-20736461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2ED645F0" w14:textId="76B58B63" w:rsidR="000117F3" w:rsidRDefault="000117F3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b/>
                                  <w:caps/>
                                  <w:spacing w:val="14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140"/>
                                  <w:sz w:val="40"/>
                                  <w:szCs w:val="40"/>
                                </w:rPr>
                                <w:t>YOUR PRODUCTS…OUR INSIGHT</w:t>
                              </w:r>
                            </w:p>
                          </w:sdtContent>
                        </w:sdt>
                        <w:bookmarkStart w:id="1" w:name="_GoBack" w:displacedByCustomXml="next"/>
                        <w:sdt>
                          <w:sdtPr>
                            <w:rPr>
                              <w:b/>
                              <w:color w:val="E2DFCC" w:themeColor="background2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639421478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caps/>
                              <w:spacing w:val="20"/>
                            </w:rPr>
                          </w:sdtEndPr>
                          <w:sdtContent>
                            <w:p w14:paraId="6D45CFF7" w14:textId="7347DF64" w:rsidR="000117F3" w:rsidRDefault="003209C1">
                              <w:pPr>
                                <w:pStyle w:val="NoSpacing"/>
                                <w:spacing w:before="240"/>
                                <w:jc w:val="center"/>
                                <w:rPr>
                                  <w:b/>
                                  <w:caps/>
                                  <w:color w:val="E2DFCC" w:themeColor="background2"/>
                                  <w:spacing w:val="2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color w:val="E2DFCC" w:themeColor="background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bookmarkEnd w:id="1"/>
                        <w:p w14:paraId="2A483762" w14:textId="7143762A" w:rsidR="000117F3" w:rsidRDefault="000117F3">
                          <w:pPr>
                            <w:pStyle w:val="NoSpacing"/>
                            <w:spacing w:before="720"/>
                            <w:jc w:val="center"/>
                            <w:rPr>
                              <w:b/>
                              <w:caps/>
                              <w:spacing w:val="20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alias w:val="Company"/>
                              <w:tag w:val=""/>
                              <w:id w:val="-175010868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>
                              <w:rPr>
                                <w:b/>
                                <w:caps/>
                                <w:spacing w:val="20"/>
                                <w:sz w:val="24"/>
                                <w:szCs w:val="24"/>
                              </w:rPr>
                            </w:sdtEndPr>
                            <w:sdtContent>
                              <w: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tbl>
      <w:tblPr>
        <w:tblpPr w:leftFromText="180" w:rightFromText="180" w:vertAnchor="text" w:horzAnchor="margin" w:tblpY="96"/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– outside"/>
      </w:tblPr>
      <w:tblGrid>
        <w:gridCol w:w="4857"/>
        <w:gridCol w:w="684"/>
        <w:gridCol w:w="5057"/>
        <w:gridCol w:w="536"/>
        <w:gridCol w:w="4552"/>
      </w:tblGrid>
      <w:tr w:rsidR="00D4761B" w:rsidRPr="00DD7039" w14:paraId="66B90DF4" w14:textId="77777777" w:rsidTr="00262E12">
        <w:trPr>
          <w:trHeight w:val="10098"/>
        </w:trPr>
        <w:tc>
          <w:tcPr>
            <w:tcW w:w="4904" w:type="dxa"/>
          </w:tcPr>
          <w:p w14:paraId="6D55993A" w14:textId="6D91C748" w:rsidR="00D4761B" w:rsidRPr="005130E6" w:rsidRDefault="00D4761B" w:rsidP="00D4761B">
            <w:pPr>
              <w:pStyle w:val="BlockHeading"/>
              <w:rPr>
                <w:b/>
                <w:bCs/>
                <w:u w:val="single"/>
              </w:rPr>
            </w:pPr>
            <w:r w:rsidRPr="005130E6">
              <w:rPr>
                <w:b/>
                <w:bCs/>
                <w:u w:val="single"/>
              </w:rPr>
              <w:lastRenderedPageBreak/>
              <w:t>Logging you in…</w:t>
            </w:r>
          </w:p>
          <w:p w14:paraId="07E44959" w14:textId="77777777" w:rsidR="00D4761B" w:rsidRDefault="00D4761B" w:rsidP="00D4761B">
            <w:pPr>
              <w:pStyle w:val="BlockText"/>
            </w:pPr>
            <w:r>
              <w:t>From the landing page, press sign in to navigate to the login page…</w:t>
            </w:r>
          </w:p>
          <w:p w14:paraId="5BDE97CC" w14:textId="77777777" w:rsidR="00D4761B" w:rsidRDefault="00D4761B" w:rsidP="00D4761B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094122B" wp14:editId="77986B09">
                  <wp:simplePos x="0" y="0"/>
                  <wp:positionH relativeFrom="column">
                    <wp:posOffset>-107094</wp:posOffset>
                  </wp:positionH>
                  <wp:positionV relativeFrom="paragraph">
                    <wp:posOffset>6985</wp:posOffset>
                  </wp:positionV>
                  <wp:extent cx="3071192" cy="2842402"/>
                  <wp:effectExtent l="0" t="0" r="2540" b="2540"/>
                  <wp:wrapNone/>
                  <wp:docPr id="32" name="Picture 3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0"/>
                          <a:srcRect l="6077" t="10046" r="12767" b="10951"/>
                          <a:stretch/>
                        </pic:blipFill>
                        <pic:spPr bwMode="auto">
                          <a:xfrm>
                            <a:off x="0" y="0"/>
                            <a:ext cx="3071192" cy="284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725D5B" w14:textId="77777777" w:rsidR="00D4761B" w:rsidRPr="00B223C5" w:rsidRDefault="00D4761B" w:rsidP="00D4761B"/>
          <w:p w14:paraId="0F742349" w14:textId="77777777" w:rsidR="00D4761B" w:rsidRPr="00B223C5" w:rsidRDefault="00D4761B" w:rsidP="00D4761B"/>
          <w:p w14:paraId="757A55F9" w14:textId="77777777" w:rsidR="00D4761B" w:rsidRPr="00B223C5" w:rsidRDefault="00D4761B" w:rsidP="00D4761B"/>
          <w:p w14:paraId="714122F9" w14:textId="77777777" w:rsidR="00D4761B" w:rsidRPr="00B223C5" w:rsidRDefault="00D4761B" w:rsidP="00D4761B"/>
          <w:p w14:paraId="6AE78B7D" w14:textId="77777777" w:rsidR="00D4761B" w:rsidRDefault="00D4761B" w:rsidP="00D4761B">
            <w:pPr>
              <w:rPr>
                <w:color w:val="455F51" w:themeColor="text2"/>
                <w:sz w:val="28"/>
              </w:rPr>
            </w:pPr>
          </w:p>
          <w:p w14:paraId="4FDF1CF1" w14:textId="384F91D7" w:rsidR="00D4761B" w:rsidRDefault="00D4761B" w:rsidP="00D4761B">
            <w:pPr>
              <w:tabs>
                <w:tab w:val="left" w:pos="1363"/>
              </w:tabs>
            </w:pPr>
            <w:r>
              <w:tab/>
            </w:r>
          </w:p>
          <w:p w14:paraId="3D661DFF" w14:textId="3E45D77D" w:rsidR="00D4761B" w:rsidRDefault="00D4761B" w:rsidP="00D4761B">
            <w:pPr>
              <w:tabs>
                <w:tab w:val="left" w:pos="1363"/>
              </w:tabs>
            </w:pPr>
          </w:p>
          <w:p w14:paraId="11998E51" w14:textId="55AA55A1" w:rsidR="00D4761B" w:rsidRDefault="00D4761B" w:rsidP="00D4761B">
            <w:pPr>
              <w:tabs>
                <w:tab w:val="left" w:pos="1363"/>
              </w:tabs>
            </w:pPr>
          </w:p>
          <w:p w14:paraId="4AF56243" w14:textId="02A3E260" w:rsidR="00D4761B" w:rsidRDefault="009266E8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CD29AF5" wp14:editId="26EFA78E">
                      <wp:simplePos x="0" y="0"/>
                      <wp:positionH relativeFrom="column">
                        <wp:posOffset>1195070</wp:posOffset>
                      </wp:positionH>
                      <wp:positionV relativeFrom="paragraph">
                        <wp:posOffset>10795</wp:posOffset>
                      </wp:positionV>
                      <wp:extent cx="548640" cy="377825"/>
                      <wp:effectExtent l="0" t="0" r="0" b="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8640" cy="377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4FAABB" w14:textId="77777777" w:rsidR="00D4761B" w:rsidRPr="00B223C5" w:rsidRDefault="00D4761B" w:rsidP="00D4761B">
                                  <w:pP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 w:rsidRPr="00B223C5"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>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29AF5" id="Text Box 37" o:spid="_x0000_s1030" type="#_x0000_t202" style="position:absolute;margin-left:94.1pt;margin-top:.85pt;width:43.2pt;height:2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" filled="f" stroked="f" strokeweight=".5pt">
                      <v:textbox>
                        <w:txbxContent>
                          <w:p w14:paraId="4A4FAABB" w14:textId="77777777" w:rsidR="00D4761B" w:rsidRPr="00B223C5" w:rsidRDefault="00D4761B" w:rsidP="00D4761B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 w:rsidRPr="00B223C5">
                              <w:rPr>
                                <w:b/>
                                <w:bCs/>
                                <w:lang w:val="en-GB"/>
                              </w:rPr>
                              <w:t>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2C77DF4" w14:textId="4A64204E" w:rsidR="00D4761B" w:rsidRDefault="005538EF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041493D" wp14:editId="73BFA460">
                  <wp:simplePos x="0" y="0"/>
                  <wp:positionH relativeFrom="column">
                    <wp:posOffset>-360680</wp:posOffset>
                  </wp:positionH>
                  <wp:positionV relativeFrom="paragraph">
                    <wp:posOffset>124488</wp:posOffset>
                  </wp:positionV>
                  <wp:extent cx="3713480" cy="626110"/>
                  <wp:effectExtent l="0" t="0" r="0" b="0"/>
                  <wp:wrapNone/>
                  <wp:docPr id="34" name="Picture 34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Logo&#10;&#10;Description automatically generated"/>
                          <pic:cNvPicPr/>
                        </pic:nvPicPr>
                        <pic:blipFill rotWithShape="1">
                          <a:blip r:embed="rId11"/>
                          <a:srcRect l="13779" t="9745" b="29899"/>
                          <a:stretch/>
                        </pic:blipFill>
                        <pic:spPr bwMode="auto">
                          <a:xfrm>
                            <a:off x="0" y="0"/>
                            <a:ext cx="3713480" cy="626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508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A37DCC4" w14:textId="77777777" w:rsidR="00D4761B" w:rsidRDefault="00D4761B" w:rsidP="00D4761B">
            <w:pPr>
              <w:tabs>
                <w:tab w:val="left" w:pos="1363"/>
              </w:tabs>
            </w:pPr>
          </w:p>
          <w:p w14:paraId="4C1D5752" w14:textId="77777777" w:rsidR="00D4761B" w:rsidRDefault="00D4761B" w:rsidP="00D4761B">
            <w:pPr>
              <w:tabs>
                <w:tab w:val="left" w:pos="1363"/>
              </w:tabs>
            </w:pPr>
          </w:p>
          <w:p w14:paraId="035B0960" w14:textId="445A2020" w:rsidR="005130E6" w:rsidRPr="005130E6" w:rsidRDefault="005130E6" w:rsidP="005130E6">
            <w:pPr>
              <w:pStyle w:val="BlockHeading"/>
              <w:rPr>
                <w:b/>
                <w:bCs/>
                <w:u w:val="single"/>
              </w:rPr>
            </w:pPr>
            <w:r w:rsidRPr="005130E6">
              <w:rPr>
                <w:b/>
                <w:bCs/>
                <w:u w:val="single"/>
              </w:rPr>
              <w:lastRenderedPageBreak/>
              <w:t>Dashboard Page</w:t>
            </w:r>
          </w:p>
          <w:p w14:paraId="56834A1E" w14:textId="46520B50" w:rsidR="005130E6" w:rsidRDefault="00262E12" w:rsidP="005130E6">
            <w:pPr>
              <w:pStyle w:val="BlockText"/>
            </w:pPr>
            <w:r>
              <w:t>Once logged in, you can see your dashboard…</w:t>
            </w:r>
          </w:p>
          <w:p w14:paraId="05BF3B1E" w14:textId="5488DE98" w:rsidR="005130E6" w:rsidRDefault="00262E12" w:rsidP="005130E6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C2919AA" wp14:editId="62DA66AF">
                  <wp:simplePos x="0" y="0"/>
                  <wp:positionH relativeFrom="column">
                    <wp:posOffset>-226474</wp:posOffset>
                  </wp:positionH>
                  <wp:positionV relativeFrom="paragraph">
                    <wp:posOffset>13335</wp:posOffset>
                  </wp:positionV>
                  <wp:extent cx="3616702" cy="2007235"/>
                  <wp:effectExtent l="0" t="0" r="3175" b="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12"/>
                          <a:srcRect l="5664" t="9009" r="1545"/>
                          <a:stretch/>
                        </pic:blipFill>
                        <pic:spPr bwMode="auto">
                          <a:xfrm>
                            <a:off x="0" y="0"/>
                            <a:ext cx="3616702" cy="200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4B95B0" w14:textId="77777777" w:rsidR="005130E6" w:rsidRPr="00B223C5" w:rsidRDefault="005130E6" w:rsidP="005130E6"/>
          <w:p w14:paraId="32BA45B9" w14:textId="77777777" w:rsidR="005130E6" w:rsidRPr="00B223C5" w:rsidRDefault="005130E6" w:rsidP="005130E6"/>
          <w:p w14:paraId="2F119A4F" w14:textId="77777777" w:rsidR="005130E6" w:rsidRPr="00B223C5" w:rsidRDefault="005130E6" w:rsidP="005130E6"/>
          <w:p w14:paraId="515982D8" w14:textId="77777777" w:rsidR="005130E6" w:rsidRPr="00B223C5" w:rsidRDefault="005130E6" w:rsidP="005130E6"/>
          <w:p w14:paraId="71FD7082" w14:textId="77777777" w:rsidR="005130E6" w:rsidRDefault="005130E6" w:rsidP="005130E6">
            <w:pPr>
              <w:rPr>
                <w:color w:val="455F51" w:themeColor="text2"/>
                <w:sz w:val="28"/>
              </w:rPr>
            </w:pPr>
          </w:p>
          <w:p w14:paraId="18FD55B2" w14:textId="52C84E2A" w:rsidR="00262E12" w:rsidRDefault="00072195" w:rsidP="00262E12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34F01B6" wp14:editId="56E53176">
                  <wp:simplePos x="0" y="0"/>
                  <wp:positionH relativeFrom="column">
                    <wp:posOffset>-272573</wp:posOffset>
                  </wp:positionH>
                  <wp:positionV relativeFrom="paragraph">
                    <wp:posOffset>714865</wp:posOffset>
                  </wp:positionV>
                  <wp:extent cx="3659643" cy="2464905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13"/>
                          <a:srcRect t="475" r="-56" b="1121"/>
                          <a:stretch/>
                        </pic:blipFill>
                        <pic:spPr bwMode="auto">
                          <a:xfrm>
                            <a:off x="0" y="0"/>
                            <a:ext cx="3659643" cy="246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gramStart"/>
            <w:r w:rsidR="00262E12">
              <w:t>At a glance</w:t>
            </w:r>
            <w:proofErr w:type="gramEnd"/>
            <w:r w:rsidR="00262E12">
              <w:t xml:space="preserve">, you can see all </w:t>
            </w:r>
            <w:r w:rsidR="00262E12">
              <w:rPr>
                <w:b/>
                <w:bCs/>
                <w:color w:val="4D671B" w:themeColor="accent1" w:themeShade="80"/>
              </w:rPr>
              <w:t xml:space="preserve">analytics </w:t>
            </w:r>
            <w:r w:rsidR="00262E12">
              <w:rPr>
                <w:color w:val="4D671B" w:themeColor="accent1" w:themeShade="80"/>
              </w:rPr>
              <w:t>relevant to your company and your queries</w:t>
            </w:r>
            <w:r w:rsidR="00262E12">
              <w:t>…</w:t>
            </w:r>
          </w:p>
          <w:p w14:paraId="708EB2AC" w14:textId="599F63E6" w:rsidR="005130E6" w:rsidRDefault="005130E6" w:rsidP="005130E6">
            <w:pPr>
              <w:tabs>
                <w:tab w:val="left" w:pos="1363"/>
              </w:tabs>
            </w:pPr>
          </w:p>
          <w:p w14:paraId="2D696A05" w14:textId="77777777" w:rsidR="005130E6" w:rsidRDefault="005130E6" w:rsidP="005130E6">
            <w:pPr>
              <w:tabs>
                <w:tab w:val="left" w:pos="1363"/>
              </w:tabs>
            </w:pPr>
          </w:p>
          <w:p w14:paraId="40150D45" w14:textId="77777777" w:rsidR="005130E6" w:rsidRDefault="005130E6" w:rsidP="005130E6">
            <w:pPr>
              <w:tabs>
                <w:tab w:val="left" w:pos="1363"/>
              </w:tabs>
            </w:pPr>
          </w:p>
          <w:p w14:paraId="02AAE68A" w14:textId="77777777" w:rsidR="005130E6" w:rsidRDefault="005130E6" w:rsidP="005130E6">
            <w:pPr>
              <w:tabs>
                <w:tab w:val="left" w:pos="1363"/>
              </w:tabs>
            </w:pPr>
          </w:p>
          <w:p w14:paraId="715AE0C5" w14:textId="77777777" w:rsidR="005130E6" w:rsidRDefault="005130E6" w:rsidP="005130E6">
            <w:pPr>
              <w:tabs>
                <w:tab w:val="left" w:pos="1363"/>
              </w:tabs>
            </w:pPr>
          </w:p>
          <w:p w14:paraId="466DDEF4" w14:textId="77777777" w:rsidR="005130E6" w:rsidRDefault="005130E6" w:rsidP="005130E6">
            <w:pPr>
              <w:tabs>
                <w:tab w:val="left" w:pos="1363"/>
              </w:tabs>
            </w:pPr>
          </w:p>
          <w:p w14:paraId="000F0B17" w14:textId="45A23F45" w:rsidR="005130E6" w:rsidRDefault="000812E6" w:rsidP="005130E6">
            <w:pPr>
              <w:tabs>
                <w:tab w:val="left" w:pos="1363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1" locked="0" layoutInCell="1" allowOverlap="1" wp14:anchorId="19FECAE4" wp14:editId="781D6938">
                  <wp:simplePos x="0" y="0"/>
                  <wp:positionH relativeFrom="column">
                    <wp:posOffset>3646198</wp:posOffset>
                  </wp:positionH>
                  <wp:positionV relativeFrom="paragraph">
                    <wp:posOffset>-57647</wp:posOffset>
                  </wp:positionV>
                  <wp:extent cx="3506414" cy="4574347"/>
                  <wp:effectExtent l="0" t="0" r="0" b="0"/>
                  <wp:wrapNone/>
                  <wp:docPr id="62" name="Picture 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application&#10;&#10;Description automatically generated"/>
                          <pic:cNvPicPr/>
                        </pic:nvPicPr>
                        <pic:blipFill rotWithShape="1">
                          <a:blip r:embed="rId14"/>
                          <a:srcRect l="6035" t="5745" r="7219" b="8120"/>
                          <a:stretch/>
                        </pic:blipFill>
                        <pic:spPr bwMode="auto">
                          <a:xfrm>
                            <a:off x="0" y="0"/>
                            <a:ext cx="3516314" cy="4587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505B1E9E" wp14:editId="41EF1F40">
                  <wp:simplePos x="0" y="0"/>
                  <wp:positionH relativeFrom="column">
                    <wp:posOffset>-78105</wp:posOffset>
                  </wp:positionH>
                  <wp:positionV relativeFrom="paragraph">
                    <wp:posOffset>284894</wp:posOffset>
                  </wp:positionV>
                  <wp:extent cx="2933065" cy="2199640"/>
                  <wp:effectExtent l="0" t="0" r="635" b="0"/>
                  <wp:wrapNone/>
                  <wp:docPr id="54" name="Picture 5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application&#10;&#10;Description automatically generated"/>
                          <pic:cNvPicPr/>
                        </pic:nvPicPr>
                        <pic:blipFill rotWithShape="1">
                          <a:blip r:embed="rId15"/>
                          <a:srcRect l="8459" t="8940" r="10356" b="10610"/>
                          <a:stretch/>
                        </pic:blipFill>
                        <pic:spPr bwMode="auto">
                          <a:xfrm>
                            <a:off x="0" y="0"/>
                            <a:ext cx="2933065" cy="2199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43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F7ED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1C9BB4" wp14:editId="2AEFB911">
                      <wp:simplePos x="0" y="0"/>
                      <wp:positionH relativeFrom="column">
                        <wp:posOffset>-234315</wp:posOffset>
                      </wp:positionH>
                      <wp:positionV relativeFrom="paragraph">
                        <wp:posOffset>-323629</wp:posOffset>
                      </wp:positionV>
                      <wp:extent cx="3249930" cy="709295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49930" cy="7092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87EBC4" w14:textId="1CC0D1A2" w:rsidR="00D4302B" w:rsidRPr="00B71FEC" w:rsidRDefault="00D4302B" w:rsidP="00D4302B">
                                  <w:pPr>
                                    <w:pStyle w:val="BlockText"/>
                                    <w:rPr>
                                      <w:b/>
                                      <w:bCs/>
                                      <w:lang w:val="en-GB"/>
                                    </w:rPr>
                                  </w:pPr>
                                  <w:r>
                                    <w:t xml:space="preserve">…and you’ll be sent a </w:t>
                                  </w:r>
                                  <w:r w:rsidRPr="00B71FEC">
                                    <w:rPr>
                                      <w:b/>
                                      <w:bCs/>
                                    </w:rPr>
                                    <w:t xml:space="preserve">recovery </w:t>
                                  </w:r>
                                  <w:proofErr w:type="gramStart"/>
                                  <w:r w:rsidRPr="00B71FEC">
                                    <w:rPr>
                                      <w:b/>
                                      <w:bCs/>
                                    </w:rPr>
                                    <w:t>email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C9BB4" id="Text Box 53" o:spid="_x0000_s1031" type="#_x0000_t202" style="position:absolute;margin-left:-18.45pt;margin-top:-25.5pt;width:255.9pt;height:55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" filled="f" stroked="f" strokeweight=".5pt">
                      <v:textbox>
                        <w:txbxContent>
                          <w:p w14:paraId="3F87EBC4" w14:textId="1CC0D1A2" w:rsidR="00D4302B" w:rsidRPr="00B71FEC" w:rsidRDefault="00D4302B" w:rsidP="00D4302B">
                            <w:pPr>
                              <w:pStyle w:val="BlockText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t xml:space="preserve">…and you’ll be sent a </w:t>
                            </w:r>
                            <w:r w:rsidRPr="00B71FEC">
                              <w:rPr>
                                <w:b/>
                                <w:bCs/>
                              </w:rPr>
                              <w:t xml:space="preserve">recovery </w:t>
                            </w:r>
                            <w:proofErr w:type="gramStart"/>
                            <w:r w:rsidRPr="00B71FEC">
                              <w:rPr>
                                <w:b/>
                                <w:bCs/>
                              </w:rPr>
                              <w:t>email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141AAF" w14:textId="34CD53D4" w:rsidR="00D4761B" w:rsidRDefault="00D4761B" w:rsidP="00D4761B">
            <w:pPr>
              <w:tabs>
                <w:tab w:val="left" w:pos="1363"/>
              </w:tabs>
            </w:pPr>
          </w:p>
          <w:p w14:paraId="05507828" w14:textId="5A5181AE" w:rsidR="00D4761B" w:rsidRDefault="00D4761B" w:rsidP="00D4761B">
            <w:pPr>
              <w:tabs>
                <w:tab w:val="left" w:pos="1363"/>
              </w:tabs>
            </w:pPr>
          </w:p>
          <w:p w14:paraId="7B1E3C11" w14:textId="1EF78E13" w:rsidR="00D4761B" w:rsidRDefault="00D4761B" w:rsidP="00D4761B">
            <w:pPr>
              <w:tabs>
                <w:tab w:val="left" w:pos="1363"/>
              </w:tabs>
            </w:pPr>
          </w:p>
          <w:p w14:paraId="51F35874" w14:textId="1D05B2E8" w:rsidR="00D4761B" w:rsidRDefault="00D4761B" w:rsidP="00D4761B">
            <w:pPr>
              <w:tabs>
                <w:tab w:val="left" w:pos="1363"/>
              </w:tabs>
            </w:pPr>
          </w:p>
          <w:p w14:paraId="7F9532C7" w14:textId="60EE1A33" w:rsidR="00D4761B" w:rsidRDefault="00D4761B" w:rsidP="00D4761B">
            <w:pPr>
              <w:tabs>
                <w:tab w:val="left" w:pos="1363"/>
              </w:tabs>
            </w:pPr>
          </w:p>
          <w:p w14:paraId="19C9F7ED" w14:textId="06406C6F" w:rsidR="00D4761B" w:rsidRDefault="00D4761B" w:rsidP="00D4761B">
            <w:pPr>
              <w:tabs>
                <w:tab w:val="left" w:pos="1363"/>
              </w:tabs>
            </w:pPr>
          </w:p>
          <w:p w14:paraId="74390DD8" w14:textId="6ECDC3A3" w:rsidR="00D4761B" w:rsidRDefault="008F7ED5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302A0AD" wp14:editId="28904DC5">
                      <wp:simplePos x="0" y="0"/>
                      <wp:positionH relativeFrom="column">
                        <wp:posOffset>160876</wp:posOffset>
                      </wp:positionH>
                      <wp:positionV relativeFrom="paragraph">
                        <wp:posOffset>8255</wp:posOffset>
                      </wp:positionV>
                      <wp:extent cx="3120308" cy="854765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0308" cy="8547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EF06E0" w14:textId="5BFEA938" w:rsidR="00B71FEC" w:rsidRDefault="00B71FEC" w:rsidP="00CD1EFE">
                                  <w:pPr>
                                    <w:pStyle w:val="BlockText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>The email should like this…</w:t>
                                  </w:r>
                                </w:p>
                                <w:p w14:paraId="64687E87" w14:textId="7F4FB71C" w:rsidR="00B71FEC" w:rsidRPr="00B71FEC" w:rsidRDefault="00B71FEC" w:rsidP="00CD1EFE">
                                  <w:pPr>
                                    <w:pStyle w:val="BlockText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 xml:space="preserve">Follow the </w:t>
                                  </w:r>
                                  <w:r w:rsidRPr="00CD1EFE">
                                    <w:rPr>
                                      <w:b/>
                                      <w:bCs/>
                                      <w:color w:val="FF0000"/>
                                      <w:lang w:val="en-GB"/>
                                    </w:rPr>
                                    <w:t>Reset Password</w:t>
                                  </w:r>
                                  <w:r>
                                    <w:rPr>
                                      <w:b/>
                                      <w:bCs/>
                                      <w:lang w:val="en-GB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lang w:val="en-GB"/>
                                    </w:rPr>
                                    <w:t>link</w:t>
                                  </w:r>
                                  <w:proofErr w:type="gramEnd"/>
                                  <w:r>
                                    <w:rPr>
                                      <w:lang w:val="en-GB"/>
                                    </w:rPr>
                                    <w:t xml:space="preserve"> </w:t>
                                  </w:r>
                                </w:p>
                                <w:p w14:paraId="79B2BB0D" w14:textId="6C2D4E21" w:rsidR="00B71FEC" w:rsidRDefault="00B71FEC" w:rsidP="00B71FEC">
                                  <w:pPr>
                                    <w:pStyle w:val="BlockText"/>
                                    <w:jc w:val="right"/>
                                    <w:rPr>
                                      <w:lang w:val="en-GB"/>
                                    </w:rPr>
                                  </w:pPr>
                                </w:p>
                                <w:p w14:paraId="211B450C" w14:textId="77777777" w:rsidR="008F7ED5" w:rsidRPr="00B71FEC" w:rsidRDefault="008F7ED5" w:rsidP="00B71FEC">
                                  <w:pPr>
                                    <w:pStyle w:val="BlockText"/>
                                    <w:jc w:val="right"/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A0AD" id="Text Box 56" o:spid="_x0000_s1032" type="#_x0000_t202" style="position:absolute;margin-left:12.65pt;margin-top:.65pt;width:245.7pt;height:67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" filled="f" stroked="f" strokeweight=".5pt">
                      <v:textbox>
                        <w:txbxContent>
                          <w:p w14:paraId="71EF06E0" w14:textId="5BFEA938" w:rsidR="00B71FEC" w:rsidRDefault="00B71FEC" w:rsidP="00CD1EFE">
                            <w:pPr>
                              <w:pStyle w:val="Block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The email should like this…</w:t>
                            </w:r>
                          </w:p>
                          <w:p w14:paraId="64687E87" w14:textId="7F4FB71C" w:rsidR="00B71FEC" w:rsidRPr="00B71FEC" w:rsidRDefault="00B71FEC" w:rsidP="00CD1EFE">
                            <w:pPr>
                              <w:pStyle w:val="BlockText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Follow the </w:t>
                            </w:r>
                            <w:r w:rsidRPr="00CD1EFE">
                              <w:rPr>
                                <w:b/>
                                <w:bCs/>
                                <w:color w:val="FF0000"/>
                                <w:lang w:val="en-GB"/>
                              </w:rPr>
                              <w:t>Reset Password</w:t>
                            </w:r>
                            <w:r>
                              <w:rPr>
                                <w:b/>
                                <w:bCs/>
                                <w:lang w:val="en-GB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link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  <w:p w14:paraId="79B2BB0D" w14:textId="6C2D4E21" w:rsidR="00B71FEC" w:rsidRDefault="00B71FEC" w:rsidP="00B71FEC">
                            <w:pPr>
                              <w:pStyle w:val="BlockText"/>
                              <w:jc w:val="right"/>
                              <w:rPr>
                                <w:lang w:val="en-GB"/>
                              </w:rPr>
                            </w:pPr>
                          </w:p>
                          <w:p w14:paraId="211B450C" w14:textId="77777777" w:rsidR="008F7ED5" w:rsidRPr="00B71FEC" w:rsidRDefault="008F7ED5" w:rsidP="00B71FEC">
                            <w:pPr>
                              <w:pStyle w:val="BlockText"/>
                              <w:jc w:val="right"/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D51400" w14:textId="6CF02A03" w:rsidR="00D4761B" w:rsidRDefault="00D4761B" w:rsidP="00D4761B">
            <w:pPr>
              <w:tabs>
                <w:tab w:val="left" w:pos="1363"/>
              </w:tabs>
            </w:pPr>
          </w:p>
          <w:p w14:paraId="486D19A5" w14:textId="62118428" w:rsidR="00D4761B" w:rsidRDefault="00CD1EFE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54DA027" wp14:editId="133E8749">
                  <wp:simplePos x="0" y="0"/>
                  <wp:positionH relativeFrom="column">
                    <wp:posOffset>-411480</wp:posOffset>
                  </wp:positionH>
                  <wp:positionV relativeFrom="paragraph">
                    <wp:posOffset>113886</wp:posOffset>
                  </wp:positionV>
                  <wp:extent cx="3831602" cy="4184374"/>
                  <wp:effectExtent l="0" t="0" r="3810" b="0"/>
                  <wp:wrapNone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602" cy="4184374"/>
                          </a:xfrm>
                          <a:prstGeom prst="rect">
                            <a:avLst/>
                          </a:prstGeom>
                          <a:effectLst>
                            <a:softEdge rad="1778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7D9A06" w14:textId="144DE804" w:rsidR="00D4761B" w:rsidRDefault="00D4761B" w:rsidP="00D4761B">
            <w:pPr>
              <w:tabs>
                <w:tab w:val="left" w:pos="1363"/>
              </w:tabs>
            </w:pPr>
          </w:p>
          <w:p w14:paraId="198A8BCF" w14:textId="45D4EC30" w:rsidR="00D4761B" w:rsidRDefault="00D4761B" w:rsidP="00D4761B">
            <w:pPr>
              <w:tabs>
                <w:tab w:val="left" w:pos="1363"/>
              </w:tabs>
            </w:pPr>
          </w:p>
          <w:p w14:paraId="73223D71" w14:textId="7BF22DE5" w:rsidR="00D4761B" w:rsidRDefault="00D4761B" w:rsidP="00D4761B">
            <w:pPr>
              <w:tabs>
                <w:tab w:val="left" w:pos="1363"/>
              </w:tabs>
            </w:pPr>
          </w:p>
          <w:p w14:paraId="039C0F91" w14:textId="22CE22E7" w:rsidR="00D4761B" w:rsidRDefault="00787D8D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80ADC01" wp14:editId="053161F0">
                      <wp:simplePos x="0" y="0"/>
                      <wp:positionH relativeFrom="column">
                        <wp:posOffset>3756660</wp:posOffset>
                      </wp:positionH>
                      <wp:positionV relativeFrom="paragraph">
                        <wp:posOffset>359631</wp:posOffset>
                      </wp:positionV>
                      <wp:extent cx="2912110" cy="635635"/>
                      <wp:effectExtent l="0" t="0" r="0" b="0"/>
                      <wp:wrapNone/>
                      <wp:docPr id="455" name="Text Box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2110" cy="6356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011459" w14:textId="0EBD09A9" w:rsidR="005254E0" w:rsidRPr="00B71FE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>Enter your new credentials…</w:t>
                                  </w:r>
                                </w:p>
                                <w:p w14:paraId="397688C7" w14:textId="77777777" w:rsidR="005254E0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</w:p>
                                <w:p w14:paraId="136A0A3F" w14:textId="77777777" w:rsidR="005254E0" w:rsidRPr="00B71FEC" w:rsidRDefault="005254E0" w:rsidP="00787D8D">
                                  <w:pPr>
                                    <w:pStyle w:val="BlockText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0ADC01" id="Text Box 455" o:spid="_x0000_s1033" type="#_x0000_t202" style="position:absolute;margin-left:295.8pt;margin-top:28.3pt;width:229.3pt;height:50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" filled="f" stroked="f" strokeweight=".5pt">
                      <v:textbox>
                        <w:txbxContent>
                          <w:p w14:paraId="79011459" w14:textId="0EBD09A9" w:rsidR="005254E0" w:rsidRPr="00B71FEC" w:rsidRDefault="005254E0" w:rsidP="00787D8D">
                            <w:pPr>
                              <w:pStyle w:val="BlockText"/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Enter your new credentials…</w:t>
                            </w:r>
                          </w:p>
                          <w:p w14:paraId="397688C7" w14:textId="77777777" w:rsidR="005254E0" w:rsidRDefault="005254E0" w:rsidP="00787D8D">
                            <w:pPr>
                              <w:pStyle w:val="BlockText"/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  <w:p w14:paraId="136A0A3F" w14:textId="77777777" w:rsidR="005254E0" w:rsidRPr="00B71FEC" w:rsidRDefault="005254E0" w:rsidP="00787D8D">
                            <w:pPr>
                              <w:pStyle w:val="BlockText"/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50DD65D" w14:textId="1033804F" w:rsidR="00D4761B" w:rsidRDefault="00D4761B" w:rsidP="00D4761B">
            <w:pPr>
              <w:tabs>
                <w:tab w:val="left" w:pos="1363"/>
              </w:tabs>
            </w:pPr>
          </w:p>
          <w:p w14:paraId="4EE57976" w14:textId="4F5BF5F6" w:rsidR="00D4761B" w:rsidRDefault="00D4761B" w:rsidP="00D4761B">
            <w:pPr>
              <w:tabs>
                <w:tab w:val="left" w:pos="1363"/>
              </w:tabs>
            </w:pPr>
          </w:p>
          <w:p w14:paraId="54718F3D" w14:textId="411B8B13" w:rsidR="00D4761B" w:rsidRDefault="00D4761B" w:rsidP="00D4761B">
            <w:pPr>
              <w:tabs>
                <w:tab w:val="left" w:pos="1363"/>
              </w:tabs>
            </w:pPr>
          </w:p>
          <w:p w14:paraId="2390FC2A" w14:textId="6714B3EC" w:rsidR="00D4761B" w:rsidRDefault="00D4761B" w:rsidP="00D4761B">
            <w:pPr>
              <w:tabs>
                <w:tab w:val="left" w:pos="1363"/>
              </w:tabs>
            </w:pPr>
          </w:p>
          <w:p w14:paraId="0C26AB68" w14:textId="77777777" w:rsidR="00D4761B" w:rsidRDefault="00D4761B" w:rsidP="00D4761B">
            <w:pPr>
              <w:tabs>
                <w:tab w:val="left" w:pos="1363"/>
              </w:tabs>
            </w:pPr>
          </w:p>
          <w:p w14:paraId="428A6795" w14:textId="77777777" w:rsidR="00D4761B" w:rsidRDefault="00D4761B" w:rsidP="00D4761B">
            <w:pPr>
              <w:tabs>
                <w:tab w:val="left" w:pos="1363"/>
              </w:tabs>
            </w:pPr>
          </w:p>
          <w:p w14:paraId="52B49ED0" w14:textId="77777777" w:rsidR="00D4761B" w:rsidRDefault="00D4761B" w:rsidP="00D4761B">
            <w:pPr>
              <w:tabs>
                <w:tab w:val="left" w:pos="1363"/>
              </w:tabs>
            </w:pPr>
          </w:p>
          <w:p w14:paraId="763D69AD" w14:textId="7E00E8B3" w:rsidR="00D4761B" w:rsidRDefault="00EB717F" w:rsidP="00D4761B">
            <w:pPr>
              <w:tabs>
                <w:tab w:val="left" w:pos="1363"/>
              </w:tabs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3EC123E" wp14:editId="51FBA8C2">
                      <wp:simplePos x="0" y="0"/>
                      <wp:positionH relativeFrom="column">
                        <wp:posOffset>-1463</wp:posOffset>
                      </wp:positionH>
                      <wp:positionV relativeFrom="paragraph">
                        <wp:posOffset>-147099</wp:posOffset>
                      </wp:positionV>
                      <wp:extent cx="5913782" cy="2146852"/>
                      <wp:effectExtent l="0" t="0" r="0" b="0"/>
                      <wp:wrapNone/>
                      <wp:docPr id="457" name="Text Box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13782" cy="21468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470E0F1" w14:textId="77777777" w:rsidR="00EB717F" w:rsidRPr="005130E6" w:rsidRDefault="00EB717F" w:rsidP="00EB717F">
                                  <w:pPr>
                                    <w:pStyle w:val="BlockHeading"/>
                                    <w:jc w:val="center"/>
                                    <w:rPr>
                                      <w:b/>
                                      <w:bCs/>
                                      <w:u w:val="single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>Brand</w:t>
                                  </w:r>
                                  <w:r w:rsidRPr="005130E6">
                                    <w:rPr>
                                      <w:b/>
                                      <w:bCs/>
                                      <w:u w:val="single"/>
                                    </w:rPr>
                                    <w:t xml:space="preserve"> Page</w:t>
                                  </w:r>
                                </w:p>
                                <w:p w14:paraId="7731AD4F" w14:textId="450DD7FB" w:rsidR="00EB717F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sz w:val="28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2"/>
                                    </w:rPr>
                                    <w:t>You can customize the data we present by adding categories to your brand page…</w:t>
                                  </w:r>
                                </w:p>
                                <w:p w14:paraId="3F239791" w14:textId="5E2D958D" w:rsidR="00EB717F" w:rsidRPr="00487A87" w:rsidRDefault="00EB717F" w:rsidP="00EB717F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sz w:val="28"/>
                                      <w:szCs w:val="22"/>
                                    </w:rPr>
                                  </w:pPr>
                                  <w:r w:rsidRPr="00487A87">
                                    <w:rPr>
                                      <w:sz w:val="28"/>
                                      <w:szCs w:val="22"/>
                                    </w:rPr>
                                    <w:t xml:space="preserve">Select a new </w:t>
                                  </w:r>
                                  <w:r w:rsidR="00487A87">
                                    <w:rPr>
                                      <w:sz w:val="28"/>
                                      <w:szCs w:val="22"/>
                                    </w:rPr>
                                    <w:t xml:space="preserve">product </w:t>
                                  </w:r>
                                  <w:r w:rsidRPr="00487A87">
                                    <w:rPr>
                                      <w:sz w:val="28"/>
                                      <w:szCs w:val="22"/>
                                    </w:rPr>
                                    <w:t>category a</w:t>
                                  </w:r>
                                  <w:r w:rsidR="00487A87">
                                    <w:rPr>
                                      <w:sz w:val="28"/>
                                      <w:szCs w:val="22"/>
                                    </w:rPr>
                                    <w:t xml:space="preserve">nd press </w:t>
                                  </w:r>
                                  <w:r w:rsidR="00487A87" w:rsidRPr="00EE0651">
                                    <w:rPr>
                                      <w:b/>
                                      <w:bCs/>
                                      <w:color w:val="4D671B" w:themeColor="accent1" w:themeShade="80"/>
                                      <w:sz w:val="28"/>
                                      <w:szCs w:val="22"/>
                                    </w:rPr>
                                    <w:t>Submit</w:t>
                                  </w:r>
                                  <w:r w:rsidR="00EE0651">
                                    <w:rPr>
                                      <w:sz w:val="28"/>
                                      <w:szCs w:val="22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C123E" id="Text Box 457" o:spid="_x0000_s1034" type="#_x0000_t202" style="position:absolute;margin-left:-.1pt;margin-top:-11.6pt;width:465.65pt;height:169.0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" filled="f" stroked="f" strokeweight=".5pt">
                      <v:textbox>
                        <w:txbxContent>
                          <w:p w14:paraId="1470E0F1" w14:textId="77777777" w:rsidR="00EB717F" w:rsidRPr="005130E6" w:rsidRDefault="00EB717F" w:rsidP="00EB717F">
                            <w:pPr>
                              <w:pStyle w:val="BlockHeading"/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Brand</w:t>
                            </w:r>
                            <w:r w:rsidRPr="005130E6">
                              <w:rPr>
                                <w:b/>
                                <w:bCs/>
                                <w:u w:val="single"/>
                              </w:rPr>
                              <w:t xml:space="preserve"> Page</w:t>
                            </w:r>
                          </w:p>
                          <w:p w14:paraId="7731AD4F" w14:textId="450DD7FB" w:rsidR="00EB717F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sz w:val="28"/>
                                <w:szCs w:val="22"/>
                              </w:rPr>
                              <w:t>You can customize the data we present by adding categories to your brand page…</w:t>
                            </w:r>
                          </w:p>
                          <w:p w14:paraId="3F239791" w14:textId="5E2D958D" w:rsidR="00EB717F" w:rsidRPr="00487A87" w:rsidRDefault="00EB717F" w:rsidP="00EB717F">
                            <w:pPr>
                              <w:tabs>
                                <w:tab w:val="left" w:pos="1363"/>
                              </w:tabs>
                              <w:rPr>
                                <w:sz w:val="28"/>
                                <w:szCs w:val="22"/>
                              </w:rPr>
                            </w:pPr>
                            <w:r w:rsidRPr="00487A87">
                              <w:rPr>
                                <w:sz w:val="28"/>
                                <w:szCs w:val="22"/>
                              </w:rPr>
                              <w:t xml:space="preserve">Select a new </w:t>
                            </w:r>
                            <w:r w:rsidR="00487A87">
                              <w:rPr>
                                <w:sz w:val="28"/>
                                <w:szCs w:val="22"/>
                              </w:rPr>
                              <w:t xml:space="preserve">product </w:t>
                            </w:r>
                            <w:r w:rsidRPr="00487A87">
                              <w:rPr>
                                <w:sz w:val="28"/>
                                <w:szCs w:val="22"/>
                              </w:rPr>
                              <w:t>category a</w:t>
                            </w:r>
                            <w:r w:rsidR="00487A87">
                              <w:rPr>
                                <w:sz w:val="28"/>
                                <w:szCs w:val="22"/>
                              </w:rPr>
                              <w:t xml:space="preserve">nd press </w:t>
                            </w:r>
                            <w:r w:rsidR="00487A87" w:rsidRPr="00EE0651">
                              <w:rPr>
                                <w:b/>
                                <w:bCs/>
                                <w:color w:val="4D671B" w:themeColor="accent1" w:themeShade="80"/>
                                <w:sz w:val="28"/>
                                <w:szCs w:val="22"/>
                              </w:rPr>
                              <w:t>Submit</w:t>
                            </w:r>
                            <w:r w:rsidR="00EE0651">
                              <w:rPr>
                                <w:sz w:val="28"/>
                                <w:szCs w:val="22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724769" w14:textId="77777777" w:rsidR="00EB717F" w:rsidRDefault="00EB717F" w:rsidP="00D4761B">
            <w:pPr>
              <w:tabs>
                <w:tab w:val="left" w:pos="1363"/>
              </w:tabs>
            </w:pPr>
          </w:p>
          <w:p w14:paraId="35414DE8" w14:textId="77777777" w:rsidR="00EB717F" w:rsidRDefault="00EB717F" w:rsidP="00D4761B">
            <w:pPr>
              <w:tabs>
                <w:tab w:val="left" w:pos="1363"/>
              </w:tabs>
            </w:pPr>
          </w:p>
          <w:p w14:paraId="02193E2B" w14:textId="77777777" w:rsidR="00EB717F" w:rsidRDefault="00EB717F" w:rsidP="00D4761B">
            <w:pPr>
              <w:tabs>
                <w:tab w:val="left" w:pos="1363"/>
              </w:tabs>
            </w:pPr>
          </w:p>
          <w:p w14:paraId="518841DC" w14:textId="77777777" w:rsidR="00EB717F" w:rsidRDefault="00EB717F" w:rsidP="00D4761B">
            <w:pPr>
              <w:tabs>
                <w:tab w:val="left" w:pos="1363"/>
              </w:tabs>
            </w:pPr>
          </w:p>
          <w:p w14:paraId="6667B6FF" w14:textId="1F21178A" w:rsidR="00EB717F" w:rsidRDefault="00EB717F" w:rsidP="00D4761B">
            <w:pPr>
              <w:tabs>
                <w:tab w:val="left" w:pos="1363"/>
              </w:tabs>
            </w:pPr>
          </w:p>
          <w:p w14:paraId="56C32E5E" w14:textId="47E4948A" w:rsidR="00EB717F" w:rsidRDefault="00BF47EE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2448E76E" wp14:editId="33E7463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251902</wp:posOffset>
                  </wp:positionV>
                  <wp:extent cx="6077585" cy="2661920"/>
                  <wp:effectExtent l="0" t="0" r="5715" b="5080"/>
                  <wp:wrapNone/>
                  <wp:docPr id="456" name="Picture 45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 456" descr="Graphical user interface, application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585" cy="2661920"/>
                          </a:xfrm>
                          <a:prstGeom prst="rect">
                            <a:avLst/>
                          </a:prstGeom>
                          <a:effectLst>
                            <a:softEdge rad="635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DE6856" w14:textId="72587DF2" w:rsidR="00D4761B" w:rsidRDefault="00D4761B" w:rsidP="00D4761B">
            <w:pPr>
              <w:tabs>
                <w:tab w:val="left" w:pos="1363"/>
              </w:tabs>
            </w:pPr>
          </w:p>
          <w:p w14:paraId="2F5577D2" w14:textId="24D88D26" w:rsidR="00D4761B" w:rsidRDefault="00D4761B" w:rsidP="00D4761B">
            <w:pPr>
              <w:tabs>
                <w:tab w:val="left" w:pos="1363"/>
              </w:tabs>
            </w:pPr>
          </w:p>
          <w:p w14:paraId="7CE27F30" w14:textId="2183F2CF" w:rsidR="00D4761B" w:rsidRDefault="00D4761B" w:rsidP="00D4761B">
            <w:pPr>
              <w:tabs>
                <w:tab w:val="left" w:pos="1363"/>
              </w:tabs>
            </w:pPr>
          </w:p>
          <w:p w14:paraId="183654B8" w14:textId="1835E096" w:rsidR="00D4761B" w:rsidRDefault="00D4761B" w:rsidP="00D4761B">
            <w:pPr>
              <w:tabs>
                <w:tab w:val="left" w:pos="1363"/>
              </w:tabs>
            </w:pPr>
          </w:p>
          <w:p w14:paraId="775CC91E" w14:textId="2206C2A3" w:rsidR="00D4761B" w:rsidRDefault="00D4761B" w:rsidP="00D4761B">
            <w:pPr>
              <w:tabs>
                <w:tab w:val="left" w:pos="1363"/>
              </w:tabs>
            </w:pPr>
          </w:p>
          <w:p w14:paraId="3D9C7F88" w14:textId="225AA170" w:rsidR="00D4761B" w:rsidRDefault="00D4761B" w:rsidP="00D4761B">
            <w:pPr>
              <w:tabs>
                <w:tab w:val="left" w:pos="1363"/>
              </w:tabs>
            </w:pPr>
          </w:p>
          <w:p w14:paraId="37D55328" w14:textId="292F25E5" w:rsidR="00D4761B" w:rsidRDefault="00D4761B" w:rsidP="00D4761B">
            <w:pPr>
              <w:tabs>
                <w:tab w:val="left" w:pos="1363"/>
              </w:tabs>
            </w:pPr>
          </w:p>
          <w:p w14:paraId="0DE3FBB4" w14:textId="4BDDF1CD" w:rsidR="00D4761B" w:rsidRDefault="00D4761B" w:rsidP="00D4761B">
            <w:pPr>
              <w:tabs>
                <w:tab w:val="left" w:pos="1363"/>
              </w:tabs>
            </w:pPr>
          </w:p>
          <w:p w14:paraId="7E3BD784" w14:textId="2DF49FBB" w:rsidR="00D4761B" w:rsidRDefault="00BF47EE" w:rsidP="00D4761B">
            <w:pPr>
              <w:tabs>
                <w:tab w:val="left" w:pos="1363"/>
              </w:tabs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788E9323" wp14:editId="57B42D12">
                  <wp:simplePos x="0" y="0"/>
                  <wp:positionH relativeFrom="column">
                    <wp:posOffset>-1463</wp:posOffset>
                  </wp:positionH>
                  <wp:positionV relativeFrom="paragraph">
                    <wp:posOffset>250107</wp:posOffset>
                  </wp:positionV>
                  <wp:extent cx="6607466" cy="1997765"/>
                  <wp:effectExtent l="0" t="0" r="0" b="0"/>
                  <wp:wrapNone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236" cy="2002231"/>
                          </a:xfrm>
                          <a:prstGeom prst="rect">
                            <a:avLst/>
                          </a:prstGeom>
                          <a:effectLst>
                            <a:softEdge rad="762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C7ECD2" w14:textId="5E06B867" w:rsidR="00D4761B" w:rsidRDefault="00EE0651" w:rsidP="00D4761B">
            <w:pPr>
              <w:tabs>
                <w:tab w:val="left" w:pos="1363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B6650C0" wp14:editId="16896F6F">
                      <wp:simplePos x="0" y="0"/>
                      <wp:positionH relativeFrom="column">
                        <wp:posOffset>6704326</wp:posOffset>
                      </wp:positionH>
                      <wp:positionV relativeFrom="paragraph">
                        <wp:posOffset>449187</wp:posOffset>
                      </wp:positionV>
                      <wp:extent cx="2787439" cy="636105"/>
                      <wp:effectExtent l="0" t="0" r="0" b="0"/>
                      <wp:wrapNone/>
                      <wp:docPr id="460" name="Text Box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7439" cy="6361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4612A8" w14:textId="42BC7CF2" w:rsidR="00EE0651" w:rsidRPr="00EE0651" w:rsidRDefault="00EE0651" w:rsidP="00EE0651">
                                  <w:pPr>
                                    <w:tabs>
                                      <w:tab w:val="left" w:pos="1363"/>
                                    </w:tabs>
                                    <w:rPr>
                                      <w:sz w:val="28"/>
                                      <w:szCs w:val="22"/>
                                      <w:lang w:val="en-GB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2"/>
                                      <w:lang w:val="en-GB"/>
                                    </w:rPr>
                                    <w:t>…and your product will be added to your Brand Profile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6650C0" id="Text Box 460" o:spid="_x0000_s1035" type="#_x0000_t202" style="position:absolute;margin-left:527.9pt;margin-top:35.35pt;width:219.5pt;height:50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" filled="f" stroked="f" strokeweight=".5pt">
                      <v:textbox>
                        <w:txbxContent>
                          <w:p w14:paraId="714612A8" w14:textId="42BC7CF2" w:rsidR="00EE0651" w:rsidRPr="00EE0651" w:rsidRDefault="00EE0651" w:rsidP="00EE0651">
                            <w:pPr>
                              <w:tabs>
                                <w:tab w:val="left" w:pos="1363"/>
                              </w:tabs>
                              <w:rPr>
                                <w:sz w:val="28"/>
                                <w:szCs w:val="22"/>
                                <w:lang w:val="en-GB"/>
                              </w:rPr>
                            </w:pPr>
                            <w:r>
                              <w:rPr>
                                <w:sz w:val="28"/>
                                <w:szCs w:val="22"/>
                                <w:lang w:val="en-GB"/>
                              </w:rPr>
                              <w:t>…and your product will be added to your Brand Profile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8D51686" w14:textId="77777777" w:rsidR="00D4761B" w:rsidRDefault="00D4761B" w:rsidP="00D4761B">
            <w:pPr>
              <w:tabs>
                <w:tab w:val="left" w:pos="1363"/>
              </w:tabs>
            </w:pPr>
          </w:p>
          <w:p w14:paraId="71CDCB2C" w14:textId="77777777" w:rsidR="00D4761B" w:rsidRDefault="00D4761B" w:rsidP="00D4761B">
            <w:pPr>
              <w:tabs>
                <w:tab w:val="left" w:pos="1363"/>
              </w:tabs>
            </w:pPr>
          </w:p>
          <w:p w14:paraId="7EF85589" w14:textId="77777777" w:rsidR="00D4761B" w:rsidRDefault="00D4761B" w:rsidP="00D4761B">
            <w:pPr>
              <w:tabs>
                <w:tab w:val="left" w:pos="1363"/>
              </w:tabs>
            </w:pPr>
          </w:p>
          <w:p w14:paraId="61F537E9" w14:textId="77777777" w:rsidR="00D4761B" w:rsidRDefault="00D4761B" w:rsidP="00D4761B">
            <w:pPr>
              <w:tabs>
                <w:tab w:val="left" w:pos="1363"/>
              </w:tabs>
            </w:pPr>
          </w:p>
          <w:p w14:paraId="176ED4D7" w14:textId="77777777" w:rsidR="00D4761B" w:rsidRDefault="00D4761B" w:rsidP="00D4761B">
            <w:pPr>
              <w:tabs>
                <w:tab w:val="left" w:pos="1363"/>
              </w:tabs>
            </w:pPr>
          </w:p>
          <w:p w14:paraId="11E804DD" w14:textId="77777777" w:rsidR="00D4761B" w:rsidRDefault="00D4761B" w:rsidP="00D4761B">
            <w:pPr>
              <w:tabs>
                <w:tab w:val="left" w:pos="1363"/>
              </w:tabs>
            </w:pPr>
          </w:p>
          <w:p w14:paraId="0D0F5413" w14:textId="77777777" w:rsidR="00D4761B" w:rsidRDefault="00D4761B" w:rsidP="00D4761B">
            <w:pPr>
              <w:tabs>
                <w:tab w:val="left" w:pos="1363"/>
              </w:tabs>
            </w:pPr>
          </w:p>
          <w:p w14:paraId="201922D0" w14:textId="77777777" w:rsidR="00D4761B" w:rsidRDefault="00D4761B" w:rsidP="00D4761B">
            <w:pPr>
              <w:tabs>
                <w:tab w:val="left" w:pos="1363"/>
              </w:tabs>
            </w:pPr>
          </w:p>
          <w:p w14:paraId="7F594B18" w14:textId="77777777" w:rsidR="00D4761B" w:rsidRDefault="00D4761B" w:rsidP="00D4761B">
            <w:pPr>
              <w:tabs>
                <w:tab w:val="left" w:pos="1363"/>
              </w:tabs>
            </w:pPr>
          </w:p>
          <w:p w14:paraId="1FA2C724" w14:textId="77777777" w:rsidR="00D4761B" w:rsidRDefault="00D4761B" w:rsidP="00D4761B">
            <w:pPr>
              <w:tabs>
                <w:tab w:val="left" w:pos="1363"/>
              </w:tabs>
            </w:pPr>
          </w:p>
          <w:p w14:paraId="42BE6773" w14:textId="77777777" w:rsidR="00D4761B" w:rsidRDefault="00D4761B" w:rsidP="00D4761B">
            <w:pPr>
              <w:tabs>
                <w:tab w:val="left" w:pos="1363"/>
              </w:tabs>
            </w:pPr>
          </w:p>
          <w:p w14:paraId="1D938989" w14:textId="77777777" w:rsidR="00D4761B" w:rsidRDefault="00D4761B" w:rsidP="00D4761B">
            <w:pPr>
              <w:tabs>
                <w:tab w:val="left" w:pos="1363"/>
              </w:tabs>
            </w:pPr>
          </w:p>
          <w:p w14:paraId="40100FAE" w14:textId="77777777" w:rsidR="00D4761B" w:rsidRDefault="00D4761B" w:rsidP="00D4761B">
            <w:pPr>
              <w:tabs>
                <w:tab w:val="left" w:pos="1363"/>
              </w:tabs>
            </w:pPr>
          </w:p>
          <w:p w14:paraId="433667EB" w14:textId="77777777" w:rsidR="00D4761B" w:rsidRDefault="00D4761B" w:rsidP="00D4761B">
            <w:pPr>
              <w:tabs>
                <w:tab w:val="left" w:pos="1363"/>
              </w:tabs>
            </w:pPr>
          </w:p>
          <w:p w14:paraId="193D76D1" w14:textId="77777777" w:rsidR="00D4761B" w:rsidRDefault="00D4761B" w:rsidP="00D4761B">
            <w:pPr>
              <w:tabs>
                <w:tab w:val="left" w:pos="1363"/>
              </w:tabs>
            </w:pPr>
          </w:p>
          <w:p w14:paraId="6603FE99" w14:textId="77777777" w:rsidR="00D4761B" w:rsidRDefault="00D4761B" w:rsidP="00D4761B">
            <w:pPr>
              <w:tabs>
                <w:tab w:val="left" w:pos="1363"/>
              </w:tabs>
            </w:pPr>
          </w:p>
          <w:p w14:paraId="424B2925" w14:textId="77777777" w:rsidR="00D4761B" w:rsidRDefault="00D4761B" w:rsidP="00D4761B">
            <w:pPr>
              <w:tabs>
                <w:tab w:val="left" w:pos="1363"/>
              </w:tabs>
            </w:pPr>
          </w:p>
          <w:p w14:paraId="58764A0E" w14:textId="77777777" w:rsidR="00D4761B" w:rsidRDefault="00D4761B" w:rsidP="00D4761B">
            <w:pPr>
              <w:tabs>
                <w:tab w:val="left" w:pos="1363"/>
              </w:tabs>
            </w:pPr>
          </w:p>
          <w:p w14:paraId="4D03DE37" w14:textId="77777777" w:rsidR="00D4761B" w:rsidRDefault="00D4761B" w:rsidP="00D4761B">
            <w:pPr>
              <w:tabs>
                <w:tab w:val="left" w:pos="1363"/>
              </w:tabs>
            </w:pPr>
          </w:p>
          <w:p w14:paraId="2870C9BC" w14:textId="77777777" w:rsidR="00D4761B" w:rsidRDefault="00D4761B" w:rsidP="00D4761B">
            <w:pPr>
              <w:tabs>
                <w:tab w:val="left" w:pos="1363"/>
              </w:tabs>
            </w:pPr>
          </w:p>
          <w:p w14:paraId="09F7FE67" w14:textId="77777777" w:rsidR="00D4761B" w:rsidRDefault="00D4761B" w:rsidP="00D4761B">
            <w:pPr>
              <w:tabs>
                <w:tab w:val="left" w:pos="1363"/>
              </w:tabs>
            </w:pPr>
          </w:p>
          <w:p w14:paraId="09E76560" w14:textId="77777777" w:rsidR="00D4761B" w:rsidRDefault="00D4761B" w:rsidP="00D4761B">
            <w:pPr>
              <w:tabs>
                <w:tab w:val="left" w:pos="1363"/>
              </w:tabs>
            </w:pPr>
          </w:p>
          <w:p w14:paraId="0D28D0F2" w14:textId="77777777" w:rsidR="00D4761B" w:rsidRDefault="00D4761B" w:rsidP="00D4761B">
            <w:pPr>
              <w:tabs>
                <w:tab w:val="left" w:pos="1363"/>
              </w:tabs>
            </w:pPr>
          </w:p>
          <w:p w14:paraId="71E488D0" w14:textId="77777777" w:rsidR="00D4761B" w:rsidRDefault="00D4761B" w:rsidP="00D4761B">
            <w:pPr>
              <w:tabs>
                <w:tab w:val="left" w:pos="1363"/>
              </w:tabs>
            </w:pPr>
          </w:p>
          <w:p w14:paraId="6761768A" w14:textId="77777777" w:rsidR="00D4761B" w:rsidRDefault="00D4761B" w:rsidP="00D4761B">
            <w:pPr>
              <w:tabs>
                <w:tab w:val="left" w:pos="1363"/>
              </w:tabs>
            </w:pPr>
          </w:p>
          <w:p w14:paraId="210D8A64" w14:textId="77777777" w:rsidR="00D4761B" w:rsidRDefault="00D4761B" w:rsidP="00D4761B">
            <w:pPr>
              <w:tabs>
                <w:tab w:val="left" w:pos="1363"/>
              </w:tabs>
            </w:pPr>
          </w:p>
          <w:p w14:paraId="1F82D447" w14:textId="77777777" w:rsidR="00D4761B" w:rsidRDefault="00D4761B" w:rsidP="00D4761B">
            <w:pPr>
              <w:tabs>
                <w:tab w:val="left" w:pos="1363"/>
              </w:tabs>
            </w:pPr>
          </w:p>
          <w:p w14:paraId="7916793D" w14:textId="77777777" w:rsidR="00D4761B" w:rsidRDefault="00D4761B" w:rsidP="00D4761B">
            <w:pPr>
              <w:tabs>
                <w:tab w:val="left" w:pos="1363"/>
              </w:tabs>
            </w:pPr>
          </w:p>
          <w:p w14:paraId="6E360401" w14:textId="77777777" w:rsidR="00D4761B" w:rsidRDefault="00D4761B" w:rsidP="00D4761B">
            <w:pPr>
              <w:tabs>
                <w:tab w:val="left" w:pos="1363"/>
              </w:tabs>
            </w:pPr>
          </w:p>
          <w:p w14:paraId="29449B77" w14:textId="77777777" w:rsidR="00D4761B" w:rsidRDefault="00D4761B" w:rsidP="00D4761B">
            <w:pPr>
              <w:tabs>
                <w:tab w:val="left" w:pos="1363"/>
              </w:tabs>
            </w:pPr>
          </w:p>
          <w:p w14:paraId="480CFCDF" w14:textId="77777777" w:rsidR="00D4761B" w:rsidRDefault="00D4761B" w:rsidP="00D4761B">
            <w:pPr>
              <w:tabs>
                <w:tab w:val="left" w:pos="1363"/>
              </w:tabs>
            </w:pPr>
          </w:p>
          <w:p w14:paraId="354DCC48" w14:textId="77777777" w:rsidR="00D4761B" w:rsidRDefault="00D4761B" w:rsidP="00D4761B">
            <w:pPr>
              <w:tabs>
                <w:tab w:val="left" w:pos="1363"/>
              </w:tabs>
            </w:pPr>
          </w:p>
          <w:p w14:paraId="04A2B4C3" w14:textId="77777777" w:rsidR="00D4761B" w:rsidRDefault="00D4761B" w:rsidP="00D4761B">
            <w:pPr>
              <w:tabs>
                <w:tab w:val="left" w:pos="1363"/>
              </w:tabs>
            </w:pPr>
          </w:p>
          <w:p w14:paraId="70FD3EB4" w14:textId="77777777" w:rsidR="00D4761B" w:rsidRDefault="00D4761B" w:rsidP="00D4761B">
            <w:pPr>
              <w:tabs>
                <w:tab w:val="left" w:pos="1363"/>
              </w:tabs>
            </w:pPr>
          </w:p>
          <w:p w14:paraId="3E5B837D" w14:textId="77777777" w:rsidR="00D4761B" w:rsidRDefault="00D4761B" w:rsidP="00D4761B">
            <w:pPr>
              <w:tabs>
                <w:tab w:val="left" w:pos="1363"/>
              </w:tabs>
            </w:pPr>
          </w:p>
          <w:p w14:paraId="57D0353D" w14:textId="77777777" w:rsidR="00D4761B" w:rsidRDefault="00D4761B" w:rsidP="00D4761B">
            <w:pPr>
              <w:tabs>
                <w:tab w:val="left" w:pos="1363"/>
              </w:tabs>
            </w:pPr>
          </w:p>
          <w:p w14:paraId="69975567" w14:textId="77777777" w:rsidR="00D4761B" w:rsidRDefault="00D4761B" w:rsidP="00D4761B">
            <w:pPr>
              <w:tabs>
                <w:tab w:val="left" w:pos="1363"/>
              </w:tabs>
            </w:pPr>
          </w:p>
          <w:p w14:paraId="6DB42E00" w14:textId="77777777" w:rsidR="00D4761B" w:rsidRDefault="00D4761B" w:rsidP="00D4761B">
            <w:pPr>
              <w:tabs>
                <w:tab w:val="left" w:pos="1363"/>
              </w:tabs>
            </w:pPr>
          </w:p>
          <w:p w14:paraId="3455B12F" w14:textId="77777777" w:rsidR="00D4761B" w:rsidRDefault="00D4761B" w:rsidP="00D4761B">
            <w:pPr>
              <w:tabs>
                <w:tab w:val="left" w:pos="1363"/>
              </w:tabs>
            </w:pPr>
          </w:p>
          <w:p w14:paraId="567B233A" w14:textId="77777777" w:rsidR="00D4761B" w:rsidRDefault="00D4761B" w:rsidP="00D4761B">
            <w:pPr>
              <w:tabs>
                <w:tab w:val="left" w:pos="1363"/>
              </w:tabs>
            </w:pPr>
          </w:p>
          <w:p w14:paraId="4D034907" w14:textId="77777777" w:rsidR="00D4761B" w:rsidRDefault="00D4761B" w:rsidP="00D4761B">
            <w:pPr>
              <w:tabs>
                <w:tab w:val="left" w:pos="1363"/>
              </w:tabs>
            </w:pPr>
          </w:p>
          <w:p w14:paraId="12156D09" w14:textId="77777777" w:rsidR="00D4761B" w:rsidRDefault="00D4761B" w:rsidP="00D4761B">
            <w:pPr>
              <w:tabs>
                <w:tab w:val="left" w:pos="1363"/>
              </w:tabs>
            </w:pPr>
          </w:p>
          <w:p w14:paraId="5B049D6D" w14:textId="77777777" w:rsidR="00D4761B" w:rsidRDefault="00D4761B" w:rsidP="00D4761B">
            <w:pPr>
              <w:tabs>
                <w:tab w:val="left" w:pos="1363"/>
              </w:tabs>
            </w:pPr>
          </w:p>
          <w:p w14:paraId="5B18506A" w14:textId="77777777" w:rsidR="00D4761B" w:rsidRDefault="00D4761B" w:rsidP="00D4761B">
            <w:pPr>
              <w:tabs>
                <w:tab w:val="left" w:pos="1363"/>
              </w:tabs>
            </w:pPr>
          </w:p>
          <w:p w14:paraId="4ED1C8F9" w14:textId="77777777" w:rsidR="00D4761B" w:rsidRDefault="00D4761B" w:rsidP="00D4761B">
            <w:pPr>
              <w:tabs>
                <w:tab w:val="left" w:pos="1363"/>
              </w:tabs>
            </w:pPr>
          </w:p>
          <w:p w14:paraId="6117E9D2" w14:textId="77777777" w:rsidR="00D4761B" w:rsidRDefault="00D4761B" w:rsidP="00D4761B">
            <w:pPr>
              <w:tabs>
                <w:tab w:val="left" w:pos="1363"/>
              </w:tabs>
            </w:pPr>
          </w:p>
          <w:p w14:paraId="6D7216AC" w14:textId="77777777" w:rsidR="00D4761B" w:rsidRDefault="00D4761B" w:rsidP="00D4761B">
            <w:pPr>
              <w:tabs>
                <w:tab w:val="left" w:pos="1363"/>
              </w:tabs>
            </w:pPr>
          </w:p>
          <w:p w14:paraId="4CDCA837" w14:textId="77777777" w:rsidR="00D4761B" w:rsidRDefault="00D4761B" w:rsidP="00D4761B">
            <w:pPr>
              <w:tabs>
                <w:tab w:val="left" w:pos="1363"/>
              </w:tabs>
            </w:pPr>
          </w:p>
          <w:p w14:paraId="482E16D4" w14:textId="77777777" w:rsidR="00D4761B" w:rsidRDefault="00D4761B" w:rsidP="00D4761B">
            <w:pPr>
              <w:tabs>
                <w:tab w:val="left" w:pos="1363"/>
              </w:tabs>
            </w:pPr>
          </w:p>
          <w:p w14:paraId="2B2E9C7B" w14:textId="77777777" w:rsidR="00D4761B" w:rsidRDefault="00D4761B" w:rsidP="00D4761B">
            <w:pPr>
              <w:tabs>
                <w:tab w:val="left" w:pos="1363"/>
              </w:tabs>
            </w:pPr>
          </w:p>
          <w:p w14:paraId="3635EFE1" w14:textId="77777777" w:rsidR="00D4761B" w:rsidRDefault="00D4761B" w:rsidP="00D4761B">
            <w:pPr>
              <w:tabs>
                <w:tab w:val="left" w:pos="1363"/>
              </w:tabs>
            </w:pPr>
          </w:p>
          <w:p w14:paraId="4E40525F" w14:textId="77777777" w:rsidR="00D4761B" w:rsidRDefault="00D4761B" w:rsidP="00D4761B">
            <w:pPr>
              <w:tabs>
                <w:tab w:val="left" w:pos="1363"/>
              </w:tabs>
            </w:pPr>
          </w:p>
          <w:p w14:paraId="14A4D2DE" w14:textId="77777777" w:rsidR="00D4761B" w:rsidRDefault="00D4761B" w:rsidP="00D4761B">
            <w:pPr>
              <w:tabs>
                <w:tab w:val="left" w:pos="1363"/>
              </w:tabs>
            </w:pPr>
          </w:p>
          <w:p w14:paraId="123A45A6" w14:textId="77777777" w:rsidR="00D4761B" w:rsidRDefault="00D4761B" w:rsidP="00D4761B">
            <w:pPr>
              <w:tabs>
                <w:tab w:val="left" w:pos="1363"/>
              </w:tabs>
            </w:pPr>
          </w:p>
          <w:p w14:paraId="608EB138" w14:textId="77777777" w:rsidR="00D4761B" w:rsidRDefault="00D4761B" w:rsidP="00D4761B">
            <w:pPr>
              <w:tabs>
                <w:tab w:val="left" w:pos="1363"/>
              </w:tabs>
            </w:pPr>
          </w:p>
          <w:p w14:paraId="5D3188DC" w14:textId="77777777" w:rsidR="00D4761B" w:rsidRDefault="00D4761B" w:rsidP="00D4761B">
            <w:pPr>
              <w:tabs>
                <w:tab w:val="left" w:pos="1363"/>
              </w:tabs>
            </w:pPr>
          </w:p>
          <w:p w14:paraId="505C3FC1" w14:textId="77777777" w:rsidR="00D4761B" w:rsidRDefault="00D4761B" w:rsidP="00D4761B">
            <w:pPr>
              <w:tabs>
                <w:tab w:val="left" w:pos="1363"/>
              </w:tabs>
            </w:pPr>
          </w:p>
          <w:p w14:paraId="7E06B52A" w14:textId="77777777" w:rsidR="00D4761B" w:rsidRDefault="00D4761B" w:rsidP="00D4761B">
            <w:pPr>
              <w:tabs>
                <w:tab w:val="left" w:pos="1363"/>
              </w:tabs>
            </w:pPr>
          </w:p>
          <w:p w14:paraId="6260F53B" w14:textId="77777777" w:rsidR="00D4761B" w:rsidRDefault="00D4761B" w:rsidP="00D4761B">
            <w:pPr>
              <w:tabs>
                <w:tab w:val="left" w:pos="1363"/>
              </w:tabs>
            </w:pPr>
          </w:p>
          <w:p w14:paraId="3CACC4B5" w14:textId="77777777" w:rsidR="00D4761B" w:rsidRDefault="00D4761B" w:rsidP="00D4761B">
            <w:pPr>
              <w:tabs>
                <w:tab w:val="left" w:pos="1363"/>
              </w:tabs>
            </w:pPr>
          </w:p>
          <w:p w14:paraId="4B031949" w14:textId="77777777" w:rsidR="00D4761B" w:rsidRDefault="00D4761B" w:rsidP="00D4761B">
            <w:pPr>
              <w:tabs>
                <w:tab w:val="left" w:pos="1363"/>
              </w:tabs>
            </w:pPr>
          </w:p>
          <w:p w14:paraId="50EDF4F0" w14:textId="77777777" w:rsidR="00D4761B" w:rsidRDefault="00D4761B" w:rsidP="00D4761B">
            <w:pPr>
              <w:tabs>
                <w:tab w:val="left" w:pos="1363"/>
              </w:tabs>
            </w:pPr>
          </w:p>
          <w:p w14:paraId="192E923C" w14:textId="77777777" w:rsidR="00D4761B" w:rsidRDefault="00D4761B" w:rsidP="00D4761B">
            <w:pPr>
              <w:tabs>
                <w:tab w:val="left" w:pos="1363"/>
              </w:tabs>
            </w:pPr>
          </w:p>
          <w:p w14:paraId="2AACC4B7" w14:textId="77777777" w:rsidR="00D4761B" w:rsidRDefault="00D4761B" w:rsidP="00D4761B">
            <w:pPr>
              <w:tabs>
                <w:tab w:val="left" w:pos="1363"/>
              </w:tabs>
            </w:pPr>
          </w:p>
          <w:p w14:paraId="41036DCF" w14:textId="77777777" w:rsidR="00D4761B" w:rsidRDefault="00D4761B" w:rsidP="00D4761B">
            <w:pPr>
              <w:tabs>
                <w:tab w:val="left" w:pos="1363"/>
              </w:tabs>
            </w:pPr>
          </w:p>
          <w:p w14:paraId="3B98630F" w14:textId="77777777" w:rsidR="00D4761B" w:rsidRDefault="00D4761B" w:rsidP="00D4761B">
            <w:pPr>
              <w:tabs>
                <w:tab w:val="left" w:pos="1363"/>
              </w:tabs>
            </w:pPr>
          </w:p>
          <w:p w14:paraId="601D0D84" w14:textId="77777777" w:rsidR="00D4761B" w:rsidRDefault="00D4761B" w:rsidP="00D4761B">
            <w:pPr>
              <w:tabs>
                <w:tab w:val="left" w:pos="1363"/>
              </w:tabs>
            </w:pPr>
          </w:p>
          <w:p w14:paraId="559C5D57" w14:textId="77777777" w:rsidR="00D4761B" w:rsidRDefault="00D4761B" w:rsidP="00D4761B">
            <w:pPr>
              <w:tabs>
                <w:tab w:val="left" w:pos="1363"/>
              </w:tabs>
            </w:pPr>
          </w:p>
          <w:p w14:paraId="6AB5AB05" w14:textId="77777777" w:rsidR="00D4761B" w:rsidRDefault="00D4761B" w:rsidP="00D4761B">
            <w:pPr>
              <w:tabs>
                <w:tab w:val="left" w:pos="1363"/>
              </w:tabs>
            </w:pPr>
          </w:p>
          <w:p w14:paraId="566EC58B" w14:textId="77777777" w:rsidR="00D4761B" w:rsidRDefault="00D4761B" w:rsidP="00D4761B">
            <w:pPr>
              <w:tabs>
                <w:tab w:val="left" w:pos="1363"/>
              </w:tabs>
            </w:pPr>
          </w:p>
          <w:p w14:paraId="729D4075" w14:textId="77777777" w:rsidR="00D4761B" w:rsidRPr="00B223C5" w:rsidRDefault="00D4761B" w:rsidP="00D4761B">
            <w:pPr>
              <w:tabs>
                <w:tab w:val="left" w:pos="1363"/>
              </w:tabs>
            </w:pPr>
          </w:p>
        </w:tc>
        <w:tc>
          <w:tcPr>
            <w:tcW w:w="689" w:type="dxa"/>
          </w:tcPr>
          <w:p w14:paraId="15BEB5FA" w14:textId="7649CC1C" w:rsidR="00D4761B" w:rsidRPr="00DD7039" w:rsidRDefault="00D4761B" w:rsidP="00D4761B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5107" w:type="dxa"/>
          </w:tcPr>
          <w:p w14:paraId="5057F9D5" w14:textId="082842B0" w:rsidR="00D4761B" w:rsidRDefault="00EA78AC" w:rsidP="00D4761B">
            <w:pPr>
              <w:pStyle w:val="Heading2Alternate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54B9F397" wp14:editId="3BC5DB61">
                  <wp:simplePos x="0" y="0"/>
                  <wp:positionH relativeFrom="column">
                    <wp:posOffset>139921</wp:posOffset>
                  </wp:positionH>
                  <wp:positionV relativeFrom="paragraph">
                    <wp:posOffset>158115</wp:posOffset>
                  </wp:positionV>
                  <wp:extent cx="3262630" cy="3632835"/>
                  <wp:effectExtent l="0" t="0" r="127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19"/>
                          <a:srcRect l="11928" t="6847" r="12950" b="10066"/>
                          <a:stretch/>
                        </pic:blipFill>
                        <pic:spPr bwMode="auto">
                          <a:xfrm>
                            <a:off x="0" y="0"/>
                            <a:ext cx="3262630" cy="363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C23694" w14:textId="5ACE25A9" w:rsidR="00D4761B" w:rsidRDefault="00D4761B" w:rsidP="00D4761B">
            <w:pPr>
              <w:rPr>
                <w:b/>
                <w:bCs/>
                <w:color w:val="4D671B" w:themeColor="accent1" w:themeShade="80"/>
              </w:rPr>
            </w:pPr>
            <w:r w:rsidRPr="003D2BE3">
              <w:t>Enter</w:t>
            </w:r>
            <w:r w:rsidR="003D2BE3" w:rsidRPr="003D2BE3">
              <w:t xml:space="preserve"> your </w:t>
            </w:r>
            <w:r w:rsidR="003D2BE3" w:rsidRPr="003D2BE3">
              <w:rPr>
                <w:b/>
                <w:bCs/>
                <w:color w:val="4D671B" w:themeColor="accent1" w:themeShade="80"/>
              </w:rPr>
              <w:t xml:space="preserve">credentials </w:t>
            </w:r>
            <w:r w:rsidR="003D2BE3" w:rsidRPr="003D2BE3">
              <w:t>into the box provided</w:t>
            </w:r>
            <w:r w:rsidR="003D2BE3">
              <w:t xml:space="preserve"> and press </w:t>
            </w:r>
            <w:r w:rsidR="003D2BE3" w:rsidRPr="003D2BE3">
              <w:rPr>
                <w:b/>
                <w:bCs/>
                <w:color w:val="4D671B" w:themeColor="accent1" w:themeShade="80"/>
              </w:rPr>
              <w:t>Log in</w:t>
            </w:r>
          </w:p>
          <w:p w14:paraId="3187BBC2" w14:textId="3F3AC284" w:rsidR="003D2BE3" w:rsidRDefault="003D2BE3" w:rsidP="00D4761B">
            <w:pPr>
              <w:rPr>
                <w:b/>
                <w:bCs/>
                <w:color w:val="4D671B" w:themeColor="accent1" w:themeShade="80"/>
              </w:rPr>
            </w:pPr>
          </w:p>
          <w:p w14:paraId="4C450EE7" w14:textId="1059A2AA" w:rsidR="003D2BE3" w:rsidRDefault="003D2BE3" w:rsidP="00D4761B">
            <w:pPr>
              <w:rPr>
                <w:b/>
                <w:bCs/>
                <w:color w:val="4D671B" w:themeColor="accent1" w:themeShade="80"/>
              </w:rPr>
            </w:pPr>
          </w:p>
          <w:p w14:paraId="42B7A239" w14:textId="77777777" w:rsidR="003D2BE3" w:rsidRDefault="003D2BE3" w:rsidP="00D4761B">
            <w:pPr>
              <w:rPr>
                <w:b/>
                <w:bCs/>
                <w:color w:val="4D671B" w:themeColor="accent1" w:themeShade="80"/>
              </w:rPr>
            </w:pPr>
          </w:p>
          <w:p w14:paraId="6EE990A9" w14:textId="77777777" w:rsidR="003D2BE3" w:rsidRDefault="003D2BE3" w:rsidP="00EA78AC">
            <w:pPr>
              <w:jc w:val="right"/>
              <w:rPr>
                <w:b/>
                <w:bCs/>
                <w:color w:val="4D671B" w:themeColor="accent1" w:themeShade="80"/>
              </w:rPr>
            </w:pPr>
          </w:p>
          <w:p w14:paraId="25BDF8F7" w14:textId="19D72D17" w:rsidR="003D2BE3" w:rsidRPr="003D2BE3" w:rsidRDefault="003D2BE3" w:rsidP="00EA78AC">
            <w:pPr>
              <w:jc w:val="right"/>
              <w:rPr>
                <w:color w:val="FF0000"/>
                <w:sz w:val="28"/>
                <w:szCs w:val="22"/>
              </w:rPr>
            </w:pPr>
            <w:r w:rsidRPr="003D2BE3">
              <w:rPr>
                <w:color w:val="FF0000"/>
                <w:sz w:val="28"/>
                <w:szCs w:val="22"/>
              </w:rPr>
              <w:t xml:space="preserve">If your credentials are wrong, you will be denied access to the dashboard </w:t>
            </w:r>
            <w:proofErr w:type="gramStart"/>
            <w:r w:rsidRPr="003D2BE3">
              <w:rPr>
                <w:color w:val="FF0000"/>
                <w:sz w:val="28"/>
                <w:szCs w:val="22"/>
              </w:rPr>
              <w:t>page</w:t>
            </w:r>
            <w:proofErr w:type="gramEnd"/>
          </w:p>
          <w:p w14:paraId="52F05994" w14:textId="2A9F025D" w:rsidR="003D2BE3" w:rsidRDefault="008F7ED5" w:rsidP="00D4761B">
            <w:r>
              <w:rPr>
                <w:noProof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7C421C56" wp14:editId="16FC7F5C">
                  <wp:simplePos x="0" y="0"/>
                  <wp:positionH relativeFrom="column">
                    <wp:posOffset>-31363</wp:posOffset>
                  </wp:positionH>
                  <wp:positionV relativeFrom="paragraph">
                    <wp:posOffset>-17890</wp:posOffset>
                  </wp:positionV>
                  <wp:extent cx="3040813" cy="3421855"/>
                  <wp:effectExtent l="0" t="0" r="0" b="0"/>
                  <wp:wrapNone/>
                  <wp:docPr id="63" name="Picture 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application&#10;&#10;Description automatically generated"/>
                          <pic:cNvPicPr/>
                        </pic:nvPicPr>
                        <pic:blipFill rotWithShape="1">
                          <a:blip r:embed="rId20"/>
                          <a:srcRect l="17187" t="5949" r="15676" b="12519"/>
                          <a:stretch/>
                        </pic:blipFill>
                        <pic:spPr bwMode="auto">
                          <a:xfrm>
                            <a:off x="0" y="0"/>
                            <a:ext cx="3052361" cy="343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397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AB59C8" w14:textId="416068BD" w:rsidR="00072195" w:rsidRPr="00072195" w:rsidRDefault="00072195" w:rsidP="00072195"/>
          <w:p w14:paraId="48299B0D" w14:textId="2910BDBA" w:rsidR="00072195" w:rsidRPr="00072195" w:rsidRDefault="00072195" w:rsidP="00072195"/>
          <w:p w14:paraId="299615F3" w14:textId="1C675754" w:rsidR="00072195" w:rsidRPr="00072195" w:rsidRDefault="00D4302B" w:rsidP="0007219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4EEEBB3" wp14:editId="2E855DCF">
                      <wp:simplePos x="0" y="0"/>
                      <wp:positionH relativeFrom="column">
                        <wp:posOffset>3263817</wp:posOffset>
                      </wp:positionH>
                      <wp:positionV relativeFrom="paragraph">
                        <wp:posOffset>262821</wp:posOffset>
                      </wp:positionV>
                      <wp:extent cx="3250095" cy="709861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6E44B7" w14:textId="38C45A9C" w:rsidR="009458A7" w:rsidRPr="0031511C" w:rsidRDefault="009458A7" w:rsidP="009458A7">
                                  <w:pPr>
                                    <w:pStyle w:val="BlockText"/>
                                  </w:pPr>
                                  <w:r>
                                    <w:t>If you forget your passw</w:t>
                                  </w:r>
                                  <w:r w:rsidR="00D4302B">
                                    <w:t>ord,</w:t>
                                  </w:r>
                                  <w:r>
                                    <w:t xml:space="preserve"> it’s no</w:t>
                                  </w:r>
                                  <w:r w:rsidR="00D4302B">
                                    <w:t xml:space="preserve"> </w:t>
                                  </w:r>
                                  <w:proofErr w:type="gramStart"/>
                                  <w:r>
                                    <w:t>problem</w:t>
                                  </w:r>
                                  <w:proofErr w:type="gramEnd"/>
                                </w:p>
                                <w:p w14:paraId="234F039D" w14:textId="77777777" w:rsidR="009458A7" w:rsidRPr="009458A7" w:rsidRDefault="009458A7" w:rsidP="009458A7">
                                  <w:pPr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EEBB3" id="Text Box 48" o:spid="_x0000_s1036" type="#_x0000_t202" style="position:absolute;margin-left:257pt;margin-top:20.7pt;width:255.9pt;height:5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" filled="f" stroked="f" strokeweight=".5pt">
                      <v:textbox>
                        <w:txbxContent>
                          <w:p w14:paraId="6A6E44B7" w14:textId="38C45A9C" w:rsidR="009458A7" w:rsidRPr="0031511C" w:rsidRDefault="009458A7" w:rsidP="009458A7">
                            <w:pPr>
                              <w:pStyle w:val="BlockText"/>
                            </w:pPr>
                            <w:r>
                              <w:t>If you forget your passw</w:t>
                            </w:r>
                            <w:r w:rsidR="00D4302B">
                              <w:t>ord,</w:t>
                            </w:r>
                            <w:r>
                              <w:t xml:space="preserve"> it’s no</w:t>
                            </w:r>
                            <w:r w:rsidR="00D4302B">
                              <w:t xml:space="preserve"> </w:t>
                            </w:r>
                            <w:proofErr w:type="gramStart"/>
                            <w:r>
                              <w:t>problem</w:t>
                            </w:r>
                            <w:proofErr w:type="gramEnd"/>
                          </w:p>
                          <w:p w14:paraId="234F039D" w14:textId="77777777" w:rsidR="009458A7" w:rsidRPr="009458A7" w:rsidRDefault="009458A7" w:rsidP="009458A7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6DD35D1" w14:textId="09617C11" w:rsidR="00072195" w:rsidRPr="00072195" w:rsidRDefault="00072195" w:rsidP="00072195"/>
          <w:p w14:paraId="29A65303" w14:textId="5138C6E4" w:rsidR="00072195" w:rsidRPr="00072195" w:rsidRDefault="00072195" w:rsidP="00072195"/>
          <w:p w14:paraId="515123FB" w14:textId="48B64BA3" w:rsidR="00072195" w:rsidRPr="00072195" w:rsidRDefault="00072195" w:rsidP="00072195"/>
          <w:p w14:paraId="45BF6E87" w14:textId="3A47416A" w:rsidR="00072195" w:rsidRPr="00072195" w:rsidRDefault="00072195" w:rsidP="00BF03F7"/>
          <w:p w14:paraId="21C30E1B" w14:textId="2C8F9CEA" w:rsidR="00072195" w:rsidRDefault="00072195" w:rsidP="00BF03F7">
            <w:pPr>
              <w:tabs>
                <w:tab w:val="left" w:pos="1346"/>
              </w:tabs>
            </w:pPr>
          </w:p>
          <w:p w14:paraId="44B06821" w14:textId="1D980E50" w:rsidR="00072195" w:rsidRDefault="00072195" w:rsidP="00072195">
            <w:pPr>
              <w:pStyle w:val="BlockText"/>
            </w:pPr>
          </w:p>
          <w:p w14:paraId="5A183B31" w14:textId="6D69CCC2" w:rsidR="00072195" w:rsidRPr="00072195" w:rsidRDefault="008F7ED5" w:rsidP="0031511C">
            <w:pPr>
              <w:pStyle w:val="BlockText"/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2AE419A9" wp14:editId="564FCBD5">
                  <wp:simplePos x="0" y="0"/>
                  <wp:positionH relativeFrom="column">
                    <wp:posOffset>-29403</wp:posOffset>
                  </wp:positionH>
                  <wp:positionV relativeFrom="paragraph">
                    <wp:posOffset>312420</wp:posOffset>
                  </wp:positionV>
                  <wp:extent cx="3161030" cy="3339465"/>
                  <wp:effectExtent l="0" t="0" r="1270" b="635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21"/>
                          <a:srcRect l="8319" t="6876" r="9353" b="9568"/>
                          <a:stretch/>
                        </pic:blipFill>
                        <pic:spPr bwMode="auto">
                          <a:xfrm>
                            <a:off x="0" y="0"/>
                            <a:ext cx="3161030" cy="333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889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302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D2EEAEE" wp14:editId="30DEE130">
                      <wp:simplePos x="0" y="0"/>
                      <wp:positionH relativeFrom="column">
                        <wp:posOffset>3358515</wp:posOffset>
                      </wp:positionH>
                      <wp:positionV relativeFrom="paragraph">
                        <wp:posOffset>1084026</wp:posOffset>
                      </wp:positionV>
                      <wp:extent cx="3250095" cy="709861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50095" cy="7098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A8D6CB" w14:textId="382A3B28" w:rsidR="00D4302B" w:rsidRPr="0031511C" w:rsidRDefault="00D4302B" w:rsidP="00D4302B">
                                  <w:pPr>
                                    <w:pStyle w:val="BlockText"/>
                                  </w:pPr>
                                  <w:r>
                                    <w:t>Enter your email address…</w:t>
                                  </w:r>
                                </w:p>
                                <w:p w14:paraId="40450E73" w14:textId="77777777" w:rsidR="00D4302B" w:rsidRPr="009458A7" w:rsidRDefault="00D4302B" w:rsidP="00D4302B">
                                  <w:pPr>
                                    <w:rPr>
                                      <w:lang w:val="en-GB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EEAEE" id="Text Box 50" o:spid="_x0000_s1037" type="#_x0000_t202" style="position:absolute;margin-left:264.45pt;margin-top:85.35pt;width:255.9pt;height:5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" filled="f" stroked="f" strokeweight=".5pt">
                      <v:textbox>
                        <w:txbxContent>
                          <w:p w14:paraId="38A8D6CB" w14:textId="382A3B28" w:rsidR="00D4302B" w:rsidRPr="0031511C" w:rsidRDefault="00D4302B" w:rsidP="00D4302B">
                            <w:pPr>
                              <w:pStyle w:val="BlockText"/>
                            </w:pPr>
                            <w:r>
                              <w:t>Enter your email address…</w:t>
                            </w:r>
                          </w:p>
                          <w:p w14:paraId="40450E73" w14:textId="77777777" w:rsidR="00D4302B" w:rsidRPr="009458A7" w:rsidRDefault="00D4302B" w:rsidP="00D4302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39" w:type="dxa"/>
          </w:tcPr>
          <w:p w14:paraId="6EA3A655" w14:textId="77777777" w:rsidR="00D4761B" w:rsidRDefault="00D4761B" w:rsidP="00D4761B"/>
        </w:tc>
        <w:tc>
          <w:tcPr>
            <w:tcW w:w="4597" w:type="dxa"/>
          </w:tcPr>
          <w:p w14:paraId="1730FB6D" w14:textId="1D2DD518" w:rsidR="00D4761B" w:rsidRPr="00D14FD3" w:rsidRDefault="003D2BE3" w:rsidP="00D4761B">
            <w:pPr>
              <w:pStyle w:val="Title"/>
              <w:rPr>
                <w:sz w:val="52"/>
              </w:rPr>
            </w:pPr>
            <w:r>
              <w:rPr>
                <w:noProof/>
                <w:sz w:val="52"/>
              </w:rPr>
              <w:drawing>
                <wp:anchor distT="0" distB="0" distL="114300" distR="114300" simplePos="0" relativeHeight="251667456" behindDoc="0" locked="0" layoutInCell="1" allowOverlap="1" wp14:anchorId="0254AE06" wp14:editId="4862535F">
                  <wp:simplePos x="0" y="0"/>
                  <wp:positionH relativeFrom="column">
                    <wp:posOffset>-23716</wp:posOffset>
                  </wp:positionH>
                  <wp:positionV relativeFrom="paragraph">
                    <wp:posOffset>3296920</wp:posOffset>
                  </wp:positionV>
                  <wp:extent cx="2928607" cy="3500495"/>
                  <wp:effectExtent l="0" t="0" r="5715" b="5080"/>
                  <wp:wrapNone/>
                  <wp:docPr id="44" name="Picture 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&#10;&#10;Description automatically generated"/>
                          <pic:cNvPicPr/>
                        </pic:nvPicPr>
                        <pic:blipFill rotWithShape="1">
                          <a:blip r:embed="rId22"/>
                          <a:srcRect l="5736" t="3537" r="7886" b="6880"/>
                          <a:stretch/>
                        </pic:blipFill>
                        <pic:spPr bwMode="auto">
                          <a:xfrm>
                            <a:off x="0" y="0"/>
                            <a:ext cx="2928607" cy="3500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016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2A317B" w14:textId="6E6718A8" w:rsidR="00D4761B" w:rsidRPr="00F9063B" w:rsidRDefault="00D4761B" w:rsidP="00D4761B">
            <w:pPr>
              <w:pStyle w:val="Subtitle"/>
              <w:rPr>
                <w:sz w:val="16"/>
              </w:rPr>
            </w:pPr>
          </w:p>
        </w:tc>
      </w:tr>
      <w:tr w:rsidR="00D4761B" w:rsidRPr="00DD7039" w14:paraId="7CD132BA" w14:textId="77777777" w:rsidTr="00262E12">
        <w:trPr>
          <w:trHeight w:val="10098"/>
        </w:trPr>
        <w:tc>
          <w:tcPr>
            <w:tcW w:w="4904" w:type="dxa"/>
            <w:tcBorders>
              <w:bottom w:val="nil"/>
            </w:tcBorders>
          </w:tcPr>
          <w:p w14:paraId="64593469" w14:textId="77777777" w:rsidR="00D4761B" w:rsidRPr="00D4761B" w:rsidRDefault="00D4761B" w:rsidP="00D4761B">
            <w:pPr>
              <w:pStyle w:val="BlockHeading"/>
              <w:rPr>
                <w:u w:val="single"/>
              </w:rPr>
            </w:pPr>
          </w:p>
        </w:tc>
        <w:tc>
          <w:tcPr>
            <w:tcW w:w="689" w:type="dxa"/>
            <w:tcBorders>
              <w:bottom w:val="nil"/>
            </w:tcBorders>
          </w:tcPr>
          <w:p w14:paraId="4D3C9A21" w14:textId="77777777" w:rsidR="00D4761B" w:rsidRPr="00DD7039" w:rsidRDefault="00D4761B" w:rsidP="00D4761B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5107" w:type="dxa"/>
          </w:tcPr>
          <w:p w14:paraId="28F1B2BD" w14:textId="77777777" w:rsidR="00D4761B" w:rsidRPr="00A77242" w:rsidRDefault="00D4761B" w:rsidP="00D4761B">
            <w:pPr>
              <w:pStyle w:val="Heading2Alternate"/>
            </w:pPr>
          </w:p>
        </w:tc>
        <w:tc>
          <w:tcPr>
            <w:tcW w:w="539" w:type="dxa"/>
            <w:tcBorders>
              <w:bottom w:val="nil"/>
            </w:tcBorders>
          </w:tcPr>
          <w:p w14:paraId="5B62D2D4" w14:textId="77777777" w:rsidR="00D4761B" w:rsidRDefault="00D4761B" w:rsidP="00D4761B"/>
        </w:tc>
        <w:tc>
          <w:tcPr>
            <w:tcW w:w="4597" w:type="dxa"/>
          </w:tcPr>
          <w:p w14:paraId="793EE481" w14:textId="77777777" w:rsidR="00D4761B" w:rsidRDefault="00D4761B" w:rsidP="00D4761B">
            <w:pPr>
              <w:pStyle w:val="Title"/>
              <w:rPr>
                <w:sz w:val="52"/>
              </w:rPr>
            </w:pPr>
          </w:p>
        </w:tc>
      </w:tr>
    </w:tbl>
    <w:p w14:paraId="7396B65A" w14:textId="77777777" w:rsidR="00330144" w:rsidRDefault="00330144">
      <w:r>
        <w:rPr>
          <w:lang w:val="en-GB" w:bidi="en-GB"/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– outside"/>
      </w:tblPr>
      <w:tblGrid>
        <w:gridCol w:w="4618"/>
        <w:gridCol w:w="615"/>
        <w:gridCol w:w="5158"/>
        <w:gridCol w:w="696"/>
        <w:gridCol w:w="4599"/>
      </w:tblGrid>
      <w:tr w:rsidR="00807373" w:rsidRPr="00DD7039" w14:paraId="1F74AA23" w14:textId="77777777" w:rsidTr="00CF63A3">
        <w:trPr>
          <w:trHeight w:val="10125"/>
          <w:jc w:val="center"/>
        </w:trPr>
        <w:tc>
          <w:tcPr>
            <w:tcW w:w="1472" w:type="pct"/>
          </w:tcPr>
          <w:p w14:paraId="2F683811" w14:textId="4E1A4E01" w:rsidR="00807373" w:rsidRPr="005C1D27" w:rsidRDefault="00807373" w:rsidP="005C1D27">
            <w:pPr>
              <w:pStyle w:val="Heading3Alternate"/>
              <w:jc w:val="left"/>
            </w:pPr>
          </w:p>
        </w:tc>
        <w:tc>
          <w:tcPr>
            <w:tcW w:w="196" w:type="pct"/>
          </w:tcPr>
          <w:p w14:paraId="4C3BBBEB" w14:textId="77777777" w:rsidR="00807373" w:rsidRPr="00DD7039" w:rsidRDefault="00807373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44" w:type="pct"/>
          </w:tcPr>
          <w:p w14:paraId="72860419" w14:textId="5FE57B6F" w:rsidR="00807373" w:rsidRDefault="00807373" w:rsidP="005C1D27"/>
          <w:p w14:paraId="411992DB" w14:textId="77777777" w:rsidR="000117F3" w:rsidRDefault="000117F3" w:rsidP="0068630D"/>
          <w:p w14:paraId="2CFE86B9" w14:textId="77777777" w:rsidR="000117F3" w:rsidRDefault="000117F3" w:rsidP="0068630D"/>
          <w:p w14:paraId="3052D55C" w14:textId="77777777" w:rsidR="000117F3" w:rsidRDefault="000117F3" w:rsidP="0068630D"/>
          <w:p w14:paraId="68019562" w14:textId="77777777" w:rsidR="000117F3" w:rsidRDefault="000117F3" w:rsidP="0068630D"/>
          <w:p w14:paraId="69097FC7" w14:textId="74CFEE9B" w:rsidR="000117F3" w:rsidRDefault="000117F3" w:rsidP="0068630D"/>
        </w:tc>
        <w:tc>
          <w:tcPr>
            <w:tcW w:w="222" w:type="pct"/>
          </w:tcPr>
          <w:p w14:paraId="2C77D2CE" w14:textId="77777777" w:rsidR="00807373" w:rsidRDefault="00807373" w:rsidP="00330144"/>
        </w:tc>
        <w:tc>
          <w:tcPr>
            <w:tcW w:w="1466" w:type="pct"/>
          </w:tcPr>
          <w:p w14:paraId="4B127DE5" w14:textId="7F3FB44A" w:rsidR="00807373" w:rsidRPr="00DD7039" w:rsidRDefault="00807373" w:rsidP="005C1D27">
            <w:pPr>
              <w:pStyle w:val="Heading3"/>
            </w:pPr>
          </w:p>
        </w:tc>
      </w:tr>
    </w:tbl>
    <w:p w14:paraId="59AFC26D" w14:textId="77777777" w:rsidR="00DD7039" w:rsidRPr="00DD7039" w:rsidRDefault="00DD7039" w:rsidP="00DD7039">
      <w:pPr>
        <w:pStyle w:val="NoSpacing"/>
        <w:rPr>
          <w:rFonts w:asciiTheme="majorHAnsi" w:hAnsiTheme="majorHAnsi"/>
          <w:sz w:val="16"/>
        </w:rPr>
      </w:pPr>
    </w:p>
    <w:sectPr w:rsidR="00DD7039" w:rsidRPr="00DD7039" w:rsidSect="000117F3">
      <w:headerReference w:type="even" r:id="rId23"/>
      <w:headerReference w:type="default" r:id="rId24"/>
      <w:footerReference w:type="even" r:id="rId25"/>
      <w:pgSz w:w="16838" w:h="11906" w:orient="landscape" w:code="9"/>
      <w:pgMar w:top="576" w:right="576" w:bottom="576" w:left="576" w:header="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990F4" w14:textId="77777777" w:rsidR="00CD7E47" w:rsidRDefault="00CD7E47" w:rsidP="00DD7039">
      <w:pPr>
        <w:spacing w:after="0" w:line="240" w:lineRule="auto"/>
      </w:pPr>
      <w:r>
        <w:separator/>
      </w:r>
    </w:p>
  </w:endnote>
  <w:endnote w:type="continuationSeparator" w:id="0">
    <w:p w14:paraId="0CF4AAFD" w14:textId="77777777" w:rsidR="00CD7E47" w:rsidRDefault="00CD7E47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B8A9" w14:textId="73AB1538" w:rsidR="00B5749E" w:rsidRDefault="00BF03F7">
    <w:pPr>
      <w:pStyle w:val="Footer"/>
    </w:pPr>
    <w:r>
      <w:rPr>
        <w:noProof/>
        <w:lang w:val="en-GB" w:bidi="en-GB"/>
      </w:rPr>
      <w:drawing>
        <wp:anchor distT="0" distB="0" distL="114300" distR="114300" simplePos="0" relativeHeight="251646975" behindDoc="1" locked="0" layoutInCell="1" allowOverlap="1" wp14:anchorId="2E99C109" wp14:editId="62C430DA">
          <wp:simplePos x="0" y="0"/>
          <wp:positionH relativeFrom="page">
            <wp:posOffset>6836410</wp:posOffset>
          </wp:positionH>
          <wp:positionV relativeFrom="page">
            <wp:posOffset>4124739</wp:posOffset>
          </wp:positionV>
          <wp:extent cx="4992370" cy="3794760"/>
          <wp:effectExtent l="0" t="0" r="0" b="2540"/>
          <wp:wrapNone/>
          <wp:docPr id="31" name="Picture 3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 preferRelativeResize="0">
                    <a:picLocks noChangeAspect="1" noChangeArrowheads="1"/>
                  </pic:cNvPicPr>
                </pic:nvPicPr>
                <pic:blipFill>
                  <a:blip r:embed="rId1"/>
                  <a:srcRect l="14584" r="14584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4992370" cy="3794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7AFEE" w14:textId="77777777" w:rsidR="00CD7E47" w:rsidRDefault="00CD7E47" w:rsidP="00DD7039">
      <w:pPr>
        <w:spacing w:after="0" w:line="240" w:lineRule="auto"/>
      </w:pPr>
      <w:r>
        <w:separator/>
      </w:r>
    </w:p>
  </w:footnote>
  <w:footnote w:type="continuationSeparator" w:id="0">
    <w:p w14:paraId="6CD0926E" w14:textId="77777777" w:rsidR="00CD7E47" w:rsidRDefault="00CD7E47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2C51B" w14:textId="263FABB5" w:rsidR="00B5749E" w:rsidRDefault="006262A9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63360" behindDoc="1" locked="0" layoutInCell="1" allowOverlap="1" wp14:anchorId="1DFFF5F1" wp14:editId="1FE113CE">
          <wp:simplePos x="0" y="0"/>
          <wp:positionH relativeFrom="column">
            <wp:posOffset>-1565275</wp:posOffset>
          </wp:positionH>
          <wp:positionV relativeFrom="paragraph">
            <wp:posOffset>22733</wp:posOffset>
          </wp:positionV>
          <wp:extent cx="9597357" cy="4939030"/>
          <wp:effectExtent l="0" t="0" r="4445" b="127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29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7000"/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97357" cy="49390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5749E" w:rsidRPr="0009727F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5B918AA" wp14:editId="68DD2B0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oup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angle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reeform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reeform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125CB224" id="Group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">
              <v:shape id="Rectangle 35" o:spid="_x0000_s1027" style="position:absolute;left:33134;top:18783;width:33613;height:49772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oup 3" o:spid="_x0000_s1028" style="position:absolute;width:99060;height:68567" coordsize="99060,685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<v:shape id="Freeform 14" o:spid="_x0000_s1029" style="position:absolute;width:33420;height:68567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" path="m1061,v,1781,,1781,,1781c456,1853,166,2257,56,2448v-56,,-56,,-56,c,,,,,l1061,xe" fillcolor="#99cb38 [3204]" stroked="f">
                  <v:path arrowok="t" o:connecttype="custom" o:connectlocs="3342005,0;3342005,4988515;176392,6856757;0,6856757;0,0;3342005,0" o:connectangles="0,0,0,0,0,0"/>
                </v:shape>
                <v:shape id="Freeform 15" o:spid="_x0000_s1030" style="position:absolute;left:66315;top:34033;width:32745;height:22655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" path="m1047,v,809,,809,,809c,809,,809,,809,,297,,297,,297,610,380,945,142,1047,xe" fillcolor="#37a76f [3206]" stroked="f">
                  <v:path arrowok="t" o:connecttype="custom" o:connectlocs="3274483,0;3274483,2265439;0,2265439;0,831688;3274483,0" o:connectangles="0,0,0,0,0"/>
                </v:shape>
                <v:shape id="Freeform 16" o:spid="_x0000_s1031" style="position:absolute;left:66315;top:34033;width:32745;height:24447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" path="m1047,v,873,,873,,873c,873,,873,,873,,361,,361,,361,610,444,945,142,1047,xe" fillcolor="#99cb38 [3204]" stroked="f">
                  <v:path arrowok="t" o:connecttype="custom" o:connectlocs="3274483,0;3274483,2444674;0,2444674;0,1010913;3274483,0" o:connectangles="0,0,0,0,0"/>
                </v:shape>
                <v:shape id="Freeform 17" o:spid="_x0000_s1032" style="position:absolute;left:66315;top:35159;width:32745;height:33408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&#13;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reeform 19" o:spid="_x0000_s1033" style="position:absolute;left:33420;top:14713;width:32895;height:20446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reeform 20" o:spid="_x0000_s1034" style="position:absolute;left:33180;top:11879;width:33135;height:23280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reeform 21" o:spid="_x0000_s1035" style="position:absolute;left:66407;top:61328;width:24582;height:6084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" path="m786,29v,109,,109,,109c,138,,138,,138,465,,696,13,786,29xe" fillcolor="#37a76f [3206]" stroked="f">
                  <v:path arrowok="t" o:connecttype="custom" o:connectlocs="2458155,127841;2458155,608346;0,608346;2458155,127841" o:connectangles="0,0,0,0"/>
                </v:shape>
                <v:shape id="Freeform 5" o:spid="_x0000_s1036" style="position:absolute;top:48888;width:33134;height:19679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" path="m1055,v,33,,33,,33c450,105,160,509,50,700,,700,,700,,700,116,500,421,76,1055,xe" fillcolor="#37a76f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57A14" w14:textId="3DCCBEF2" w:rsidR="00DD7039" w:rsidRDefault="006262A9" w:rsidP="00D14FD3">
    <w:pPr>
      <w:pStyle w:val="Header"/>
      <w:tabs>
        <w:tab w:val="clear" w:pos="4680"/>
        <w:tab w:val="clear" w:pos="9360"/>
        <w:tab w:val="left" w:pos="12600"/>
      </w:tabs>
      <w:ind w:firstLine="720"/>
    </w:pPr>
    <w:r>
      <w:rPr>
        <w:noProof/>
        <w:lang w:val="en-GB" w:bidi="en-GB"/>
      </w:rPr>
      <w:drawing>
        <wp:anchor distT="0" distB="0" distL="114300" distR="114300" simplePos="0" relativeHeight="251660288" behindDoc="1" locked="0" layoutInCell="1" allowOverlap="1" wp14:anchorId="1B67E89D" wp14:editId="0EFEB8F6">
          <wp:simplePos x="0" y="0"/>
          <wp:positionH relativeFrom="page">
            <wp:posOffset>2401570</wp:posOffset>
          </wp:positionH>
          <wp:positionV relativeFrom="page">
            <wp:posOffset>0</wp:posOffset>
          </wp:positionV>
          <wp:extent cx="8521700" cy="5303520"/>
          <wp:effectExtent l="0" t="0" r="0" b="5080"/>
          <wp:wrapNone/>
          <wp:docPr id="30" name="Picture 3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35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18000"/>
                            </a14:imgEffect>
                          </a14:imgLayer>
                        </a14:imgProps>
                      </a:ext>
                    </a:extLst>
                  </a:blip>
                  <a:srcRect l="10766" r="10766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8521700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86FAC">
      <w:rPr>
        <w:noProof/>
        <w:lang w:val="en-GB" w:bidi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9954E68" wp14:editId="671B02E0">
              <wp:simplePos x="0" y="0"/>
              <wp:positionH relativeFrom="page">
                <wp:posOffset>28321</wp:posOffset>
              </wp:positionH>
              <wp:positionV relativeFrom="page">
                <wp:posOffset>-4699</wp:posOffset>
              </wp:positionV>
              <wp:extent cx="10219760" cy="7916069"/>
              <wp:effectExtent l="0" t="0" r="8255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angle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reeform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reeform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reeform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53243D76" id="Group 12" o:spid="_x0000_s1026" alt="&quot;&quot;" style="position:absolute;margin-left:2.25pt;margin-top:-.35pt;width:804.7pt;height:623.3pt;z-index:251659264;mso-width-percent:1020;mso-height-percent:1020;mso-position-horizontal-relative:page;mso-position-vertical-relative:page;mso-width-percent:1020;mso-height-percent:1020" coordsize="102197,79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">
              <v:shape id="Rectangle 35" o:spid="_x0000_s1027" style="position:absolute;left:34331;top:21696;width:34680;height:57455;visibility:visible;mso-wrap-style:square;v-text-anchor:middle" coordsize="3314686,49771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&#13;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reeform 14" o:spid="_x0000_s1028" style="position:absolute;width:34480;height:79152;flip:x;visibility:visible;mso-wrap-style:square;v-text-anchor:top" coordsize="1061,24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" path="m1061,v,1781,,1781,,1781c456,1853,166,2257,56,2448v-56,,-56,,-56,c,,,,,l1061,xe" fillcolor="#99cb38 [3204]" stroked="f">
                <v:path arrowok="t" o:connecttype="custom" o:connectlocs="3448049,0;3448049,5758621;181989,7915274;0,7915274;0,0;3448049,0" o:connectangles="0,0,0,0,0,0"/>
              </v:shape>
              <v:shape id="Freeform 15" o:spid="_x0000_s1029" style="position:absolute;left:68413;top:39319;width:33784;height:26151;flip:x;visibility:visible;mso-wrap-style:square;v-text-anchor:top" coordsize="1047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" path="m1047,v,809,,809,,809c,809,,809,,809,,297,,297,,297,610,380,945,142,1047,xe" fillcolor="#37a76f [3206]" stroked="f">
                <v:path arrowok="t" o:connecttype="custom" o:connectlocs="3378385,0;3378385,2615168;0,2615168;0,960080;3378385,0" o:connectangles="0,0,0,0,0"/>
              </v:shape>
              <v:shape id="Freeform 16" o:spid="_x0000_s1030" style="position:absolute;left:68413;top:39319;width:33784;height:28220;flip:x;visibility:visible;mso-wrap-style:square;v-text-anchor:top" coordsize="1047,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" path="m1047,v,873,,873,,873c,873,,873,,873,,361,,361,,361,610,444,945,142,1047,xe" fillcolor="#99cb38 [3204]" stroked="f">
                <v:path arrowok="t" o:connecttype="custom" o:connectlocs="3378385,0;3378385,2822072;0,2822072;0,1166974;3378385,0" o:connectangles="0,0,0,0,0"/>
              </v:shape>
              <v:shape id="Freeform 19" o:spid="_x0000_s1031" style="position:absolute;left:34497;top:16957;width:33939;height:23602;flip:x;visibility:visible;mso-wrap-style:square;v-text-anchor:top" coordsize="1060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" path="m1060,v,151,,151,,151c903,179,752,226,611,293,416,385,189,525,,730,,690,,690,,690,109,590,514,135,876,35,922,23,971,18,1018,8l1060,xe" fillcolor="#37a76f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reeform 20" o:spid="_x0000_s1032" style="position:absolute;left:34248;top:13716;width:34186;height:26873;flip:x;visibility:visible;mso-wrap-style:square;v-text-anchor:top" coordsize="1060,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" path="m1060,v,152,,152,,152c903,194,752,256,611,336,416,447,189,608,,831,,791,,791,,791,109,681,514,187,876,53,922,37,971,27,1018,13l1060,xe" fillcolor="#99cb38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reeform 17" o:spid="_x0000_s1033" style="position:absolute;left:68413;top:40566;width:33784;height:38566;flip:x;visibility:visible;mso-wrap-style:square;v-text-anchor:top" coordsize="1047,1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&#13;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reeform 21" o:spid="_x0000_s1034" style="position:absolute;left:68496;top:70824;width:25362;height:7023;flip:x;visibility:visible;mso-wrap-style:square;v-text-anchor:top" coordsize="7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" path="m786,29v,109,,109,,109c,138,,138,,138,465,,696,13,786,29xe" fillcolor="#37a76f [3206]" stroked="f">
                <v:path arrowok="t" o:connecttype="custom" o:connectlocs="2536154,147576;2536154,702260;0,702260;2536154,147576" o:connectangles="0,0,0,0"/>
              </v:shape>
              <v:shape id="Freeform 5" o:spid="_x0000_s1035" style="position:absolute;top:56443;width:34186;height:22717;flip:x;visibility:visible;mso-wrap-style:square;v-text-anchor:top" coordsize="1055,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" path="m1055,v,33,,33,,33c450,105,160,509,50,700,,700,,700,,700,116,500,421,76,1055,xe" fillcolor="#37a76f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D14FD3">
      <w:rPr>
        <w:lang w:val="en-GB" w:bidi="en-GB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24810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AC"/>
    <w:rsid w:val="000117F3"/>
    <w:rsid w:val="00032F1A"/>
    <w:rsid w:val="00072195"/>
    <w:rsid w:val="000812E6"/>
    <w:rsid w:val="0009727F"/>
    <w:rsid w:val="00107813"/>
    <w:rsid w:val="00153B7C"/>
    <w:rsid w:val="00160AFC"/>
    <w:rsid w:val="00166C04"/>
    <w:rsid w:val="00172E8B"/>
    <w:rsid w:val="001B5D14"/>
    <w:rsid w:val="00262E12"/>
    <w:rsid w:val="0031073A"/>
    <w:rsid w:val="0031511C"/>
    <w:rsid w:val="003209C1"/>
    <w:rsid w:val="00330144"/>
    <w:rsid w:val="0033735F"/>
    <w:rsid w:val="003527C5"/>
    <w:rsid w:val="003D2BE3"/>
    <w:rsid w:val="0042507E"/>
    <w:rsid w:val="00487A87"/>
    <w:rsid w:val="004B1C96"/>
    <w:rsid w:val="004B730C"/>
    <w:rsid w:val="005130E6"/>
    <w:rsid w:val="005254E0"/>
    <w:rsid w:val="00551578"/>
    <w:rsid w:val="005538EF"/>
    <w:rsid w:val="00571059"/>
    <w:rsid w:val="005868EB"/>
    <w:rsid w:val="005C1D27"/>
    <w:rsid w:val="00615DDA"/>
    <w:rsid w:val="006262A9"/>
    <w:rsid w:val="00657049"/>
    <w:rsid w:val="00674EF6"/>
    <w:rsid w:val="0068630D"/>
    <w:rsid w:val="006D22BB"/>
    <w:rsid w:val="007159BD"/>
    <w:rsid w:val="00787D8D"/>
    <w:rsid w:val="00807373"/>
    <w:rsid w:val="00860F48"/>
    <w:rsid w:val="008F7ED5"/>
    <w:rsid w:val="009266E8"/>
    <w:rsid w:val="00931259"/>
    <w:rsid w:val="009458A7"/>
    <w:rsid w:val="00961FD4"/>
    <w:rsid w:val="009766CC"/>
    <w:rsid w:val="00A21AC6"/>
    <w:rsid w:val="00A77242"/>
    <w:rsid w:val="00B223C5"/>
    <w:rsid w:val="00B5749E"/>
    <w:rsid w:val="00B71FEC"/>
    <w:rsid w:val="00B8242C"/>
    <w:rsid w:val="00BC2EFF"/>
    <w:rsid w:val="00BD43AD"/>
    <w:rsid w:val="00BF03F7"/>
    <w:rsid w:val="00BF47EE"/>
    <w:rsid w:val="00C028D9"/>
    <w:rsid w:val="00C261C4"/>
    <w:rsid w:val="00C6741C"/>
    <w:rsid w:val="00C91E8B"/>
    <w:rsid w:val="00CD1EFE"/>
    <w:rsid w:val="00CD7E47"/>
    <w:rsid w:val="00CF63A3"/>
    <w:rsid w:val="00D14FD3"/>
    <w:rsid w:val="00D4302B"/>
    <w:rsid w:val="00D4761B"/>
    <w:rsid w:val="00D86FAC"/>
    <w:rsid w:val="00DD7039"/>
    <w:rsid w:val="00DF27E8"/>
    <w:rsid w:val="00E23212"/>
    <w:rsid w:val="00E31A40"/>
    <w:rsid w:val="00EA78AC"/>
    <w:rsid w:val="00EB717F"/>
    <w:rsid w:val="00EC0721"/>
    <w:rsid w:val="00EE0651"/>
    <w:rsid w:val="00F87DDD"/>
    <w:rsid w:val="00F9063B"/>
    <w:rsid w:val="00FD133C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EC448D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sation">
    <w:name w:val="Organis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455F51" w:themeColor="text2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455F51" w:themeColor="text2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qFormat/>
    <w:rsid w:val="0068630D"/>
    <w:pPr>
      <w:spacing w:before="7680"/>
      <w:jc w:val="center"/>
    </w:pPr>
  </w:style>
  <w:style w:type="paragraph" w:customStyle="1" w:styleId="NormalAlternate">
    <w:name w:val="Normal Alternate"/>
    <w:basedOn w:val="Normal"/>
    <w:qFormat/>
    <w:rsid w:val="00807373"/>
    <w:pPr>
      <w:spacing w:before="4680"/>
    </w:pPr>
  </w:style>
  <w:style w:type="character" w:customStyle="1" w:styleId="NoSpacingChar">
    <w:name w:val="No Spacing Char"/>
    <w:basedOn w:val="DefaultParagraphFont"/>
    <w:link w:val="NoSpacing"/>
    <w:uiPriority w:val="1"/>
    <w:rsid w:val="006262A9"/>
  </w:style>
  <w:style w:type="paragraph" w:styleId="Revision">
    <w:name w:val="Revision"/>
    <w:hidden/>
    <w:uiPriority w:val="99"/>
    <w:semiHidden/>
    <w:rsid w:val="003209C1"/>
    <w:pPr>
      <w:spacing w:after="0" w:line="240" w:lineRule="auto"/>
    </w:pPr>
    <w:rPr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jp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vidigandan/Library/Containers/com.microsoft.Word/Data/Library/Application%20Support/Microsoft/Office/16.0/DTS/Search/%7bC971554B-FF9C-5847-84EB-738573EB4EDE%7dtf16412186_win32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brochure.dotx</Template>
  <TotalTime>0</TotalTime>
  <Pages>11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STOKBOX ANALYTICS USER MANUAL</vt:lpstr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STOKBOX ANALYTICS USER MANUAL</dc:title>
  <dc:subject>YOUR PRODUCTS…OUR INSIGHT</dc:subject>
  <dc:creator/>
  <cp:lastModifiedBy/>
  <cp:revision>1</cp:revision>
  <dcterms:created xsi:type="dcterms:W3CDTF">2023-02-22T14:05:00Z</dcterms:created>
  <dcterms:modified xsi:type="dcterms:W3CDTF">2023-02-22T14:24:00Z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