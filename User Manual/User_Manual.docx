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svg" ContentType="image/svg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bCs/>
          <w:color w:val="99CB38" w:themeColor="accen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id w:val="-2142961718"/>
        <w:docPartObj>
          <w:docPartGallery w:val="Cover Pages"/>
          <w:docPartUnique/>
        </w:docPartObj>
      </w:sdtPr>
      <w:sdtContent>
        <w:p w14:paraId="16107CBE" w14:textId="21CBDA2A" w:rsidR="000117F3" w:rsidRPr="0065390C" w:rsidRDefault="000117F3">
          <w:pPr>
            <w:rPr>
              <w:bCs/>
              <w:color w:val="99CB38" w:themeColor="accent1"/>
              <w14:shadow w14:blurRad="38100" w14:dist="25400" w14:dir="5400000" w14:sx="100000" w14:sy="100000" w14:kx="0" w14:ky="0" w14:algn="ctr">
                <w14:srgbClr w14:val="6E747A">
                  <w14:alpha w14:val="57000"/>
                </w14:srgbClr>
              </w14:shadow>
              <w14:textOutline w14:w="0" w14:cap="flat" w14:cmpd="sng" w14:algn="ctr">
                <w14:noFill/>
                <w14:prstDash w14:val="solid"/>
                <w14:round/>
              </w14:textOutline>
            </w:rPr>
          </w:pPr>
          <w:r w:rsidRPr="0065390C">
            <w:rPr>
              <w:bCs/>
              <w:noProof/>
              <w:color w:val="99CB38" w:themeColor="accent1"/>
              <w14:shadow w14:blurRad="38100" w14:dist="25400" w14:dir="5400000" w14:sx="100000" w14:sy="100000" w14:kx="0" w14:ky="0" w14:algn="ctr">
                <w14:srgbClr w14:val="6E747A">
                  <w14:alpha w14:val="57000"/>
                </w14:srgbClr>
              </w14:shadow>
              <w14:textOutline w14:w="0" w14:cap="flat" w14:cmpd="sng" w14:algn="ctr">
                <w14:noFill/>
                <w14:prstDash w14:val="solid"/>
                <w14:round/>
              </w14:textOutline>
            </w:rPr>
            <mc:AlternateContent>
              <mc:Choice Requires="wpg">
                <w:drawing>
                  <wp:anchor distT="0" distB="0" distL="114300" distR="114300" simplePos="0" relativeHeight="251660288" behindDoc="0" locked="0" layoutInCell="1" allowOverlap="1" wp14:anchorId="4906BD13" wp14:editId="2875EFB2">
                    <wp:simplePos x="0" y="0"/>
                    <wp:positionH relativeFrom="page">
                      <wp:posOffset>926592</wp:posOffset>
                    </wp:positionH>
                    <wp:positionV relativeFrom="page">
                      <wp:posOffset>463296</wp:posOffset>
                    </wp:positionV>
                    <wp:extent cx="9450705" cy="5571744"/>
                    <wp:effectExtent l="0" t="0" r="0" b="3810"/>
                    <wp:wrapNone/>
                    <wp:docPr id="448" name="Group 448" title="Document title with badge icon behind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9450705" cy="5571744"/>
                              <a:chOff x="0" y="0"/>
                              <a:chExt cx="6858000" cy="4462145"/>
                            </a:xfrm>
                          </wpg:grpSpPr>
                          <wps:wsp>
                            <wps:cNvPr id="449" name="Freeform 5"/>
                            <wps:cNvSpPr>
                              <a:spLocks/>
                            </wps:cNvSpPr>
                            <wps:spPr bwMode="auto">
                              <a:xfrm>
                                <a:off x="1352550" y="0"/>
                                <a:ext cx="4452620" cy="4462145"/>
                              </a:xfrm>
                              <a:custGeom>
                                <a:avLst/>
                                <a:gdLst>
                                  <a:gd name="T0" fmla="*/ 1372 w 1372"/>
                                  <a:gd name="T1" fmla="*/ 687 h 1373"/>
                                  <a:gd name="T2" fmla="*/ 1320 w 1372"/>
                                  <a:gd name="T3" fmla="*/ 813 h 1373"/>
                                  <a:gd name="T4" fmla="*/ 1320 w 1372"/>
                                  <a:gd name="T5" fmla="*/ 949 h 1373"/>
                                  <a:gd name="T6" fmla="*/ 1224 w 1372"/>
                                  <a:gd name="T7" fmla="*/ 1046 h 1373"/>
                                  <a:gd name="T8" fmla="*/ 1171 w 1372"/>
                                  <a:gd name="T9" fmla="*/ 1172 h 1373"/>
                                  <a:gd name="T10" fmla="*/ 1045 w 1372"/>
                                  <a:gd name="T11" fmla="*/ 1224 h 1373"/>
                                  <a:gd name="T12" fmla="*/ 949 w 1372"/>
                                  <a:gd name="T13" fmla="*/ 1321 h 1373"/>
                                  <a:gd name="T14" fmla="*/ 812 w 1372"/>
                                  <a:gd name="T15" fmla="*/ 1321 h 1373"/>
                                  <a:gd name="T16" fmla="*/ 686 w 1372"/>
                                  <a:gd name="T17" fmla="*/ 1373 h 1373"/>
                                  <a:gd name="T18" fmla="*/ 560 w 1372"/>
                                  <a:gd name="T19" fmla="*/ 1321 h 1373"/>
                                  <a:gd name="T20" fmla="*/ 423 w 1372"/>
                                  <a:gd name="T21" fmla="*/ 1321 h 1373"/>
                                  <a:gd name="T22" fmla="*/ 327 w 1372"/>
                                  <a:gd name="T23" fmla="*/ 1224 h 1373"/>
                                  <a:gd name="T24" fmla="*/ 201 w 1372"/>
                                  <a:gd name="T25" fmla="*/ 1172 h 1373"/>
                                  <a:gd name="T26" fmla="*/ 149 w 1372"/>
                                  <a:gd name="T27" fmla="*/ 1046 h 1373"/>
                                  <a:gd name="T28" fmla="*/ 52 w 1372"/>
                                  <a:gd name="T29" fmla="*/ 949 h 1373"/>
                                  <a:gd name="T30" fmla="*/ 52 w 1372"/>
                                  <a:gd name="T31" fmla="*/ 813 h 1373"/>
                                  <a:gd name="T32" fmla="*/ 0 w 1372"/>
                                  <a:gd name="T33" fmla="*/ 687 h 1373"/>
                                  <a:gd name="T34" fmla="*/ 52 w 1372"/>
                                  <a:gd name="T35" fmla="*/ 561 h 1373"/>
                                  <a:gd name="T36" fmla="*/ 52 w 1372"/>
                                  <a:gd name="T37" fmla="*/ 424 h 1373"/>
                                  <a:gd name="T38" fmla="*/ 149 w 1372"/>
                                  <a:gd name="T39" fmla="*/ 328 h 1373"/>
                                  <a:gd name="T40" fmla="*/ 201 w 1372"/>
                                  <a:gd name="T41" fmla="*/ 201 h 1373"/>
                                  <a:gd name="T42" fmla="*/ 327 w 1372"/>
                                  <a:gd name="T43" fmla="*/ 149 h 1373"/>
                                  <a:gd name="T44" fmla="*/ 423 w 1372"/>
                                  <a:gd name="T45" fmla="*/ 52 h 1373"/>
                                  <a:gd name="T46" fmla="*/ 560 w 1372"/>
                                  <a:gd name="T47" fmla="*/ 53 h 1373"/>
                                  <a:gd name="T48" fmla="*/ 686 w 1372"/>
                                  <a:gd name="T49" fmla="*/ 0 h 1373"/>
                                  <a:gd name="T50" fmla="*/ 812 w 1372"/>
                                  <a:gd name="T51" fmla="*/ 53 h 1373"/>
                                  <a:gd name="T52" fmla="*/ 949 w 1372"/>
                                  <a:gd name="T53" fmla="*/ 52 h 1373"/>
                                  <a:gd name="T54" fmla="*/ 1045 w 1372"/>
                                  <a:gd name="T55" fmla="*/ 149 h 1373"/>
                                  <a:gd name="T56" fmla="*/ 1171 w 1372"/>
                                  <a:gd name="T57" fmla="*/ 201 h 1373"/>
                                  <a:gd name="T58" fmla="*/ 1224 w 1372"/>
                                  <a:gd name="T59" fmla="*/ 328 h 1373"/>
                                  <a:gd name="T60" fmla="*/ 1320 w 1372"/>
                                  <a:gd name="T61" fmla="*/ 424 h 1373"/>
                                  <a:gd name="T62" fmla="*/ 1320 w 1372"/>
                                  <a:gd name="T63" fmla="*/ 561 h 1373"/>
                                  <a:gd name="T64" fmla="*/ 1372 w 1372"/>
                                  <a:gd name="T65" fmla="*/ 687 h 1373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  <a:cxn ang="0">
                                    <a:pos x="T28" y="T29"/>
                                  </a:cxn>
                                  <a:cxn ang="0">
                                    <a:pos x="T30" y="T31"/>
                                  </a:cxn>
                                  <a:cxn ang="0">
                                    <a:pos x="T32" y="T33"/>
                                  </a:cxn>
                                  <a:cxn ang="0">
                                    <a:pos x="T34" y="T35"/>
                                  </a:cxn>
                                  <a:cxn ang="0">
                                    <a:pos x="T36" y="T37"/>
                                  </a:cxn>
                                  <a:cxn ang="0">
                                    <a:pos x="T38" y="T39"/>
                                  </a:cxn>
                                  <a:cxn ang="0">
                                    <a:pos x="T40" y="T41"/>
                                  </a:cxn>
                                  <a:cxn ang="0">
                                    <a:pos x="T42" y="T43"/>
                                  </a:cxn>
                                  <a:cxn ang="0">
                                    <a:pos x="T44" y="T45"/>
                                  </a:cxn>
                                  <a:cxn ang="0">
                                    <a:pos x="T46" y="T47"/>
                                  </a:cxn>
                                  <a:cxn ang="0">
                                    <a:pos x="T48" y="T49"/>
                                  </a:cxn>
                                  <a:cxn ang="0">
                                    <a:pos x="T50" y="T51"/>
                                  </a:cxn>
                                  <a:cxn ang="0">
                                    <a:pos x="T52" y="T53"/>
                                  </a:cxn>
                                  <a:cxn ang="0">
                                    <a:pos x="T54" y="T55"/>
                                  </a:cxn>
                                  <a:cxn ang="0">
                                    <a:pos x="T56" y="T57"/>
                                  </a:cxn>
                                  <a:cxn ang="0">
                                    <a:pos x="T58" y="T59"/>
                                  </a:cxn>
                                  <a:cxn ang="0">
                                    <a:pos x="T60" y="T61"/>
                                  </a:cxn>
                                  <a:cxn ang="0">
                                    <a:pos x="T62" y="T63"/>
                                  </a:cxn>
                                  <a:cxn ang="0">
                                    <a:pos x="T64" y="T65"/>
                                  </a:cxn>
                                </a:cxnLst>
                                <a:rect l="0" t="0" r="r" b="b"/>
                                <a:pathLst>
                                  <a:path w="1372" h="1373">
                                    <a:moveTo>
                                      <a:pt x="1372" y="687"/>
                                    </a:moveTo>
                                    <a:cubicBezTo>
                                      <a:pt x="1372" y="731"/>
                                      <a:pt x="1329" y="771"/>
                                      <a:pt x="1320" y="813"/>
                                    </a:cubicBezTo>
                                    <a:cubicBezTo>
                                      <a:pt x="1312" y="856"/>
                                      <a:pt x="1337" y="910"/>
                                      <a:pt x="1320" y="949"/>
                                    </a:cubicBezTo>
                                    <a:cubicBezTo>
                                      <a:pt x="1304" y="990"/>
                                      <a:pt x="1248" y="1010"/>
                                      <a:pt x="1224" y="1046"/>
                                    </a:cubicBezTo>
                                    <a:cubicBezTo>
                                      <a:pt x="1199" y="1082"/>
                                      <a:pt x="1202" y="1141"/>
                                      <a:pt x="1171" y="1172"/>
                                    </a:cubicBezTo>
                                    <a:cubicBezTo>
                                      <a:pt x="1141" y="1203"/>
                                      <a:pt x="1082" y="1200"/>
                                      <a:pt x="1045" y="1224"/>
                                    </a:cubicBezTo>
                                    <a:cubicBezTo>
                                      <a:pt x="1009" y="1248"/>
                                      <a:pt x="989" y="1304"/>
                                      <a:pt x="949" y="1321"/>
                                    </a:cubicBezTo>
                                    <a:cubicBezTo>
                                      <a:pt x="909" y="1337"/>
                                      <a:pt x="856" y="1312"/>
                                      <a:pt x="812" y="1321"/>
                                    </a:cubicBezTo>
                                    <a:cubicBezTo>
                                      <a:pt x="770" y="1329"/>
                                      <a:pt x="731" y="1373"/>
                                      <a:pt x="686" y="1373"/>
                                    </a:cubicBezTo>
                                    <a:cubicBezTo>
                                      <a:pt x="642" y="1373"/>
                                      <a:pt x="602" y="1329"/>
                                      <a:pt x="560" y="1321"/>
                                    </a:cubicBezTo>
                                    <a:cubicBezTo>
                                      <a:pt x="517" y="1312"/>
                                      <a:pt x="463" y="1337"/>
                                      <a:pt x="423" y="1321"/>
                                    </a:cubicBezTo>
                                    <a:cubicBezTo>
                                      <a:pt x="383" y="1304"/>
                                      <a:pt x="363" y="1248"/>
                                      <a:pt x="327" y="1224"/>
                                    </a:cubicBezTo>
                                    <a:cubicBezTo>
                                      <a:pt x="291" y="1200"/>
                                      <a:pt x="232" y="1203"/>
                                      <a:pt x="201" y="1172"/>
                                    </a:cubicBezTo>
                                    <a:cubicBezTo>
                                      <a:pt x="170" y="1141"/>
                                      <a:pt x="173" y="1082"/>
                                      <a:pt x="149" y="1046"/>
                                    </a:cubicBezTo>
                                    <a:cubicBezTo>
                                      <a:pt x="125" y="1010"/>
                                      <a:pt x="69" y="990"/>
                                      <a:pt x="52" y="949"/>
                                    </a:cubicBezTo>
                                    <a:cubicBezTo>
                                      <a:pt x="35" y="910"/>
                                      <a:pt x="61" y="856"/>
                                      <a:pt x="52" y="813"/>
                                    </a:cubicBezTo>
                                    <a:cubicBezTo>
                                      <a:pt x="44" y="771"/>
                                      <a:pt x="0" y="731"/>
                                      <a:pt x="0" y="687"/>
                                    </a:cubicBezTo>
                                    <a:cubicBezTo>
                                      <a:pt x="0" y="642"/>
                                      <a:pt x="44" y="603"/>
                                      <a:pt x="52" y="561"/>
                                    </a:cubicBezTo>
                                    <a:cubicBezTo>
                                      <a:pt x="61" y="517"/>
                                      <a:pt x="35" y="464"/>
                                      <a:pt x="52" y="424"/>
                                    </a:cubicBezTo>
                                    <a:cubicBezTo>
                                      <a:pt x="69" y="383"/>
                                      <a:pt x="125" y="364"/>
                                      <a:pt x="149" y="328"/>
                                    </a:cubicBezTo>
                                    <a:cubicBezTo>
                                      <a:pt x="173" y="291"/>
                                      <a:pt x="170" y="232"/>
                                      <a:pt x="201" y="201"/>
                                    </a:cubicBezTo>
                                    <a:cubicBezTo>
                                      <a:pt x="232" y="171"/>
                                      <a:pt x="291" y="174"/>
                                      <a:pt x="327" y="149"/>
                                    </a:cubicBezTo>
                                    <a:cubicBezTo>
                                      <a:pt x="363" y="125"/>
                                      <a:pt x="383" y="69"/>
                                      <a:pt x="423" y="52"/>
                                    </a:cubicBezTo>
                                    <a:cubicBezTo>
                                      <a:pt x="463" y="36"/>
                                      <a:pt x="517" y="61"/>
                                      <a:pt x="560" y="53"/>
                                    </a:cubicBezTo>
                                    <a:cubicBezTo>
                                      <a:pt x="602" y="44"/>
                                      <a:pt x="642" y="0"/>
                                      <a:pt x="686" y="0"/>
                                    </a:cubicBezTo>
                                    <a:cubicBezTo>
                                      <a:pt x="731" y="0"/>
                                      <a:pt x="770" y="44"/>
                                      <a:pt x="812" y="53"/>
                                    </a:cubicBezTo>
                                    <a:cubicBezTo>
                                      <a:pt x="856" y="61"/>
                                      <a:pt x="909" y="36"/>
                                      <a:pt x="949" y="52"/>
                                    </a:cubicBezTo>
                                    <a:cubicBezTo>
                                      <a:pt x="989" y="69"/>
                                      <a:pt x="1009" y="125"/>
                                      <a:pt x="1045" y="149"/>
                                    </a:cubicBezTo>
                                    <a:cubicBezTo>
                                      <a:pt x="1082" y="174"/>
                                      <a:pt x="1141" y="171"/>
                                      <a:pt x="1171" y="201"/>
                                    </a:cubicBezTo>
                                    <a:cubicBezTo>
                                      <a:pt x="1202" y="232"/>
                                      <a:pt x="1199" y="291"/>
                                      <a:pt x="1224" y="328"/>
                                    </a:cubicBezTo>
                                    <a:cubicBezTo>
                                      <a:pt x="1248" y="364"/>
                                      <a:pt x="1304" y="383"/>
                                      <a:pt x="1320" y="424"/>
                                    </a:cubicBezTo>
                                    <a:cubicBezTo>
                                      <a:pt x="1337" y="464"/>
                                      <a:pt x="1312" y="517"/>
                                      <a:pt x="1320" y="561"/>
                                    </a:cubicBezTo>
                                    <a:cubicBezTo>
                                      <a:pt x="1329" y="603"/>
                                      <a:pt x="1372" y="642"/>
                                      <a:pt x="1372" y="687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chemeClr val="bg2"/>
                              </a:solidFill>
                              <a:ln>
                                <a:noFill/>
                              </a:ln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450" name="Text Box 450" title="Title text box"/>
                            <wps:cNvSpPr txBox="1"/>
                            <wps:spPr>
                              <a:xfrm>
                                <a:off x="0" y="285750"/>
                                <a:ext cx="6858000" cy="402336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sdt>
                                  <w:sdtPr>
                                    <w:rPr>
                                      <w:rFonts w:asciiTheme="majorHAnsi" w:hAnsiTheme="majorHAnsi"/>
                                      <w:bCs/>
                                      <w:color w:val="99CB38" w:themeColor="accent1"/>
                                      <w:sz w:val="180"/>
                                      <w:szCs w:val="180"/>
                                      <w14:shadow w14:blurRad="38100" w14:dist="25400" w14:dir="5400000" w14:sx="100000" w14:sy="100000" w14:kx="0" w14:ky="0" w14:algn="ctr">
                                        <w14:srgbClr w14:val="6E747A">
                                          <w14:alpha w14:val="57000"/>
                                        </w14:srgb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alias w:val="Title"/>
                                    <w:tag w:val=""/>
                                    <w:id w:val="156582864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15:appearance w15:val="hidden"/>
                                    <w:text/>
                                  </w:sdtPr>
                                  <w:sdtEndPr>
                                    <w:rPr>
                                      <w:sz w:val="160"/>
                                      <w:szCs w:val="160"/>
                                    </w:rPr>
                                  </w:sdtEndPr>
                                  <w:sdtContent>
                                    <w:p w14:paraId="2F817FCC" w14:textId="4F795109" w:rsidR="000117F3" w:rsidRPr="007F688E" w:rsidRDefault="000117F3">
                                      <w:pPr>
                                        <w:pStyle w:val="NoSpacing"/>
                                        <w:jc w:val="center"/>
                                        <w:rPr>
                                          <w:rFonts w:asciiTheme="majorHAnsi" w:hAnsiTheme="majorHAnsi"/>
                                          <w:bCs/>
                                          <w:color w:val="99CB38" w:themeColor="accent1"/>
                                          <w:sz w:val="160"/>
                                          <w:szCs w:val="160"/>
                                          <w14:shadow w14:blurRad="38100" w14:dist="25400" w14:dir="5400000" w14:sx="100000" w14:sy="100000" w14:kx="0" w14:ky="0" w14:algn="ctr">
                                            <w14:srgbClr w14:val="6E747A">
                                              <w14:alpha w14:val="57000"/>
                                            </w14:srgbClr>
                                          </w14:shadow>
                                          <w14:textOutline w14:w="0" w14:cap="flat" w14:cmpd="sng" w14:algn="ctr">
                                            <w14:noFill/>
                                            <w14:prstDash w14:val="solid"/>
                                            <w14:round/>
                                          </w14:textOutline>
                                        </w:rPr>
                                      </w:pPr>
                                      <w:r w:rsidRPr="007F688E">
                                        <w:rPr>
                                          <w:rFonts w:asciiTheme="majorHAnsi" w:hAnsiTheme="majorHAnsi"/>
                                          <w:bCs/>
                                          <w:color w:val="99CB38" w:themeColor="accent1"/>
                                          <w:sz w:val="180"/>
                                          <w:szCs w:val="180"/>
                                          <w14:shadow w14:blurRad="38100" w14:dist="25400" w14:dir="5400000" w14:sx="100000" w14:sy="100000" w14:kx="0" w14:ky="0" w14:algn="ctr">
                                            <w14:srgbClr w14:val="6E747A">
                                              <w14:alpha w14:val="57000"/>
                                            </w14:srgbClr>
                                          </w14:shadow>
                                          <w14:textOutline w14:w="0" w14:cap="flat" w14:cmpd="sng" w14:algn="ctr">
                                            <w14:noFill/>
                                            <w14:prstDash w14:val="solid"/>
                                            <w14:round/>
                                          </w14:textOutline>
                                        </w:rPr>
                                        <w:t>STOKBOX ANALYTICS USER MANUAL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Overflow="overflow" horzOverflow="overflow" vert="horz" wrap="square" lIns="36576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group w14:anchorId="4906BD13" id="Group 448" o:spid="_x0000_s1026" alt="Title: Document title with badge icon behind" style="position:absolute;margin-left:72.95pt;margin-top:36.5pt;width:744.15pt;height:438.7pt;z-index:251660288;mso-position-horizontal-relative:page;mso-position-vertical-relative:page;mso-width-relative:margin;mso-height-relative:margin" coordsize="68580,44621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">
                    <v:shape id="Freeform 5" o:spid="_x0000_s1027" style="position:absolute;left:13525;width:44526;height:44621;visibility:visible;mso-wrap-style:square;v-text-anchor:top" coordsize="1372,137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" path="m1372,687v,44,-43,84,-52,126c1312,856,1337,910,1320,949v-16,41,-72,61,-96,97c1199,1082,1202,1141,1171,1172v-30,31,-89,28,-126,52c1009,1248,989,1304,949,1321v-40,16,-93,-9,-137,c770,1329,731,1373,686,1373v-44,,-84,-44,-126,-52c517,1312,463,1337,423,1321v-40,-17,-60,-73,-96,-97c291,1200,232,1203,201,1172v-31,-31,-28,-90,-52,-126c125,1010,69,990,52,949v-17,-39,9,-93,,-136c44,771,,731,,687,,642,44,603,52,561v9,-44,-17,-97,,-137c69,383,125,364,149,328v24,-37,21,-96,52,-127c232,171,291,174,327,149v36,-24,56,-80,96,-97c463,36,517,61,560,53,602,44,642,,686,v45,,84,44,126,53c856,61,909,36,949,52v40,17,60,73,96,97c1082,174,1141,171,1171,201v31,31,28,90,53,127c1248,364,1304,383,1320,424v17,40,-8,93,,137c1329,603,1372,642,1372,687xe" fillcolor="#e2dfcc [3214]" stroked="f">
                      <v:path arrowok="t" o:connecttype="custom" o:connectlocs="4452620,2232697;4283862,2642188;4283862,3084177;3972308,3399420;3800305,3808910;3391391,3977906;3079837,4293149;2635224,4293149;2226310,4462145;1817396,4293149;1372783,4293149;1061229,3977906;652315,3808910;483557,3399420;168758,3084177;168758,2642188;0,2232697;168758,1823207;168758,1377968;483557,1065975;652315,653235;1061229,484239;1372783,168996;1817396,172246;2226310,0;2635224,172246;3079837,168996;3391391,484239;3800305,653235;3972308,1065975;4283862,1377968;4283862,1823207;4452620,2232697" o:connectangles="0,0,0,0,0,0,0,0,0,0,0,0,0,0,0,0,0,0,0,0,0,0,0,0,0,0,0,0,0,0,0,0,0"/>
                    </v:shape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450" o:spid="_x0000_s1028" type="#_x0000_t202" style="position:absolute;top:2857;width:68580;height:40234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" filled="f" stroked="f" strokeweight=".5pt">
                      <v:textbox inset="28.8pt">
                        <w:txbxContent>
                          <w:sdt>
                            <w:sdtPr>
                              <w:rPr>
                                <w:rFonts w:asciiTheme="majorHAnsi" w:hAnsiTheme="majorHAnsi"/>
                                <w:bCs/>
                                <w:color w:val="99CB38" w:themeColor="accent1"/>
                                <w:sz w:val="180"/>
                                <w:szCs w:val="180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alias w:val="Title"/>
                              <w:tag w:val=""/>
                              <w:id w:val="156582864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15:appearance w15:val="hidden"/>
                              <w:text/>
                            </w:sdtPr>
                            <w:sdtEndPr>
                              <w:rPr>
                                <w:sz w:val="160"/>
                                <w:szCs w:val="160"/>
                              </w:rPr>
                            </w:sdtEndPr>
                            <w:sdtContent>
                              <w:p w14:paraId="2F817FCC" w14:textId="4F795109" w:rsidR="000117F3" w:rsidRPr="007F688E" w:rsidRDefault="000117F3">
                                <w:pPr>
                                  <w:pStyle w:val="NoSpacing"/>
                                  <w:jc w:val="center"/>
                                  <w:rPr>
                                    <w:rFonts w:asciiTheme="majorHAnsi" w:hAnsiTheme="majorHAnsi"/>
                                    <w:bCs/>
                                    <w:color w:val="99CB38" w:themeColor="accent1"/>
                                    <w:sz w:val="160"/>
                                    <w:szCs w:val="160"/>
                                    <w14:shadow w14:blurRad="38100" w14:dist="25400" w14:dir="5400000" w14:sx="100000" w14:sy="100000" w14:kx="0" w14:ky="0" w14:algn="ctr">
                                      <w14:srgbClr w14:val="6E747A">
                                        <w14:alpha w14:val="57000"/>
                                      </w14:srgb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r w:rsidRPr="007F688E">
                                  <w:rPr>
                                    <w:rFonts w:asciiTheme="majorHAnsi" w:hAnsiTheme="majorHAnsi"/>
                                    <w:bCs/>
                                    <w:color w:val="99CB38" w:themeColor="accent1"/>
                                    <w:sz w:val="180"/>
                                    <w:szCs w:val="180"/>
                                    <w14:shadow w14:blurRad="38100" w14:dist="25400" w14:dir="5400000" w14:sx="100000" w14:sy="100000" w14:kx="0" w14:ky="0" w14:algn="ctr">
                                      <w14:srgbClr w14:val="6E747A">
                                        <w14:alpha w14:val="57000"/>
                                      </w14:srgb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STOKBOX ANALYTICS USER MANUAL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w10:wrap anchorx="page" anchory="page"/>
                  </v:group>
                </w:pict>
              </mc:Fallback>
            </mc:AlternateContent>
          </w:r>
          <w:r w:rsidRPr="0065390C">
            <w:rPr>
              <w:bCs/>
              <w:noProof/>
              <w:color w:val="99CB38" w:themeColor="accent1"/>
              <w14:shadow w14:blurRad="38100" w14:dist="25400" w14:dir="5400000" w14:sx="100000" w14:sy="100000" w14:kx="0" w14:ky="0" w14:algn="ctr">
                <w14:srgbClr w14:val="6E747A">
                  <w14:alpha w14:val="57000"/>
                </w14:srgbClr>
              </w14:shadow>
              <w14:textOutline w14:w="0" w14:cap="flat" w14:cmpd="sng" w14:algn="ctr">
                <w14:noFill/>
                <w14:prstDash w14:val="solid"/>
                <w14:round/>
              </w14:textOutline>
            </w:rPr>
            <mc:AlternateContent>
              <mc:Choice Requires="wpg">
                <w:drawing>
                  <wp:anchor distT="0" distB="0" distL="114300" distR="114300" simplePos="0" relativeHeight="251659264" behindDoc="1" locked="0" layoutInCell="1" allowOverlap="1" wp14:anchorId="16C33DB5" wp14:editId="6ADA87F9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7312660" cy="9589770"/>
                    <wp:effectExtent l="0" t="0" r="1270" b="5715"/>
                    <wp:wrapNone/>
                    <wp:docPr id="451" name="Group 451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7312660" cy="9589770"/>
                              <a:chOff x="0" y="0"/>
                              <a:chExt cx="7312660" cy="9589770"/>
                            </a:xfrm>
                          </wpg:grpSpPr>
                          <wps:wsp>
                            <wps:cNvPr id="452" name="Rectangle 452" title="Background shape for page color"/>
                            <wps:cNvSpPr/>
                            <wps:spPr>
                              <a:xfrm>
                                <a:off x="0" y="0"/>
                                <a:ext cx="7312660" cy="9589770"/>
                              </a:xfrm>
                              <a:prstGeom prst="rect">
                                <a:avLst/>
                              </a:pr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453" name="Rectangle 453" title="Background shape for page color"/>
                            <wps:cNvSpPr/>
                            <wps:spPr>
                              <a:xfrm>
                                <a:off x="0" y="0"/>
                                <a:ext cx="283210" cy="958977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tx2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95400</wp14:pctHeight>
                    </wp14:sizeRelV>
                  </wp:anchor>
                </w:drawing>
              </mc:Choice>
              <mc:Fallback>
                <w:pict>
                  <v:group w14:anchorId="195A7A20" id="Group 451" o:spid="_x0000_s1026" style="position:absolute;margin-left:0;margin-top:0;width:575.8pt;height:755.1pt;z-index:-251657216;mso-width-percent:941;mso-height-percent:954;mso-position-horizontal:center;mso-position-horizontal-relative:page;mso-position-vertical:center;mso-position-vertical-relative:page;mso-width-percent:941;mso-height-percent:954" coordsize="73126,95897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">
                    <v:rect id="Rectangle 452" o:spid="_x0000_s1027" style="position:absolute;width:73126;height:95897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" fillcolor="#99cb38 [3204]" stroked="f" strokeweight="1pt"/>
                    <v:rect id="Rectangle 453" o:spid="_x0000_s1028" style="position:absolute;width:2832;height:95897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" fillcolor="#455f51 [3215]" stroked="f" strokeweight="1pt"/>
                    <w10:wrap anchorx="page" anchory="page"/>
                  </v:group>
                </w:pict>
              </mc:Fallback>
            </mc:AlternateContent>
          </w:r>
        </w:p>
        <w:p w14:paraId="60D04FFE" w14:textId="3E4A24AA" w:rsidR="000117F3" w:rsidRPr="0065390C" w:rsidRDefault="000117F3">
          <w:pPr>
            <w:rPr>
              <w:bCs/>
              <w:color w:val="99CB38" w:themeColor="accent1"/>
              <w14:shadow w14:blurRad="38100" w14:dist="25400" w14:dir="5400000" w14:sx="100000" w14:sy="100000" w14:kx="0" w14:ky="0" w14:algn="ctr">
                <w14:srgbClr w14:val="6E747A">
                  <w14:alpha w14:val="57000"/>
                </w14:srgbClr>
              </w14:shadow>
              <w14:textOutline w14:w="0" w14:cap="flat" w14:cmpd="sng" w14:algn="ctr">
                <w14:noFill/>
                <w14:prstDash w14:val="solid"/>
                <w14:round/>
              </w14:textOutline>
            </w:rPr>
          </w:pPr>
          <w:r w:rsidRPr="0065390C">
            <w:rPr>
              <w:bCs/>
              <w:noProof/>
              <w:color w:val="99CB38" w:themeColor="accent1"/>
              <w14:shadow w14:blurRad="38100" w14:dist="25400" w14:dir="5400000" w14:sx="100000" w14:sy="100000" w14:kx="0" w14:ky="0" w14:algn="ctr">
                <w14:srgbClr w14:val="6E747A">
                  <w14:alpha w14:val="57000"/>
                </w14:srgbClr>
              </w14:shadow>
              <w14:textOutline w14:w="0" w14:cap="flat" w14:cmpd="sng" w14:algn="ctr">
                <w14:noFill/>
                <w14:prstDash w14:val="solid"/>
                <w14:round/>
              </w14:textOutline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118E5161" wp14:editId="28785B9E">
                    <wp:simplePos x="0" y="0"/>
                    <wp:positionH relativeFrom="page">
                      <wp:posOffset>1913890</wp:posOffset>
                    </wp:positionH>
                    <wp:positionV relativeFrom="page">
                      <wp:posOffset>5835523</wp:posOffset>
                    </wp:positionV>
                    <wp:extent cx="6858000" cy="1487424"/>
                    <wp:effectExtent l="0" t="0" r="0" b="0"/>
                    <wp:wrapNone/>
                    <wp:docPr id="51" name="Text Box 51" title="Contact info text box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858000" cy="148742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sdt>
                                <w:sdtPr>
                                  <w:rPr>
                                    <w:color w:val="99CB38" w:themeColor="accent1"/>
                                    <w:sz w:val="40"/>
                                    <w:szCs w:val="40"/>
                                    <w14:shadow w14:blurRad="38100" w14:dist="25400" w14:dir="5400000" w14:sx="100000" w14:sy="100000" w14:kx="0" w14:ky="0" w14:algn="ctr">
                                      <w14:srgbClr w14:val="6E747A">
                                        <w14:alpha w14:val="57000"/>
                                      </w14:srgb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alias w:val="Subtitle"/>
                                  <w:tag w:val=""/>
                                  <w:id w:val="-2073646154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15:appearance w15:val="hidden"/>
                                  <w:text/>
                                </w:sdtPr>
                                <w:sdtContent>
                                  <w:p w14:paraId="2ED645F0" w14:textId="76B58B63" w:rsidR="000117F3" w:rsidRPr="007F688E" w:rsidRDefault="000117F3">
                                    <w:pPr>
                                      <w:pStyle w:val="NoSpacing"/>
                                      <w:spacing w:before="240"/>
                                      <w:jc w:val="center"/>
                                      <w:rPr>
                                        <w:color w:val="99CB38" w:themeColor="accent1"/>
                                        <w:sz w:val="40"/>
                                        <w:szCs w:val="40"/>
                                        <w14:shadow w14:blurRad="38100" w14:dist="25400" w14:dir="5400000" w14:sx="100000" w14:sy="100000" w14:kx="0" w14:ky="0" w14:algn="ctr">
                                          <w14:srgbClr w14:val="6E747A">
                                            <w14:alpha w14:val="57000"/>
                                          </w14:srgbClr>
                                        </w14:shadow>
                                        <w14:textOutline w14:w="0" w14:cap="flat" w14:cmpd="sng" w14:algn="ctr">
                                          <w14:noFill/>
                                          <w14:prstDash w14:val="solid"/>
                                          <w14:round/>
                                        </w14:textOutline>
                                      </w:rPr>
                                    </w:pPr>
                                    <w:r w:rsidRPr="007F688E">
                                      <w:rPr>
                                        <w:color w:val="99CB38" w:themeColor="accent1"/>
                                        <w:sz w:val="40"/>
                                        <w:szCs w:val="40"/>
                                        <w14:shadow w14:blurRad="38100" w14:dist="25400" w14:dir="5400000" w14:sx="100000" w14:sy="100000" w14:kx="0" w14:ky="0" w14:algn="ctr">
                                          <w14:srgbClr w14:val="6E747A">
                                            <w14:alpha w14:val="57000"/>
                                          </w14:srgbClr>
                                        </w14:shadow>
                                        <w14:textOutline w14:w="0" w14:cap="flat" w14:cmpd="sng" w14:algn="ctr">
                                          <w14:noFill/>
                                          <w14:prstDash w14:val="solid"/>
                                          <w14:round/>
                                        </w14:textOutline>
                                      </w:rPr>
                                      <w:t>YOUR PRODUCTS…OUR INSIGHT</w:t>
                                    </w:r>
                                  </w:p>
                                </w:sdtContent>
                              </w:sdt>
                              <w:sdt>
                                <w:sdtPr>
                                  <w:rPr>
                                    <w:color w:val="99CB38" w:themeColor="accent1"/>
                                    <w:sz w:val="32"/>
                                    <w:szCs w:val="32"/>
                                    <w14:shadow w14:blurRad="38100" w14:dist="25400" w14:dir="5400000" w14:sx="100000" w14:sy="100000" w14:kx="0" w14:ky="0" w14:algn="ctr">
                                      <w14:srgbClr w14:val="6E747A">
                                        <w14:alpha w14:val="57000"/>
                                      </w14:srgb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alias w:val="Author"/>
                                  <w:tag w:val=""/>
                                  <w:id w:val="-639421478"/>
                                  <w:showingPlcHdr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15:appearance w15:val="hidden"/>
                                  <w:text/>
                                </w:sdtPr>
                                <w:sdtContent>
                                  <w:p w14:paraId="6D45CFF7" w14:textId="7347DF64" w:rsidR="000117F3" w:rsidRPr="007F688E" w:rsidRDefault="003209C1">
                                    <w:pPr>
                                      <w:pStyle w:val="NoSpacing"/>
                                      <w:spacing w:before="240"/>
                                      <w:jc w:val="center"/>
                                      <w:rPr>
                                        <w:color w:val="99CB38" w:themeColor="accent1"/>
                                        <w:sz w:val="32"/>
                                        <w:szCs w:val="32"/>
                                        <w14:shadow w14:blurRad="38100" w14:dist="25400" w14:dir="5400000" w14:sx="100000" w14:sy="100000" w14:kx="0" w14:ky="0" w14:algn="ctr">
                                          <w14:srgbClr w14:val="6E747A">
                                            <w14:alpha w14:val="57000"/>
                                          </w14:srgbClr>
                                        </w14:shadow>
                                        <w14:textOutline w14:w="0" w14:cap="flat" w14:cmpd="sng" w14:algn="ctr">
                                          <w14:noFill/>
                                          <w14:prstDash w14:val="solid"/>
                                          <w14:round/>
                                        </w14:textOutline>
                                      </w:rPr>
                                    </w:pPr>
                                    <w:r w:rsidRPr="007F688E">
                                      <w:rPr>
                                        <w:color w:val="99CB38" w:themeColor="accent1"/>
                                        <w:sz w:val="32"/>
                                        <w:szCs w:val="32"/>
                                        <w14:shadow w14:blurRad="38100" w14:dist="25400" w14:dir="5400000" w14:sx="100000" w14:sy="100000" w14:kx="0" w14:ky="0" w14:algn="ctr">
                                          <w14:srgbClr w14:val="6E747A">
                                            <w14:alpha w14:val="57000"/>
                                          </w14:srgbClr>
                                        </w14:shadow>
                                        <w14:textOutline w14:w="0" w14:cap="flat" w14:cmpd="sng" w14:algn="ctr">
                                          <w14:noFill/>
                                          <w14:prstDash w14:val="solid"/>
                                          <w14:round/>
                                        </w14:textOutline>
                                      </w:rPr>
                                      <w:t xml:space="preserve">     </w:t>
                                    </w:r>
                                  </w:p>
                                </w:sdtContent>
                              </w:sdt>
                              <w:p w14:paraId="2A483762" w14:textId="7143762A" w:rsidR="000117F3" w:rsidRPr="007F688E" w:rsidRDefault="00000000">
                                <w:pPr>
                                  <w:pStyle w:val="NoSpacing"/>
                                  <w:spacing w:before="720"/>
                                  <w:jc w:val="center"/>
                                  <w:rPr>
                                    <w:color w:val="99CB38" w:themeColor="accent1"/>
                                    <w:sz w:val="24"/>
                                    <w:szCs w:val="24"/>
                                    <w14:shadow w14:blurRad="38100" w14:dist="25400" w14:dir="5400000" w14:sx="100000" w14:sy="100000" w14:kx="0" w14:ky="0" w14:algn="ctr">
                                      <w14:srgbClr w14:val="6E747A">
                                        <w14:alpha w14:val="57000"/>
                                      </w14:srgb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sdt>
                                  <w:sdtPr>
                                    <w:rPr>
                                      <w:color w:val="99CB38" w:themeColor="accent1"/>
                                      <w14:shadow w14:blurRad="38100" w14:dist="25400" w14:dir="5400000" w14:sx="100000" w14:sy="100000" w14:kx="0" w14:ky="0" w14:algn="ctr">
                                        <w14:srgbClr w14:val="6E747A">
                                          <w14:alpha w14:val="57000"/>
                                        </w14:srgb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alias w:val="Company"/>
                                    <w:tag w:val=""/>
                                    <w:id w:val="-1750108684"/>
                                    <w:showingPlcHdr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15:appearance w15:val="hidden"/>
                                    <w:text/>
                                  </w:sdtPr>
                                  <w:sdtEndPr>
                                    <w:rPr>
                                      <w:sz w:val="24"/>
                                      <w:szCs w:val="24"/>
                                    </w:rPr>
                                  </w:sdtEndPr>
                                  <w:sdtContent>
                                    <w:r w:rsidR="000117F3" w:rsidRPr="007F688E">
                                      <w:rPr>
                                        <w:color w:val="99CB38" w:themeColor="accent1"/>
                                        <w14:shadow w14:blurRad="38100" w14:dist="25400" w14:dir="5400000" w14:sx="100000" w14:sy="100000" w14:kx="0" w14:ky="0" w14:algn="ctr">
                                          <w14:srgbClr w14:val="6E747A">
                                            <w14:alpha w14:val="57000"/>
                                          </w14:srgbClr>
                                        </w14:shadow>
                                        <w14:textOutline w14:w="0" w14:cap="flat" w14:cmpd="sng" w14:algn="ctr">
                                          <w14:noFill/>
                                          <w14:prstDash w14:val="solid"/>
                                          <w14:round/>
                                        </w14:textOutline>
                                      </w:rPr>
                                      <w:t xml:space="preserve">     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365760" tIns="45720" rIns="91440" bIns="54864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118E5161" id="Text Box 51" o:spid="_x0000_s1029" type="#_x0000_t202" alt="Title: Contact info text box" style="position:absolute;margin-left:150.7pt;margin-top:459.5pt;width:540pt;height:117.1pt;z-index:251661312;visibility:visible;mso-wrap-style:square;mso-height-percent:0;mso-wrap-distance-left:9pt;mso-wrap-distance-top:0;mso-wrap-distance-right:9pt;mso-wrap-distance-bottom:0;mso-position-horizontal:absolute;mso-position-horizontal-relative:page;mso-position-vertical:absolute;mso-position-vertical-relative:page;mso-height-percent:0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" filled="f" stroked="f" strokeweight=".5pt">
                    <v:textbox inset="28.8pt,,,43.2pt">
                      <w:txbxContent>
                        <w:sdt>
                          <w:sdtPr>
                            <w:rPr>
                              <w:color w:val="99CB38" w:themeColor="accent1"/>
                              <w:sz w:val="40"/>
                              <w:szCs w:val="40"/>
                              <w14:shadow w14:blurRad="38100" w14:dist="25400" w14:dir="5400000" w14:sx="100000" w14:sy="100000" w14:kx="0" w14:ky="0" w14:algn="ctr">
                                <w14:srgbClr w14:val="6E747A">
                                  <w14:alpha w14:val="57000"/>
                                </w14:srgb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alias w:val="Subtitle"/>
                            <w:tag w:val=""/>
                            <w:id w:val="-2073646154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15:appearance w15:val="hidden"/>
                            <w:text/>
                          </w:sdtPr>
                          <w:sdtContent>
                            <w:p w14:paraId="2ED645F0" w14:textId="76B58B63" w:rsidR="000117F3" w:rsidRPr="007F688E" w:rsidRDefault="000117F3">
                              <w:pPr>
                                <w:pStyle w:val="NoSpacing"/>
                                <w:spacing w:before="240"/>
                                <w:jc w:val="center"/>
                                <w:rPr>
                                  <w:color w:val="99CB38" w:themeColor="accent1"/>
                                  <w:sz w:val="40"/>
                                  <w:szCs w:val="40"/>
                                  <w14:shadow w14:blurRad="38100" w14:dist="25400" w14:dir="5400000" w14:sx="100000" w14:sy="100000" w14:kx="0" w14:ky="0" w14:algn="ctr">
                                    <w14:srgbClr w14:val="6E747A">
                                      <w14:alpha w14:val="57000"/>
                                    </w14:srgb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</w:pPr>
                              <w:r w:rsidRPr="007F688E">
                                <w:rPr>
                                  <w:color w:val="99CB38" w:themeColor="accent1"/>
                                  <w:sz w:val="40"/>
                                  <w:szCs w:val="40"/>
                                  <w14:shadow w14:blurRad="38100" w14:dist="25400" w14:dir="5400000" w14:sx="100000" w14:sy="100000" w14:kx="0" w14:ky="0" w14:algn="ctr">
                                    <w14:srgbClr w14:val="6E747A">
                                      <w14:alpha w14:val="57000"/>
                                    </w14:srgb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YOUR PRODUCTS…OUR INSIGHT</w:t>
                              </w:r>
                            </w:p>
                          </w:sdtContent>
                        </w:sdt>
                        <w:sdt>
                          <w:sdtPr>
                            <w:rPr>
                              <w:color w:val="99CB38" w:themeColor="accent1"/>
                              <w:sz w:val="32"/>
                              <w:szCs w:val="32"/>
                              <w14:shadow w14:blurRad="38100" w14:dist="25400" w14:dir="5400000" w14:sx="100000" w14:sy="100000" w14:kx="0" w14:ky="0" w14:algn="ctr">
                                <w14:srgbClr w14:val="6E747A">
                                  <w14:alpha w14:val="57000"/>
                                </w14:srgb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alias w:val="Author"/>
                            <w:tag w:val=""/>
                            <w:id w:val="-639421478"/>
                            <w:showingPlcHdr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15:appearance w15:val="hidden"/>
                            <w:text/>
                          </w:sdtPr>
                          <w:sdtContent>
                            <w:p w14:paraId="6D45CFF7" w14:textId="7347DF64" w:rsidR="000117F3" w:rsidRPr="007F688E" w:rsidRDefault="003209C1">
                              <w:pPr>
                                <w:pStyle w:val="NoSpacing"/>
                                <w:spacing w:before="240"/>
                                <w:jc w:val="center"/>
                                <w:rPr>
                                  <w:color w:val="99CB38" w:themeColor="accent1"/>
                                  <w:sz w:val="32"/>
                                  <w:szCs w:val="32"/>
                                  <w14:shadow w14:blurRad="38100" w14:dist="25400" w14:dir="5400000" w14:sx="100000" w14:sy="100000" w14:kx="0" w14:ky="0" w14:algn="ctr">
                                    <w14:srgbClr w14:val="6E747A">
                                      <w14:alpha w14:val="57000"/>
                                    </w14:srgb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</w:pPr>
                              <w:r w:rsidRPr="007F688E">
                                <w:rPr>
                                  <w:color w:val="99CB38" w:themeColor="accent1"/>
                                  <w:sz w:val="32"/>
                                  <w:szCs w:val="32"/>
                                  <w14:shadow w14:blurRad="38100" w14:dist="25400" w14:dir="5400000" w14:sx="100000" w14:sy="100000" w14:kx="0" w14:ky="0" w14:algn="ctr">
                                    <w14:srgbClr w14:val="6E747A">
                                      <w14:alpha w14:val="57000"/>
                                    </w14:srgb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 xml:space="preserve">     </w:t>
                              </w:r>
                            </w:p>
                          </w:sdtContent>
                        </w:sdt>
                        <w:p w14:paraId="2A483762" w14:textId="7143762A" w:rsidR="000117F3" w:rsidRPr="007F688E" w:rsidRDefault="00000000">
                          <w:pPr>
                            <w:pStyle w:val="NoSpacing"/>
                            <w:spacing w:before="720"/>
                            <w:jc w:val="center"/>
                            <w:rPr>
                              <w:color w:val="99CB38" w:themeColor="accent1"/>
                              <w:sz w:val="24"/>
                              <w:szCs w:val="24"/>
                              <w14:shadow w14:blurRad="38100" w14:dist="25400" w14:dir="5400000" w14:sx="100000" w14:sy="100000" w14:kx="0" w14:ky="0" w14:algn="ctr">
                                <w14:srgbClr w14:val="6E747A">
                                  <w14:alpha w14:val="57000"/>
                                </w14:srgb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sdt>
                            <w:sdtPr>
                              <w:rPr>
                                <w:color w:val="99CB38" w:themeColor="accent1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alias w:val="Company"/>
                              <w:tag w:val=""/>
                              <w:id w:val="-1750108684"/>
                              <w:showingPlcHdr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15:appearance w15:val="hidden"/>
                              <w:text/>
                            </w:sdtPr>
                            <w:sdtEndPr>
                              <w:rPr>
                                <w:sz w:val="24"/>
                                <w:szCs w:val="24"/>
                              </w:rPr>
                            </w:sdtEndPr>
                            <w:sdtContent>
                              <w:r w:rsidR="000117F3" w:rsidRPr="007F688E">
                                <w:rPr>
                                  <w:color w:val="99CB38" w:themeColor="accent1"/>
                                  <w14:shadow w14:blurRad="38100" w14:dist="25400" w14:dir="5400000" w14:sx="100000" w14:sy="100000" w14:kx="0" w14:ky="0" w14:algn="ctr">
                                    <w14:srgbClr w14:val="6E747A">
                                      <w14:alpha w14:val="57000"/>
                                    </w14:srgb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 xml:space="preserve">     </w:t>
                              </w:r>
                            </w:sdtContent>
                          </w:sdt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  <w:r w:rsidRPr="0065390C">
            <w:rPr>
              <w:bCs/>
              <w:color w:val="99CB38" w:themeColor="accent1"/>
              <w14:shadow w14:blurRad="38100" w14:dist="25400" w14:dir="5400000" w14:sx="100000" w14:sy="100000" w14:kx="0" w14:ky="0" w14:algn="ctr">
                <w14:srgbClr w14:val="6E747A">
                  <w14:alpha w14:val="57000"/>
                </w14:srgbClr>
              </w14:shadow>
              <w14:textOutline w14:w="0" w14:cap="flat" w14:cmpd="sng" w14:algn="ctr">
                <w14:noFill/>
                <w14:prstDash w14:val="solid"/>
                <w14:round/>
              </w14:textOutline>
            </w:rPr>
            <w:br w:type="page"/>
          </w:r>
        </w:p>
      </w:sdtContent>
    </w:sdt>
    <w:tbl>
      <w:tblPr>
        <w:tblpPr w:leftFromText="180" w:rightFromText="180" w:vertAnchor="text" w:horzAnchor="margin" w:tblpY="96"/>
        <w:tblW w:w="5000" w:type="pct"/>
        <w:tblLayout w:type="fixed"/>
        <w:tblCellMar>
          <w:left w:w="115" w:type="dxa"/>
          <w:right w:w="115" w:type="dxa"/>
        </w:tblCellMar>
        <w:tblLook w:val="0600" w:firstRow="0" w:lastRow="0" w:firstColumn="0" w:lastColumn="0" w:noHBand="1" w:noVBand="1"/>
        <w:tblDescription w:val="Brochure layout – outside"/>
      </w:tblPr>
      <w:tblGrid>
        <w:gridCol w:w="4857"/>
        <w:gridCol w:w="684"/>
        <w:gridCol w:w="5057"/>
        <w:gridCol w:w="536"/>
        <w:gridCol w:w="4552"/>
      </w:tblGrid>
      <w:tr w:rsidR="0065390C" w:rsidRPr="0065390C" w14:paraId="66B90DF4" w14:textId="77777777" w:rsidTr="00262E12">
        <w:trPr>
          <w:trHeight w:val="10098"/>
        </w:trPr>
        <w:tc>
          <w:tcPr>
            <w:tcW w:w="4904" w:type="dxa"/>
          </w:tcPr>
          <w:p w14:paraId="6D55993A" w14:textId="6D91C748" w:rsidR="00D4761B" w:rsidRPr="0065390C" w:rsidRDefault="00D4761B" w:rsidP="00D4761B">
            <w:pPr>
              <w:pStyle w:val="BlockHeading"/>
              <w:rPr>
                <w:bCs/>
                <w:color w:val="99CB38" w:themeColor="accent1"/>
                <w:u w:val="single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65390C">
              <w:rPr>
                <w:bCs/>
                <w:color w:val="99CB38" w:themeColor="accent1"/>
                <w:u w:val="single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lastRenderedPageBreak/>
              <w:t>Logging you in…</w:t>
            </w:r>
          </w:p>
          <w:p w14:paraId="07E44959" w14:textId="77777777" w:rsidR="00D4761B" w:rsidRPr="0065390C" w:rsidRDefault="00D4761B" w:rsidP="00D4761B">
            <w:pPr>
              <w:pStyle w:val="BlockText"/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65390C"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From the landing page, press sign in to navigate to the login page…</w:t>
            </w:r>
          </w:p>
          <w:p w14:paraId="5BDE97CC" w14:textId="5C42F104" w:rsidR="00D4761B" w:rsidRPr="0065390C" w:rsidRDefault="00D4761B" w:rsidP="00D4761B">
            <w:pPr>
              <w:pStyle w:val="BlockText"/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65390C">
              <w:rPr>
                <w:bCs/>
                <w:noProof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drawing>
                <wp:anchor distT="0" distB="0" distL="114300" distR="114300" simplePos="0" relativeHeight="251665408" behindDoc="0" locked="0" layoutInCell="1" allowOverlap="1" wp14:anchorId="0094122B" wp14:editId="2D34D587">
                  <wp:simplePos x="0" y="0"/>
                  <wp:positionH relativeFrom="column">
                    <wp:posOffset>-107094</wp:posOffset>
                  </wp:positionH>
                  <wp:positionV relativeFrom="paragraph">
                    <wp:posOffset>6985</wp:posOffset>
                  </wp:positionV>
                  <wp:extent cx="3071192" cy="2842402"/>
                  <wp:effectExtent l="0" t="0" r="2540" b="2540"/>
                  <wp:wrapNone/>
                  <wp:docPr id="32" name="Picture 32" descr="Graphical user interface, text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Picture 32" descr="Graphical user interface, text, application&#10;&#10;Description automatically generated"/>
                          <pic:cNvPicPr/>
                        </pic:nvPicPr>
                        <pic:blipFill rotWithShape="1">
                          <a:blip r:embed="rId11"/>
                          <a:srcRect l="6077" t="10046" r="12767" b="10951"/>
                          <a:stretch/>
                        </pic:blipFill>
                        <pic:spPr bwMode="auto">
                          <a:xfrm>
                            <a:off x="0" y="0"/>
                            <a:ext cx="3071192" cy="28424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softEdge rad="25400"/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05725D5B" w14:textId="77777777" w:rsidR="00D4761B" w:rsidRPr="0065390C" w:rsidRDefault="00D4761B" w:rsidP="00D4761B">
            <w:pPr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0F742349" w14:textId="77777777" w:rsidR="00D4761B" w:rsidRPr="0065390C" w:rsidRDefault="00D4761B" w:rsidP="00D4761B">
            <w:pPr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757A55F9" w14:textId="77777777" w:rsidR="00D4761B" w:rsidRPr="0065390C" w:rsidRDefault="00D4761B" w:rsidP="00D4761B">
            <w:pPr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714122F9" w14:textId="77777777" w:rsidR="00D4761B" w:rsidRPr="0065390C" w:rsidRDefault="00D4761B" w:rsidP="00D4761B">
            <w:pPr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6AE78B7D" w14:textId="77777777" w:rsidR="00D4761B" w:rsidRPr="0065390C" w:rsidRDefault="00D4761B" w:rsidP="00D4761B">
            <w:pPr>
              <w:rPr>
                <w:bCs/>
                <w:color w:val="99CB38" w:themeColor="accent1"/>
                <w:sz w:val="28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4FDF1CF1" w14:textId="384F91D7" w:rsidR="00D4761B" w:rsidRPr="0065390C" w:rsidRDefault="00D4761B" w:rsidP="00D4761B">
            <w:pPr>
              <w:tabs>
                <w:tab w:val="left" w:pos="1363"/>
              </w:tabs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65390C"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ab/>
            </w:r>
          </w:p>
          <w:p w14:paraId="3D661DFF" w14:textId="3E45D77D" w:rsidR="00D4761B" w:rsidRPr="0065390C" w:rsidRDefault="00D4761B" w:rsidP="00D4761B">
            <w:pPr>
              <w:tabs>
                <w:tab w:val="left" w:pos="1363"/>
              </w:tabs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11998E51" w14:textId="55AA55A1" w:rsidR="00D4761B" w:rsidRPr="0065390C" w:rsidRDefault="00D4761B" w:rsidP="00D4761B">
            <w:pPr>
              <w:tabs>
                <w:tab w:val="left" w:pos="1363"/>
              </w:tabs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4AF56243" w14:textId="7BF68A61" w:rsidR="00D4761B" w:rsidRPr="0065390C" w:rsidRDefault="009266E8" w:rsidP="00D4761B">
            <w:pPr>
              <w:tabs>
                <w:tab w:val="left" w:pos="1363"/>
              </w:tabs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65390C">
              <w:rPr>
                <w:bCs/>
                <w:noProof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mc:AlternateContent>
                <mc:Choice Requires="wps">
                  <w:drawing>
                    <wp:anchor distT="0" distB="0" distL="114300" distR="114300" simplePos="0" relativeHeight="251664384" behindDoc="0" locked="0" layoutInCell="1" allowOverlap="1" wp14:anchorId="7CD29AF5" wp14:editId="26EFA78E">
                      <wp:simplePos x="0" y="0"/>
                      <wp:positionH relativeFrom="column">
                        <wp:posOffset>1195070</wp:posOffset>
                      </wp:positionH>
                      <wp:positionV relativeFrom="paragraph">
                        <wp:posOffset>10795</wp:posOffset>
                      </wp:positionV>
                      <wp:extent cx="548640" cy="377825"/>
                      <wp:effectExtent l="0" t="0" r="0" b="0"/>
                      <wp:wrapNone/>
                      <wp:docPr id="37" name="Text Box 3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548640" cy="37782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4A4FAABB" w14:textId="77777777" w:rsidR="00D4761B" w:rsidRPr="00B223C5" w:rsidRDefault="00D4761B" w:rsidP="00D4761B">
                                  <w:pPr>
                                    <w:rPr>
                                      <w:b/>
                                      <w:bCs/>
                                      <w:lang w:val="en-GB"/>
                                    </w:rPr>
                                  </w:pPr>
                                  <w:r w:rsidRPr="00B223C5">
                                    <w:rPr>
                                      <w:b/>
                                      <w:bCs/>
                                      <w:lang w:val="en-GB"/>
                                    </w:rPr>
                                    <w:t>OR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CD29AF5" id="Text Box 37" o:spid="_x0000_s1030" type="#_x0000_t202" style="position:absolute;margin-left:94.1pt;margin-top:.85pt;width:43.2pt;height:29.7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" filled="f" stroked="f" strokeweight=".5pt">
                      <v:textbox>
                        <w:txbxContent>
                          <w:p w14:paraId="4A4FAABB" w14:textId="77777777" w:rsidR="00D4761B" w:rsidRPr="00B223C5" w:rsidRDefault="00D4761B" w:rsidP="00D4761B">
                            <w:pPr>
                              <w:rPr>
                                <w:b/>
                                <w:bCs/>
                                <w:lang w:val="en-GB"/>
                              </w:rPr>
                            </w:pPr>
                            <w:r w:rsidRPr="00B223C5">
                              <w:rPr>
                                <w:b/>
                                <w:bCs/>
                                <w:lang w:val="en-GB"/>
                              </w:rPr>
                              <w:t>OR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14:paraId="42C77DF4" w14:textId="2037D516" w:rsidR="00D4761B" w:rsidRPr="0065390C" w:rsidRDefault="005538EF" w:rsidP="00D4761B">
            <w:pPr>
              <w:tabs>
                <w:tab w:val="left" w:pos="1363"/>
              </w:tabs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65390C">
              <w:rPr>
                <w:bCs/>
                <w:noProof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drawing>
                <wp:anchor distT="0" distB="0" distL="114300" distR="114300" simplePos="0" relativeHeight="251663360" behindDoc="0" locked="0" layoutInCell="1" allowOverlap="1" wp14:anchorId="4041493D" wp14:editId="73BFA460">
                  <wp:simplePos x="0" y="0"/>
                  <wp:positionH relativeFrom="column">
                    <wp:posOffset>-360680</wp:posOffset>
                  </wp:positionH>
                  <wp:positionV relativeFrom="paragraph">
                    <wp:posOffset>124488</wp:posOffset>
                  </wp:positionV>
                  <wp:extent cx="3713480" cy="626110"/>
                  <wp:effectExtent l="0" t="0" r="0" b="0"/>
                  <wp:wrapNone/>
                  <wp:docPr id="34" name="Picture 34" descr="Logo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Picture 34" descr="Logo&#10;&#10;Description automatically generated"/>
                          <pic:cNvPicPr/>
                        </pic:nvPicPr>
                        <pic:blipFill rotWithShape="1">
                          <a:blip r:embed="rId12"/>
                          <a:srcRect l="13779" t="9745" b="29899"/>
                          <a:stretch/>
                        </pic:blipFill>
                        <pic:spPr bwMode="auto">
                          <a:xfrm>
                            <a:off x="0" y="0"/>
                            <a:ext cx="3713480" cy="6261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softEdge rad="50800"/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7A37DCC4" w14:textId="77777777" w:rsidR="00D4761B" w:rsidRPr="0065390C" w:rsidRDefault="00D4761B" w:rsidP="00D4761B">
            <w:pPr>
              <w:tabs>
                <w:tab w:val="left" w:pos="1363"/>
              </w:tabs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4C1D5752" w14:textId="77777777" w:rsidR="00D4761B" w:rsidRPr="0065390C" w:rsidRDefault="00D4761B" w:rsidP="00D4761B">
            <w:pPr>
              <w:tabs>
                <w:tab w:val="left" w:pos="1363"/>
              </w:tabs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035B0960" w14:textId="445A2020" w:rsidR="005130E6" w:rsidRPr="0065390C" w:rsidRDefault="005130E6" w:rsidP="005130E6">
            <w:pPr>
              <w:pStyle w:val="BlockHeading"/>
              <w:rPr>
                <w:bCs/>
                <w:color w:val="99CB38" w:themeColor="accent1"/>
                <w:u w:val="single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65390C">
              <w:rPr>
                <w:bCs/>
                <w:color w:val="99CB38" w:themeColor="accent1"/>
                <w:u w:val="single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lastRenderedPageBreak/>
              <w:t>Dashboard Page</w:t>
            </w:r>
          </w:p>
          <w:p w14:paraId="56834A1E" w14:textId="46520B50" w:rsidR="005130E6" w:rsidRPr="0065390C" w:rsidRDefault="00262E12" w:rsidP="005130E6">
            <w:pPr>
              <w:pStyle w:val="BlockText"/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65390C"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Once logged in, you can see your dashboard…</w:t>
            </w:r>
          </w:p>
          <w:p w14:paraId="05BF3B1E" w14:textId="1BDF9B20" w:rsidR="005130E6" w:rsidRPr="0065390C" w:rsidRDefault="00262E12" w:rsidP="005130E6">
            <w:pPr>
              <w:pStyle w:val="BlockText"/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65390C">
              <w:rPr>
                <w:bCs/>
                <w:noProof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drawing>
                <wp:anchor distT="0" distB="0" distL="114300" distR="114300" simplePos="0" relativeHeight="251671552" behindDoc="0" locked="0" layoutInCell="1" allowOverlap="1" wp14:anchorId="5C2919AA" wp14:editId="62DA66AF">
                  <wp:simplePos x="0" y="0"/>
                  <wp:positionH relativeFrom="column">
                    <wp:posOffset>-226474</wp:posOffset>
                  </wp:positionH>
                  <wp:positionV relativeFrom="paragraph">
                    <wp:posOffset>13335</wp:posOffset>
                  </wp:positionV>
                  <wp:extent cx="3616702" cy="2007235"/>
                  <wp:effectExtent l="0" t="0" r="3175" b="0"/>
                  <wp:wrapNone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" name="Picture 46"/>
                          <pic:cNvPicPr/>
                        </pic:nvPicPr>
                        <pic:blipFill rotWithShape="1">
                          <a:blip r:embed="rId13"/>
                          <a:srcRect l="5664" t="9009" r="1545"/>
                          <a:stretch/>
                        </pic:blipFill>
                        <pic:spPr bwMode="auto">
                          <a:xfrm>
                            <a:off x="0" y="0"/>
                            <a:ext cx="3616702" cy="20072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softEdge rad="63500"/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144B95B0" w14:textId="77777777" w:rsidR="005130E6" w:rsidRPr="0065390C" w:rsidRDefault="005130E6" w:rsidP="005130E6">
            <w:pPr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32BA45B9" w14:textId="77777777" w:rsidR="005130E6" w:rsidRPr="0065390C" w:rsidRDefault="005130E6" w:rsidP="005130E6">
            <w:pPr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2F119A4F" w14:textId="77777777" w:rsidR="005130E6" w:rsidRPr="0065390C" w:rsidRDefault="005130E6" w:rsidP="005130E6">
            <w:pPr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515982D8" w14:textId="77777777" w:rsidR="005130E6" w:rsidRPr="0065390C" w:rsidRDefault="005130E6" w:rsidP="005130E6">
            <w:pPr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71FD7082" w14:textId="77777777" w:rsidR="005130E6" w:rsidRPr="0065390C" w:rsidRDefault="005130E6" w:rsidP="005130E6">
            <w:pPr>
              <w:rPr>
                <w:bCs/>
                <w:color w:val="99CB38" w:themeColor="accent1"/>
                <w:sz w:val="28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18FD55B2" w14:textId="52C84E2A" w:rsidR="00262E12" w:rsidRPr="0065390C" w:rsidRDefault="00072195" w:rsidP="00262E12">
            <w:pPr>
              <w:pStyle w:val="BlockText"/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65390C">
              <w:rPr>
                <w:bCs/>
                <w:noProof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drawing>
                <wp:anchor distT="0" distB="0" distL="114300" distR="114300" simplePos="0" relativeHeight="251669504" behindDoc="0" locked="0" layoutInCell="1" allowOverlap="1" wp14:anchorId="734F01B6" wp14:editId="56E53176">
                  <wp:simplePos x="0" y="0"/>
                  <wp:positionH relativeFrom="column">
                    <wp:posOffset>-272573</wp:posOffset>
                  </wp:positionH>
                  <wp:positionV relativeFrom="paragraph">
                    <wp:posOffset>714865</wp:posOffset>
                  </wp:positionV>
                  <wp:extent cx="3659643" cy="2464905"/>
                  <wp:effectExtent l="0" t="0" r="0" b="0"/>
                  <wp:wrapNone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" name="Picture 47"/>
                          <pic:cNvPicPr/>
                        </pic:nvPicPr>
                        <pic:blipFill rotWithShape="1">
                          <a:blip r:embed="rId14"/>
                          <a:srcRect t="475" r="-56" b="1121"/>
                          <a:stretch/>
                        </pic:blipFill>
                        <pic:spPr bwMode="auto">
                          <a:xfrm>
                            <a:off x="0" y="0"/>
                            <a:ext cx="3659643" cy="2464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softEdge rad="88900"/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proofErr w:type="gramStart"/>
            <w:r w:rsidR="00262E12" w:rsidRPr="0065390C"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At a glance</w:t>
            </w:r>
            <w:proofErr w:type="gramEnd"/>
            <w:r w:rsidR="00262E12" w:rsidRPr="0065390C"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, you can see all analytics relevant to your company and your queries…</w:t>
            </w:r>
          </w:p>
          <w:p w14:paraId="708EB2AC" w14:textId="599F63E6" w:rsidR="005130E6" w:rsidRPr="0065390C" w:rsidRDefault="005130E6" w:rsidP="005130E6">
            <w:pPr>
              <w:tabs>
                <w:tab w:val="left" w:pos="1363"/>
              </w:tabs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2D696A05" w14:textId="77777777" w:rsidR="005130E6" w:rsidRPr="0065390C" w:rsidRDefault="005130E6" w:rsidP="005130E6">
            <w:pPr>
              <w:tabs>
                <w:tab w:val="left" w:pos="1363"/>
              </w:tabs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40150D45" w14:textId="77777777" w:rsidR="005130E6" w:rsidRPr="0065390C" w:rsidRDefault="005130E6" w:rsidP="005130E6">
            <w:pPr>
              <w:tabs>
                <w:tab w:val="left" w:pos="1363"/>
              </w:tabs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02AAE68A" w14:textId="77777777" w:rsidR="005130E6" w:rsidRPr="0065390C" w:rsidRDefault="005130E6" w:rsidP="005130E6">
            <w:pPr>
              <w:tabs>
                <w:tab w:val="left" w:pos="1363"/>
              </w:tabs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715AE0C5" w14:textId="77777777" w:rsidR="005130E6" w:rsidRPr="0065390C" w:rsidRDefault="005130E6" w:rsidP="005130E6">
            <w:pPr>
              <w:tabs>
                <w:tab w:val="left" w:pos="1363"/>
              </w:tabs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466DDEF4" w14:textId="77777777" w:rsidR="005130E6" w:rsidRPr="0065390C" w:rsidRDefault="005130E6" w:rsidP="005130E6">
            <w:pPr>
              <w:tabs>
                <w:tab w:val="left" w:pos="1363"/>
              </w:tabs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000F0B17" w14:textId="240D72FF" w:rsidR="005130E6" w:rsidRPr="0065390C" w:rsidRDefault="000812E6" w:rsidP="005130E6">
            <w:pPr>
              <w:tabs>
                <w:tab w:val="left" w:pos="1363"/>
              </w:tabs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65390C">
              <w:rPr>
                <w:bCs/>
                <w:noProof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drawing>
                <wp:anchor distT="0" distB="0" distL="114300" distR="114300" simplePos="0" relativeHeight="251686912" behindDoc="1" locked="0" layoutInCell="1" allowOverlap="1" wp14:anchorId="19FECAE4" wp14:editId="781D6938">
                  <wp:simplePos x="0" y="0"/>
                  <wp:positionH relativeFrom="column">
                    <wp:posOffset>3646198</wp:posOffset>
                  </wp:positionH>
                  <wp:positionV relativeFrom="paragraph">
                    <wp:posOffset>-57647</wp:posOffset>
                  </wp:positionV>
                  <wp:extent cx="3506414" cy="4574347"/>
                  <wp:effectExtent l="0" t="0" r="0" b="0"/>
                  <wp:wrapNone/>
                  <wp:docPr id="62" name="Picture 62" descr="Graphical user interface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" name="Picture 61" descr="Graphical user interface, application&#10;&#10;Description automatically generated"/>
                          <pic:cNvPicPr/>
                        </pic:nvPicPr>
                        <pic:blipFill rotWithShape="1">
                          <a:blip r:embed="rId15"/>
                          <a:srcRect l="6035" t="5745" r="7219" b="8120"/>
                          <a:stretch/>
                        </pic:blipFill>
                        <pic:spPr bwMode="auto">
                          <a:xfrm>
                            <a:off x="0" y="0"/>
                            <a:ext cx="3516314" cy="45872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softEdge rad="114300"/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65390C">
              <w:rPr>
                <w:bCs/>
                <w:noProof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drawing>
                <wp:anchor distT="0" distB="0" distL="114300" distR="114300" simplePos="0" relativeHeight="251682816" behindDoc="0" locked="0" layoutInCell="1" allowOverlap="1" wp14:anchorId="505B1E9E" wp14:editId="41EF1F40">
                  <wp:simplePos x="0" y="0"/>
                  <wp:positionH relativeFrom="column">
                    <wp:posOffset>-78105</wp:posOffset>
                  </wp:positionH>
                  <wp:positionV relativeFrom="paragraph">
                    <wp:posOffset>284894</wp:posOffset>
                  </wp:positionV>
                  <wp:extent cx="2933065" cy="2199640"/>
                  <wp:effectExtent l="0" t="0" r="635" b="0"/>
                  <wp:wrapNone/>
                  <wp:docPr id="54" name="Picture 54" descr="Graphical user interface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" name="Picture 54" descr="Graphical user interface, application&#10;&#10;Description automatically generated"/>
                          <pic:cNvPicPr/>
                        </pic:nvPicPr>
                        <pic:blipFill rotWithShape="1">
                          <a:blip r:embed="rId16"/>
                          <a:srcRect l="8459" t="8940" r="10356" b="10610"/>
                          <a:stretch/>
                        </pic:blipFill>
                        <pic:spPr bwMode="auto">
                          <a:xfrm>
                            <a:off x="0" y="0"/>
                            <a:ext cx="2933065" cy="21996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softEdge rad="114300"/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8F7ED5" w:rsidRPr="0065390C">
              <w:rPr>
                <w:bCs/>
                <w:noProof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mc:AlternateContent>
                <mc:Choice Requires="wps">
                  <w:drawing>
                    <wp:anchor distT="0" distB="0" distL="114300" distR="114300" simplePos="0" relativeHeight="251681792" behindDoc="0" locked="0" layoutInCell="1" allowOverlap="1" wp14:anchorId="371C9BB4" wp14:editId="2AEFB911">
                      <wp:simplePos x="0" y="0"/>
                      <wp:positionH relativeFrom="column">
                        <wp:posOffset>-234315</wp:posOffset>
                      </wp:positionH>
                      <wp:positionV relativeFrom="paragraph">
                        <wp:posOffset>-323629</wp:posOffset>
                      </wp:positionV>
                      <wp:extent cx="3249930" cy="709295"/>
                      <wp:effectExtent l="0" t="0" r="0" b="0"/>
                      <wp:wrapNone/>
                      <wp:docPr id="53" name="Text Box 5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249930" cy="70929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3F87EBC4" w14:textId="1CC0D1A2" w:rsidR="00D4302B" w:rsidRPr="0065390C" w:rsidRDefault="00D4302B" w:rsidP="00D4302B">
                                  <w:pPr>
                                    <w:pStyle w:val="BlockText"/>
                                    <w:rPr>
                                      <w:bCs/>
                                      <w:color w:val="99CB38" w:themeColor="accent1"/>
                                      <w:lang w:val="en-GB"/>
                                      <w14:shadow w14:blurRad="38100" w14:dist="25400" w14:dir="5400000" w14:sx="100000" w14:sy="100000" w14:kx="0" w14:ky="0" w14:algn="ctr">
                                        <w14:srgbClr w14:val="6E747A">
                                          <w14:alpha w14:val="57000"/>
                                        </w14:srgb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 w:rsidRPr="0065390C">
                                    <w:rPr>
                                      <w:color w:val="99CB38" w:themeColor="accent1"/>
                                      <w14:shadow w14:blurRad="38100" w14:dist="25400" w14:dir="5400000" w14:sx="100000" w14:sy="100000" w14:kx="0" w14:ky="0" w14:algn="ctr">
                                        <w14:srgbClr w14:val="6E747A">
                                          <w14:alpha w14:val="57000"/>
                                        </w14:srgb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 xml:space="preserve">…and you’ll be sent a </w:t>
                                  </w:r>
                                  <w:r w:rsidRPr="0065390C">
                                    <w:rPr>
                                      <w:bCs/>
                                      <w:color w:val="99CB38" w:themeColor="accent1"/>
                                      <w14:shadow w14:blurRad="38100" w14:dist="25400" w14:dir="5400000" w14:sx="100000" w14:sy="100000" w14:kx="0" w14:ky="0" w14:algn="ctr">
                                        <w14:srgbClr w14:val="6E747A">
                                          <w14:alpha w14:val="57000"/>
                                        </w14:srgb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 xml:space="preserve">recovery </w:t>
                                  </w:r>
                                  <w:proofErr w:type="gramStart"/>
                                  <w:r w:rsidRPr="0065390C">
                                    <w:rPr>
                                      <w:bCs/>
                                      <w:color w:val="99CB38" w:themeColor="accent1"/>
                                      <w14:shadow w14:blurRad="38100" w14:dist="25400" w14:dir="5400000" w14:sx="100000" w14:sy="100000" w14:kx="0" w14:ky="0" w14:algn="ctr">
                                        <w14:srgbClr w14:val="6E747A">
                                          <w14:alpha w14:val="57000"/>
                                        </w14:srgb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email</w:t>
                                  </w:r>
                                  <w:proofErr w:type="gramEnd"/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71C9BB4" id="Text Box 53" o:spid="_x0000_s1031" type="#_x0000_t202" style="position:absolute;margin-left:-18.45pt;margin-top:-25.5pt;width:255.9pt;height:55.8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" filled="f" stroked="f" strokeweight=".5pt">
                      <v:textbox>
                        <w:txbxContent>
                          <w:p w14:paraId="3F87EBC4" w14:textId="1CC0D1A2" w:rsidR="00D4302B" w:rsidRPr="0065390C" w:rsidRDefault="00D4302B" w:rsidP="00D4302B">
                            <w:pPr>
                              <w:pStyle w:val="BlockText"/>
                              <w:rPr>
                                <w:bCs/>
                                <w:color w:val="99CB38" w:themeColor="accent1"/>
                                <w:lang w:val="en-GB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65390C">
                              <w:rPr>
                                <w:color w:val="99CB38" w:themeColor="accent1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…and you’ll be sent a </w:t>
                            </w:r>
                            <w:r w:rsidRPr="0065390C">
                              <w:rPr>
                                <w:bCs/>
                                <w:color w:val="99CB38" w:themeColor="accent1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recovery </w:t>
                            </w:r>
                            <w:proofErr w:type="gramStart"/>
                            <w:r w:rsidRPr="0065390C">
                              <w:rPr>
                                <w:bCs/>
                                <w:color w:val="99CB38" w:themeColor="accent1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email</w:t>
                            </w:r>
                            <w:proofErr w:type="gramEnd"/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14:paraId="13141AAF" w14:textId="34CD53D4" w:rsidR="00D4761B" w:rsidRPr="0065390C" w:rsidRDefault="00D4761B" w:rsidP="00D4761B">
            <w:pPr>
              <w:tabs>
                <w:tab w:val="left" w:pos="1363"/>
              </w:tabs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05507828" w14:textId="5A5181AE" w:rsidR="00D4761B" w:rsidRPr="0065390C" w:rsidRDefault="00D4761B" w:rsidP="00D4761B">
            <w:pPr>
              <w:tabs>
                <w:tab w:val="left" w:pos="1363"/>
              </w:tabs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7B1E3C11" w14:textId="1EF78E13" w:rsidR="00D4761B" w:rsidRPr="0065390C" w:rsidRDefault="00D4761B" w:rsidP="00D4761B">
            <w:pPr>
              <w:tabs>
                <w:tab w:val="left" w:pos="1363"/>
              </w:tabs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51F35874" w14:textId="1D05B2E8" w:rsidR="00D4761B" w:rsidRPr="0065390C" w:rsidRDefault="00D4761B" w:rsidP="00D4761B">
            <w:pPr>
              <w:tabs>
                <w:tab w:val="left" w:pos="1363"/>
              </w:tabs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7F9532C7" w14:textId="60EE1A33" w:rsidR="00D4761B" w:rsidRPr="0065390C" w:rsidRDefault="00D4761B" w:rsidP="00D4761B">
            <w:pPr>
              <w:tabs>
                <w:tab w:val="left" w:pos="1363"/>
              </w:tabs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19C9F7ED" w14:textId="06406C6F" w:rsidR="00D4761B" w:rsidRPr="0065390C" w:rsidRDefault="00D4761B" w:rsidP="00D4761B">
            <w:pPr>
              <w:tabs>
                <w:tab w:val="left" w:pos="1363"/>
              </w:tabs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74390DD8" w14:textId="14F7F079" w:rsidR="00D4761B" w:rsidRPr="0065390C" w:rsidRDefault="008F7ED5" w:rsidP="00D4761B">
            <w:pPr>
              <w:tabs>
                <w:tab w:val="left" w:pos="1363"/>
              </w:tabs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65390C">
              <w:rPr>
                <w:bCs/>
                <w:noProof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mc:AlternateContent>
                <mc:Choice Requires="wps">
                  <w:drawing>
                    <wp:anchor distT="0" distB="0" distL="114300" distR="114300" simplePos="0" relativeHeight="251685888" behindDoc="0" locked="0" layoutInCell="1" allowOverlap="1" wp14:anchorId="6302A0AD" wp14:editId="28904DC5">
                      <wp:simplePos x="0" y="0"/>
                      <wp:positionH relativeFrom="column">
                        <wp:posOffset>160876</wp:posOffset>
                      </wp:positionH>
                      <wp:positionV relativeFrom="paragraph">
                        <wp:posOffset>8255</wp:posOffset>
                      </wp:positionV>
                      <wp:extent cx="3120308" cy="854765"/>
                      <wp:effectExtent l="0" t="0" r="0" b="0"/>
                      <wp:wrapNone/>
                      <wp:docPr id="56" name="Text Box 5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120308" cy="85476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71EF06E0" w14:textId="5BFEA938" w:rsidR="00B71FEC" w:rsidRPr="0065390C" w:rsidRDefault="00B71FEC" w:rsidP="00CD1EFE">
                                  <w:pPr>
                                    <w:pStyle w:val="BlockText"/>
                                    <w:rPr>
                                      <w:color w:val="99CB38" w:themeColor="accent1"/>
                                      <w:lang w:val="en-GB"/>
                                      <w14:shadow w14:blurRad="38100" w14:dist="25400" w14:dir="5400000" w14:sx="100000" w14:sy="100000" w14:kx="0" w14:ky="0" w14:algn="ctr">
                                        <w14:srgbClr w14:val="6E747A">
                                          <w14:alpha w14:val="57000"/>
                                        </w14:srgb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 w:rsidRPr="0065390C">
                                    <w:rPr>
                                      <w:color w:val="99CB38" w:themeColor="accent1"/>
                                      <w:lang w:val="en-GB"/>
                                      <w14:shadow w14:blurRad="38100" w14:dist="25400" w14:dir="5400000" w14:sx="100000" w14:sy="100000" w14:kx="0" w14:ky="0" w14:algn="ctr">
                                        <w14:srgbClr w14:val="6E747A">
                                          <w14:alpha w14:val="57000"/>
                                        </w14:srgb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The email should like this…</w:t>
                                  </w:r>
                                </w:p>
                                <w:p w14:paraId="64687E87" w14:textId="7F4FB71C" w:rsidR="00B71FEC" w:rsidRPr="0065390C" w:rsidRDefault="00B71FEC" w:rsidP="00CD1EFE">
                                  <w:pPr>
                                    <w:pStyle w:val="BlockText"/>
                                    <w:rPr>
                                      <w:color w:val="99CB38" w:themeColor="accent1"/>
                                      <w:lang w:val="en-GB"/>
                                      <w14:shadow w14:blurRad="38100" w14:dist="25400" w14:dir="5400000" w14:sx="100000" w14:sy="100000" w14:kx="0" w14:ky="0" w14:algn="ctr">
                                        <w14:srgbClr w14:val="6E747A">
                                          <w14:alpha w14:val="57000"/>
                                        </w14:srgb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 w:rsidRPr="0065390C">
                                    <w:rPr>
                                      <w:color w:val="99CB38" w:themeColor="accent1"/>
                                      <w:lang w:val="en-GB"/>
                                      <w14:shadow w14:blurRad="38100" w14:dist="25400" w14:dir="5400000" w14:sx="100000" w14:sy="100000" w14:kx="0" w14:ky="0" w14:algn="ctr">
                                        <w14:srgbClr w14:val="6E747A">
                                          <w14:alpha w14:val="57000"/>
                                        </w14:srgb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 xml:space="preserve">Follow the </w:t>
                                  </w:r>
                                  <w:r w:rsidRPr="0065390C">
                                    <w:rPr>
                                      <w:bCs/>
                                      <w:color w:val="99CB38" w:themeColor="accent1"/>
                                      <w:lang w:val="en-GB"/>
                                      <w14:shadow w14:blurRad="38100" w14:dist="25400" w14:dir="5400000" w14:sx="100000" w14:sy="100000" w14:kx="0" w14:ky="0" w14:algn="ctr">
                                        <w14:srgbClr w14:val="6E747A">
                                          <w14:alpha w14:val="57000"/>
                                        </w14:srgb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 xml:space="preserve">Reset Password </w:t>
                                  </w:r>
                                  <w:proofErr w:type="gramStart"/>
                                  <w:r w:rsidRPr="0065390C">
                                    <w:rPr>
                                      <w:color w:val="99CB38" w:themeColor="accent1"/>
                                      <w:lang w:val="en-GB"/>
                                      <w14:shadow w14:blurRad="38100" w14:dist="25400" w14:dir="5400000" w14:sx="100000" w14:sy="100000" w14:kx="0" w14:ky="0" w14:algn="ctr">
                                        <w14:srgbClr w14:val="6E747A">
                                          <w14:alpha w14:val="57000"/>
                                        </w14:srgb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link</w:t>
                                  </w:r>
                                  <w:proofErr w:type="gramEnd"/>
                                  <w:r w:rsidRPr="0065390C">
                                    <w:rPr>
                                      <w:color w:val="99CB38" w:themeColor="accent1"/>
                                      <w:lang w:val="en-GB"/>
                                      <w14:shadow w14:blurRad="38100" w14:dist="25400" w14:dir="5400000" w14:sx="100000" w14:sy="100000" w14:kx="0" w14:ky="0" w14:algn="ctr">
                                        <w14:srgbClr w14:val="6E747A">
                                          <w14:alpha w14:val="57000"/>
                                        </w14:srgb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 xml:space="preserve"> </w:t>
                                  </w:r>
                                </w:p>
                                <w:p w14:paraId="79B2BB0D" w14:textId="6C2D4E21" w:rsidR="00B71FEC" w:rsidRPr="0065390C" w:rsidRDefault="00B71FEC" w:rsidP="00B71FEC">
                                  <w:pPr>
                                    <w:pStyle w:val="BlockText"/>
                                    <w:jc w:val="right"/>
                                    <w:rPr>
                                      <w:color w:val="99CB38" w:themeColor="accent1"/>
                                      <w:lang w:val="en-GB"/>
                                      <w14:shadow w14:blurRad="38100" w14:dist="25400" w14:dir="5400000" w14:sx="100000" w14:sy="100000" w14:kx="0" w14:ky="0" w14:algn="ctr">
                                        <w14:srgbClr w14:val="6E747A">
                                          <w14:alpha w14:val="57000"/>
                                        </w14:srgb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</w:p>
                                <w:p w14:paraId="211B450C" w14:textId="77777777" w:rsidR="008F7ED5" w:rsidRPr="0065390C" w:rsidRDefault="008F7ED5" w:rsidP="00B71FEC">
                                  <w:pPr>
                                    <w:pStyle w:val="BlockText"/>
                                    <w:jc w:val="right"/>
                                    <w:rPr>
                                      <w:color w:val="99CB38" w:themeColor="accent1"/>
                                      <w:lang w:val="en-GB"/>
                                      <w14:shadow w14:blurRad="38100" w14:dist="25400" w14:dir="5400000" w14:sx="100000" w14:sy="100000" w14:kx="0" w14:ky="0" w14:algn="ctr">
                                        <w14:srgbClr w14:val="6E747A">
                                          <w14:alpha w14:val="57000"/>
                                        </w14:srgb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302A0AD" id="Text Box 56" o:spid="_x0000_s1032" type="#_x0000_t202" style="position:absolute;margin-left:12.65pt;margin-top:.65pt;width:245.7pt;height:67.3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" filled="f" stroked="f" strokeweight=".5pt">
                      <v:textbox>
                        <w:txbxContent>
                          <w:p w14:paraId="71EF06E0" w14:textId="5BFEA938" w:rsidR="00B71FEC" w:rsidRPr="0065390C" w:rsidRDefault="00B71FEC" w:rsidP="00CD1EFE">
                            <w:pPr>
                              <w:pStyle w:val="BlockText"/>
                              <w:rPr>
                                <w:color w:val="99CB38" w:themeColor="accent1"/>
                                <w:lang w:val="en-GB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65390C">
                              <w:rPr>
                                <w:color w:val="99CB38" w:themeColor="accent1"/>
                                <w:lang w:val="en-GB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The email should like this…</w:t>
                            </w:r>
                          </w:p>
                          <w:p w14:paraId="64687E87" w14:textId="7F4FB71C" w:rsidR="00B71FEC" w:rsidRPr="0065390C" w:rsidRDefault="00B71FEC" w:rsidP="00CD1EFE">
                            <w:pPr>
                              <w:pStyle w:val="BlockText"/>
                              <w:rPr>
                                <w:color w:val="99CB38" w:themeColor="accent1"/>
                                <w:lang w:val="en-GB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65390C">
                              <w:rPr>
                                <w:color w:val="99CB38" w:themeColor="accent1"/>
                                <w:lang w:val="en-GB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Follow the </w:t>
                            </w:r>
                            <w:r w:rsidRPr="0065390C">
                              <w:rPr>
                                <w:bCs/>
                                <w:color w:val="99CB38" w:themeColor="accent1"/>
                                <w:lang w:val="en-GB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Reset Password </w:t>
                            </w:r>
                            <w:proofErr w:type="gramStart"/>
                            <w:r w:rsidRPr="0065390C">
                              <w:rPr>
                                <w:color w:val="99CB38" w:themeColor="accent1"/>
                                <w:lang w:val="en-GB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link</w:t>
                            </w:r>
                            <w:proofErr w:type="gramEnd"/>
                            <w:r w:rsidRPr="0065390C">
                              <w:rPr>
                                <w:color w:val="99CB38" w:themeColor="accent1"/>
                                <w:lang w:val="en-GB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</w:p>
                          <w:p w14:paraId="79B2BB0D" w14:textId="6C2D4E21" w:rsidR="00B71FEC" w:rsidRPr="0065390C" w:rsidRDefault="00B71FEC" w:rsidP="00B71FEC">
                            <w:pPr>
                              <w:pStyle w:val="BlockText"/>
                              <w:jc w:val="right"/>
                              <w:rPr>
                                <w:color w:val="99CB38" w:themeColor="accent1"/>
                                <w:lang w:val="en-GB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211B450C" w14:textId="77777777" w:rsidR="008F7ED5" w:rsidRPr="0065390C" w:rsidRDefault="008F7ED5" w:rsidP="00B71FEC">
                            <w:pPr>
                              <w:pStyle w:val="BlockText"/>
                              <w:jc w:val="right"/>
                              <w:rPr>
                                <w:color w:val="99CB38" w:themeColor="accent1"/>
                                <w:lang w:val="en-GB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14:paraId="4BD51400" w14:textId="6CF02A03" w:rsidR="00D4761B" w:rsidRPr="0065390C" w:rsidRDefault="00D4761B" w:rsidP="00D4761B">
            <w:pPr>
              <w:tabs>
                <w:tab w:val="left" w:pos="1363"/>
              </w:tabs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486D19A5" w14:textId="06905BE9" w:rsidR="00D4761B" w:rsidRPr="0065390C" w:rsidRDefault="00CD1EFE" w:rsidP="00D4761B">
            <w:pPr>
              <w:tabs>
                <w:tab w:val="left" w:pos="1363"/>
              </w:tabs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65390C">
              <w:rPr>
                <w:bCs/>
                <w:noProof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drawing>
                <wp:anchor distT="0" distB="0" distL="114300" distR="114300" simplePos="0" relativeHeight="251683840" behindDoc="0" locked="0" layoutInCell="1" allowOverlap="1" wp14:anchorId="154DA027" wp14:editId="133E8749">
                  <wp:simplePos x="0" y="0"/>
                  <wp:positionH relativeFrom="column">
                    <wp:posOffset>-411480</wp:posOffset>
                  </wp:positionH>
                  <wp:positionV relativeFrom="paragraph">
                    <wp:posOffset>113886</wp:posOffset>
                  </wp:positionV>
                  <wp:extent cx="3831602" cy="4184374"/>
                  <wp:effectExtent l="0" t="0" r="3810" b="0"/>
                  <wp:wrapNone/>
                  <wp:docPr id="55" name="Picture 55" descr="Graphical user interface, text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" name="Picture 55" descr="Graphical user interface, text, application&#10;&#10;Description automatically generated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31602" cy="4184374"/>
                          </a:xfrm>
                          <a:prstGeom prst="rect">
                            <a:avLst/>
                          </a:prstGeom>
                          <a:effectLst>
                            <a:softEdge rad="177800"/>
                          </a:effec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1C7D9A06" w14:textId="144DE804" w:rsidR="00D4761B" w:rsidRPr="0065390C" w:rsidRDefault="00D4761B" w:rsidP="00D4761B">
            <w:pPr>
              <w:tabs>
                <w:tab w:val="left" w:pos="1363"/>
              </w:tabs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198A8BCF" w14:textId="45D4EC30" w:rsidR="00D4761B" w:rsidRPr="0065390C" w:rsidRDefault="00D4761B" w:rsidP="00D4761B">
            <w:pPr>
              <w:tabs>
                <w:tab w:val="left" w:pos="1363"/>
              </w:tabs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73223D71" w14:textId="7BF22DE5" w:rsidR="00D4761B" w:rsidRPr="0065390C" w:rsidRDefault="00D4761B" w:rsidP="00D4761B">
            <w:pPr>
              <w:tabs>
                <w:tab w:val="left" w:pos="1363"/>
              </w:tabs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039C0F91" w14:textId="5D3A5A2D" w:rsidR="00D4761B" w:rsidRPr="0065390C" w:rsidRDefault="00787D8D" w:rsidP="00D4761B">
            <w:pPr>
              <w:tabs>
                <w:tab w:val="left" w:pos="1363"/>
              </w:tabs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65390C">
              <w:rPr>
                <w:bCs/>
                <w:noProof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mc:AlternateContent>
                <mc:Choice Requires="wps">
                  <w:drawing>
                    <wp:anchor distT="0" distB="0" distL="114300" distR="114300" simplePos="0" relativeHeight="251691008" behindDoc="0" locked="0" layoutInCell="1" allowOverlap="1" wp14:anchorId="380ADC01" wp14:editId="053161F0">
                      <wp:simplePos x="0" y="0"/>
                      <wp:positionH relativeFrom="column">
                        <wp:posOffset>3756660</wp:posOffset>
                      </wp:positionH>
                      <wp:positionV relativeFrom="paragraph">
                        <wp:posOffset>359631</wp:posOffset>
                      </wp:positionV>
                      <wp:extent cx="2912110" cy="635635"/>
                      <wp:effectExtent l="0" t="0" r="0" b="0"/>
                      <wp:wrapNone/>
                      <wp:docPr id="455" name="Text Box 45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912110" cy="63563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79011459" w14:textId="0EBD09A9" w:rsidR="005254E0" w:rsidRPr="0065390C" w:rsidRDefault="005254E0" w:rsidP="00787D8D">
                                  <w:pPr>
                                    <w:pStyle w:val="BlockText"/>
                                    <w:jc w:val="center"/>
                                    <w:rPr>
                                      <w:color w:val="99CB38" w:themeColor="accent1"/>
                                      <w:lang w:val="en-GB"/>
                                      <w14:shadow w14:blurRad="38100" w14:dist="25400" w14:dir="5400000" w14:sx="100000" w14:sy="100000" w14:kx="0" w14:ky="0" w14:algn="ctr">
                                        <w14:srgbClr w14:val="6E747A">
                                          <w14:alpha w14:val="57000"/>
                                        </w14:srgb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 w:rsidRPr="0065390C">
                                    <w:rPr>
                                      <w:color w:val="99CB38" w:themeColor="accent1"/>
                                      <w:lang w:val="en-GB"/>
                                      <w14:shadow w14:blurRad="38100" w14:dist="25400" w14:dir="5400000" w14:sx="100000" w14:sy="100000" w14:kx="0" w14:ky="0" w14:algn="ctr">
                                        <w14:srgbClr w14:val="6E747A">
                                          <w14:alpha w14:val="57000"/>
                                        </w14:srgb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Enter your new credentials…</w:t>
                                  </w:r>
                                </w:p>
                                <w:p w14:paraId="397688C7" w14:textId="77777777" w:rsidR="005254E0" w:rsidRPr="0065390C" w:rsidRDefault="005254E0" w:rsidP="00787D8D">
                                  <w:pPr>
                                    <w:pStyle w:val="BlockText"/>
                                    <w:jc w:val="center"/>
                                    <w:rPr>
                                      <w:color w:val="99CB38" w:themeColor="accent1"/>
                                      <w:lang w:val="en-GB"/>
                                      <w14:shadow w14:blurRad="38100" w14:dist="25400" w14:dir="5400000" w14:sx="100000" w14:sy="100000" w14:kx="0" w14:ky="0" w14:algn="ctr">
                                        <w14:srgbClr w14:val="6E747A">
                                          <w14:alpha w14:val="57000"/>
                                        </w14:srgb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</w:p>
                                <w:p w14:paraId="136A0A3F" w14:textId="77777777" w:rsidR="005254E0" w:rsidRPr="0065390C" w:rsidRDefault="005254E0" w:rsidP="00787D8D">
                                  <w:pPr>
                                    <w:pStyle w:val="BlockText"/>
                                    <w:jc w:val="center"/>
                                    <w:rPr>
                                      <w:color w:val="99CB38" w:themeColor="accent1"/>
                                      <w:lang w:val="en-GB"/>
                                      <w14:shadow w14:blurRad="38100" w14:dist="25400" w14:dir="5400000" w14:sx="100000" w14:sy="100000" w14:kx="0" w14:ky="0" w14:algn="ctr">
                                        <w14:srgbClr w14:val="6E747A">
                                          <w14:alpha w14:val="57000"/>
                                        </w14:srgb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80ADC01" id="Text Box 455" o:spid="_x0000_s1033" type="#_x0000_t202" style="position:absolute;margin-left:295.8pt;margin-top:28.3pt;width:229.3pt;height:50.05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" filled="f" stroked="f" strokeweight=".5pt">
                      <v:textbox>
                        <w:txbxContent>
                          <w:p w14:paraId="79011459" w14:textId="0EBD09A9" w:rsidR="005254E0" w:rsidRPr="0065390C" w:rsidRDefault="005254E0" w:rsidP="00787D8D">
                            <w:pPr>
                              <w:pStyle w:val="BlockText"/>
                              <w:jc w:val="center"/>
                              <w:rPr>
                                <w:color w:val="99CB38" w:themeColor="accent1"/>
                                <w:lang w:val="en-GB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65390C">
                              <w:rPr>
                                <w:color w:val="99CB38" w:themeColor="accent1"/>
                                <w:lang w:val="en-GB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Enter your new credentials…</w:t>
                            </w:r>
                          </w:p>
                          <w:p w14:paraId="397688C7" w14:textId="77777777" w:rsidR="005254E0" w:rsidRPr="0065390C" w:rsidRDefault="005254E0" w:rsidP="00787D8D">
                            <w:pPr>
                              <w:pStyle w:val="BlockText"/>
                              <w:jc w:val="center"/>
                              <w:rPr>
                                <w:color w:val="99CB38" w:themeColor="accent1"/>
                                <w:lang w:val="en-GB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136A0A3F" w14:textId="77777777" w:rsidR="005254E0" w:rsidRPr="0065390C" w:rsidRDefault="005254E0" w:rsidP="00787D8D">
                            <w:pPr>
                              <w:pStyle w:val="BlockText"/>
                              <w:jc w:val="center"/>
                              <w:rPr>
                                <w:color w:val="99CB38" w:themeColor="accent1"/>
                                <w:lang w:val="en-GB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14:paraId="150DD65D" w14:textId="1033804F" w:rsidR="00D4761B" w:rsidRPr="0065390C" w:rsidRDefault="00D4761B" w:rsidP="00D4761B">
            <w:pPr>
              <w:tabs>
                <w:tab w:val="left" w:pos="1363"/>
              </w:tabs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4EE57976" w14:textId="4F5BF5F6" w:rsidR="00D4761B" w:rsidRPr="0065390C" w:rsidRDefault="00D4761B" w:rsidP="00D4761B">
            <w:pPr>
              <w:tabs>
                <w:tab w:val="left" w:pos="1363"/>
              </w:tabs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54718F3D" w14:textId="411B8B13" w:rsidR="00D4761B" w:rsidRPr="0065390C" w:rsidRDefault="00D4761B" w:rsidP="00D4761B">
            <w:pPr>
              <w:tabs>
                <w:tab w:val="left" w:pos="1363"/>
              </w:tabs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2390FC2A" w14:textId="6714B3EC" w:rsidR="00D4761B" w:rsidRPr="0065390C" w:rsidRDefault="00D4761B" w:rsidP="00D4761B">
            <w:pPr>
              <w:tabs>
                <w:tab w:val="left" w:pos="1363"/>
              </w:tabs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0C26AB68" w14:textId="77777777" w:rsidR="00D4761B" w:rsidRPr="0065390C" w:rsidRDefault="00D4761B" w:rsidP="00D4761B">
            <w:pPr>
              <w:tabs>
                <w:tab w:val="left" w:pos="1363"/>
              </w:tabs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428A6795" w14:textId="77777777" w:rsidR="00D4761B" w:rsidRPr="0065390C" w:rsidRDefault="00D4761B" w:rsidP="00D4761B">
            <w:pPr>
              <w:tabs>
                <w:tab w:val="left" w:pos="1363"/>
              </w:tabs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52B49ED0" w14:textId="77777777" w:rsidR="00D4761B" w:rsidRPr="0065390C" w:rsidRDefault="00D4761B" w:rsidP="00D4761B">
            <w:pPr>
              <w:tabs>
                <w:tab w:val="left" w:pos="1363"/>
              </w:tabs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763D69AD" w14:textId="2A6FA9B8" w:rsidR="00D4761B" w:rsidRPr="0065390C" w:rsidRDefault="00EB717F" w:rsidP="00D4761B">
            <w:pPr>
              <w:tabs>
                <w:tab w:val="left" w:pos="1363"/>
              </w:tabs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65390C">
              <w:rPr>
                <w:bCs/>
                <w:noProof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mc:AlternateContent>
                <mc:Choice Requires="wps">
                  <w:drawing>
                    <wp:anchor distT="0" distB="0" distL="114300" distR="114300" simplePos="0" relativeHeight="251693056" behindDoc="0" locked="0" layoutInCell="1" allowOverlap="1" wp14:anchorId="03EC123E" wp14:editId="51FBA8C2">
                      <wp:simplePos x="0" y="0"/>
                      <wp:positionH relativeFrom="column">
                        <wp:posOffset>-1463</wp:posOffset>
                      </wp:positionH>
                      <wp:positionV relativeFrom="paragraph">
                        <wp:posOffset>-147099</wp:posOffset>
                      </wp:positionV>
                      <wp:extent cx="5913782" cy="2146852"/>
                      <wp:effectExtent l="0" t="0" r="0" b="0"/>
                      <wp:wrapNone/>
                      <wp:docPr id="457" name="Text Box 45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5913782" cy="2146852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1470E0F1" w14:textId="77777777" w:rsidR="00EB717F" w:rsidRPr="0065390C" w:rsidRDefault="00EB717F" w:rsidP="00EB717F">
                                  <w:pPr>
                                    <w:pStyle w:val="BlockHeading"/>
                                    <w:jc w:val="center"/>
                                    <w:rPr>
                                      <w:bCs/>
                                      <w:color w:val="99CB38" w:themeColor="accent1"/>
                                      <w:u w:val="single"/>
                                      <w14:shadow w14:blurRad="38100" w14:dist="25400" w14:dir="5400000" w14:sx="100000" w14:sy="100000" w14:kx="0" w14:ky="0" w14:algn="ctr">
                                        <w14:srgbClr w14:val="6E747A">
                                          <w14:alpha w14:val="57000"/>
                                        </w14:srgb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 w:rsidRPr="0065390C">
                                    <w:rPr>
                                      <w:bCs/>
                                      <w:color w:val="99CB38" w:themeColor="accent1"/>
                                      <w:u w:val="single"/>
                                      <w14:shadow w14:blurRad="38100" w14:dist="25400" w14:dir="5400000" w14:sx="100000" w14:sy="100000" w14:kx="0" w14:ky="0" w14:algn="ctr">
                                        <w14:srgbClr w14:val="6E747A">
                                          <w14:alpha w14:val="57000"/>
                                        </w14:srgb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Brand Page</w:t>
                                  </w:r>
                                </w:p>
                                <w:p w14:paraId="7731AD4F" w14:textId="450DD7FB" w:rsidR="00EB717F" w:rsidRPr="0065390C" w:rsidRDefault="00EB717F" w:rsidP="00EB717F">
                                  <w:pPr>
                                    <w:tabs>
                                      <w:tab w:val="left" w:pos="1363"/>
                                    </w:tabs>
                                    <w:rPr>
                                      <w:color w:val="99CB38" w:themeColor="accent1"/>
                                      <w:sz w:val="28"/>
                                      <w:szCs w:val="22"/>
                                      <w14:shadow w14:blurRad="38100" w14:dist="25400" w14:dir="5400000" w14:sx="100000" w14:sy="100000" w14:kx="0" w14:ky="0" w14:algn="ctr">
                                        <w14:srgbClr w14:val="6E747A">
                                          <w14:alpha w14:val="57000"/>
                                        </w14:srgb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 w:rsidRPr="0065390C">
                                    <w:rPr>
                                      <w:color w:val="99CB38" w:themeColor="accent1"/>
                                      <w:sz w:val="28"/>
                                      <w:szCs w:val="22"/>
                                      <w14:shadow w14:blurRad="38100" w14:dist="25400" w14:dir="5400000" w14:sx="100000" w14:sy="100000" w14:kx="0" w14:ky="0" w14:algn="ctr">
                                        <w14:srgbClr w14:val="6E747A">
                                          <w14:alpha w14:val="57000"/>
                                        </w14:srgb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You can customize the data we present by adding categories to your brand page…</w:t>
                                  </w:r>
                                </w:p>
                                <w:p w14:paraId="3F239791" w14:textId="5E2D958D" w:rsidR="00EB717F" w:rsidRPr="0065390C" w:rsidRDefault="00EB717F" w:rsidP="00EB717F">
                                  <w:pPr>
                                    <w:tabs>
                                      <w:tab w:val="left" w:pos="1363"/>
                                    </w:tabs>
                                    <w:rPr>
                                      <w:color w:val="99CB38" w:themeColor="accent1"/>
                                      <w:sz w:val="28"/>
                                      <w:szCs w:val="22"/>
                                      <w14:shadow w14:blurRad="38100" w14:dist="25400" w14:dir="5400000" w14:sx="100000" w14:sy="100000" w14:kx="0" w14:ky="0" w14:algn="ctr">
                                        <w14:srgbClr w14:val="6E747A">
                                          <w14:alpha w14:val="57000"/>
                                        </w14:srgb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 w:rsidRPr="0065390C">
                                    <w:rPr>
                                      <w:color w:val="99CB38" w:themeColor="accent1"/>
                                      <w:sz w:val="28"/>
                                      <w:szCs w:val="22"/>
                                      <w14:shadow w14:blurRad="38100" w14:dist="25400" w14:dir="5400000" w14:sx="100000" w14:sy="100000" w14:kx="0" w14:ky="0" w14:algn="ctr">
                                        <w14:srgbClr w14:val="6E747A">
                                          <w14:alpha w14:val="57000"/>
                                        </w14:srgb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 xml:space="preserve">Select a new </w:t>
                                  </w:r>
                                  <w:r w:rsidR="00487A87" w:rsidRPr="0065390C">
                                    <w:rPr>
                                      <w:color w:val="99CB38" w:themeColor="accent1"/>
                                      <w:sz w:val="28"/>
                                      <w:szCs w:val="22"/>
                                      <w14:shadow w14:blurRad="38100" w14:dist="25400" w14:dir="5400000" w14:sx="100000" w14:sy="100000" w14:kx="0" w14:ky="0" w14:algn="ctr">
                                        <w14:srgbClr w14:val="6E747A">
                                          <w14:alpha w14:val="57000"/>
                                        </w14:srgb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 xml:space="preserve">product </w:t>
                                  </w:r>
                                  <w:r w:rsidRPr="0065390C">
                                    <w:rPr>
                                      <w:color w:val="99CB38" w:themeColor="accent1"/>
                                      <w:sz w:val="28"/>
                                      <w:szCs w:val="22"/>
                                      <w14:shadow w14:blurRad="38100" w14:dist="25400" w14:dir="5400000" w14:sx="100000" w14:sy="100000" w14:kx="0" w14:ky="0" w14:algn="ctr">
                                        <w14:srgbClr w14:val="6E747A">
                                          <w14:alpha w14:val="57000"/>
                                        </w14:srgb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category a</w:t>
                                  </w:r>
                                  <w:r w:rsidR="00487A87" w:rsidRPr="0065390C">
                                    <w:rPr>
                                      <w:color w:val="99CB38" w:themeColor="accent1"/>
                                      <w:sz w:val="28"/>
                                      <w:szCs w:val="22"/>
                                      <w14:shadow w14:blurRad="38100" w14:dist="25400" w14:dir="5400000" w14:sx="100000" w14:sy="100000" w14:kx="0" w14:ky="0" w14:algn="ctr">
                                        <w14:srgbClr w14:val="6E747A">
                                          <w14:alpha w14:val="57000"/>
                                        </w14:srgb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 xml:space="preserve">nd press </w:t>
                                  </w:r>
                                  <w:r w:rsidR="00487A87" w:rsidRPr="0065390C">
                                    <w:rPr>
                                      <w:bCs/>
                                      <w:color w:val="99CB38" w:themeColor="accent1"/>
                                      <w:sz w:val="28"/>
                                      <w:szCs w:val="22"/>
                                      <w14:shadow w14:blurRad="38100" w14:dist="25400" w14:dir="5400000" w14:sx="100000" w14:sy="100000" w14:kx="0" w14:ky="0" w14:algn="ctr">
                                        <w14:srgbClr w14:val="6E747A">
                                          <w14:alpha w14:val="57000"/>
                                        </w14:srgb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Submit</w:t>
                                  </w:r>
                                  <w:r w:rsidR="00EE0651" w:rsidRPr="0065390C">
                                    <w:rPr>
                                      <w:color w:val="99CB38" w:themeColor="accent1"/>
                                      <w:sz w:val="28"/>
                                      <w:szCs w:val="22"/>
                                      <w14:shadow w14:blurRad="38100" w14:dist="25400" w14:dir="5400000" w14:sx="100000" w14:sy="100000" w14:kx="0" w14:ky="0" w14:algn="ctr">
                                        <w14:srgbClr w14:val="6E747A">
                                          <w14:alpha w14:val="57000"/>
                                        </w14:srgb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…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3EC123E" id="Text Box 457" o:spid="_x0000_s1034" type="#_x0000_t202" style="position:absolute;margin-left:-.1pt;margin-top:-11.6pt;width:465.65pt;height:169.05pt;z-index:2516930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" filled="f" stroked="f" strokeweight=".5pt">
                      <v:textbox>
                        <w:txbxContent>
                          <w:p w14:paraId="1470E0F1" w14:textId="77777777" w:rsidR="00EB717F" w:rsidRPr="0065390C" w:rsidRDefault="00EB717F" w:rsidP="00EB717F">
                            <w:pPr>
                              <w:pStyle w:val="BlockHeading"/>
                              <w:jc w:val="center"/>
                              <w:rPr>
                                <w:bCs/>
                                <w:color w:val="99CB38" w:themeColor="accent1"/>
                                <w:u w:val="single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65390C">
                              <w:rPr>
                                <w:bCs/>
                                <w:color w:val="99CB38" w:themeColor="accent1"/>
                                <w:u w:val="single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Brand Page</w:t>
                            </w:r>
                          </w:p>
                          <w:p w14:paraId="7731AD4F" w14:textId="450DD7FB" w:rsidR="00EB717F" w:rsidRPr="0065390C" w:rsidRDefault="00EB717F" w:rsidP="00EB717F">
                            <w:pPr>
                              <w:tabs>
                                <w:tab w:val="left" w:pos="1363"/>
                              </w:tabs>
                              <w:rPr>
                                <w:color w:val="99CB38" w:themeColor="accent1"/>
                                <w:sz w:val="28"/>
                                <w:szCs w:val="22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65390C">
                              <w:rPr>
                                <w:color w:val="99CB38" w:themeColor="accent1"/>
                                <w:sz w:val="28"/>
                                <w:szCs w:val="22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You can customize the data we present by adding categories to your brand page…</w:t>
                            </w:r>
                          </w:p>
                          <w:p w14:paraId="3F239791" w14:textId="5E2D958D" w:rsidR="00EB717F" w:rsidRPr="0065390C" w:rsidRDefault="00EB717F" w:rsidP="00EB717F">
                            <w:pPr>
                              <w:tabs>
                                <w:tab w:val="left" w:pos="1363"/>
                              </w:tabs>
                              <w:rPr>
                                <w:color w:val="99CB38" w:themeColor="accent1"/>
                                <w:sz w:val="28"/>
                                <w:szCs w:val="22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65390C">
                              <w:rPr>
                                <w:color w:val="99CB38" w:themeColor="accent1"/>
                                <w:sz w:val="28"/>
                                <w:szCs w:val="22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Select a new </w:t>
                            </w:r>
                            <w:r w:rsidR="00487A87" w:rsidRPr="0065390C">
                              <w:rPr>
                                <w:color w:val="99CB38" w:themeColor="accent1"/>
                                <w:sz w:val="28"/>
                                <w:szCs w:val="22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product </w:t>
                            </w:r>
                            <w:r w:rsidRPr="0065390C">
                              <w:rPr>
                                <w:color w:val="99CB38" w:themeColor="accent1"/>
                                <w:sz w:val="28"/>
                                <w:szCs w:val="22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category a</w:t>
                            </w:r>
                            <w:r w:rsidR="00487A87" w:rsidRPr="0065390C">
                              <w:rPr>
                                <w:color w:val="99CB38" w:themeColor="accent1"/>
                                <w:sz w:val="28"/>
                                <w:szCs w:val="22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nd press </w:t>
                            </w:r>
                            <w:r w:rsidR="00487A87" w:rsidRPr="0065390C">
                              <w:rPr>
                                <w:bCs/>
                                <w:color w:val="99CB38" w:themeColor="accent1"/>
                                <w:sz w:val="28"/>
                                <w:szCs w:val="22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Submit</w:t>
                            </w:r>
                            <w:r w:rsidR="00EE0651" w:rsidRPr="0065390C">
                              <w:rPr>
                                <w:color w:val="99CB38" w:themeColor="accent1"/>
                                <w:sz w:val="28"/>
                                <w:szCs w:val="22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…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14:paraId="5E724769" w14:textId="77777777" w:rsidR="00EB717F" w:rsidRPr="0065390C" w:rsidRDefault="00EB717F" w:rsidP="00D4761B">
            <w:pPr>
              <w:tabs>
                <w:tab w:val="left" w:pos="1363"/>
              </w:tabs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35414DE8" w14:textId="77777777" w:rsidR="00EB717F" w:rsidRPr="0065390C" w:rsidRDefault="00EB717F" w:rsidP="00D4761B">
            <w:pPr>
              <w:tabs>
                <w:tab w:val="left" w:pos="1363"/>
              </w:tabs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02193E2B" w14:textId="77777777" w:rsidR="00EB717F" w:rsidRPr="0065390C" w:rsidRDefault="00EB717F" w:rsidP="00D4761B">
            <w:pPr>
              <w:tabs>
                <w:tab w:val="left" w:pos="1363"/>
              </w:tabs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518841DC" w14:textId="77777777" w:rsidR="00EB717F" w:rsidRPr="0065390C" w:rsidRDefault="00EB717F" w:rsidP="00D4761B">
            <w:pPr>
              <w:tabs>
                <w:tab w:val="left" w:pos="1363"/>
              </w:tabs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6667B6FF" w14:textId="1F21178A" w:rsidR="00EB717F" w:rsidRPr="0065390C" w:rsidRDefault="00EB717F" w:rsidP="00D4761B">
            <w:pPr>
              <w:tabs>
                <w:tab w:val="left" w:pos="1363"/>
              </w:tabs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56C32E5E" w14:textId="07015C92" w:rsidR="00EB717F" w:rsidRPr="0065390C" w:rsidRDefault="00BF47EE" w:rsidP="00D4761B">
            <w:pPr>
              <w:tabs>
                <w:tab w:val="left" w:pos="1363"/>
              </w:tabs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65390C">
              <w:rPr>
                <w:bCs/>
                <w:noProof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drawing>
                <wp:anchor distT="0" distB="0" distL="114300" distR="114300" simplePos="0" relativeHeight="251692032" behindDoc="0" locked="0" layoutInCell="1" allowOverlap="1" wp14:anchorId="2448E76E" wp14:editId="33E7463D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251902</wp:posOffset>
                  </wp:positionV>
                  <wp:extent cx="6077585" cy="2661920"/>
                  <wp:effectExtent l="0" t="0" r="5715" b="5080"/>
                  <wp:wrapNone/>
                  <wp:docPr id="456" name="Picture 456" descr="Graphical user interface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6" name="Picture 456" descr="Graphical user interface, application&#10;&#10;Description automatically generated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77585" cy="2661920"/>
                          </a:xfrm>
                          <a:prstGeom prst="rect">
                            <a:avLst/>
                          </a:prstGeom>
                          <a:effectLst>
                            <a:softEdge rad="63500"/>
                          </a:effec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40DE6856" w14:textId="72587DF2" w:rsidR="00D4761B" w:rsidRPr="0065390C" w:rsidRDefault="00D4761B" w:rsidP="00D4761B">
            <w:pPr>
              <w:tabs>
                <w:tab w:val="left" w:pos="1363"/>
              </w:tabs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2F5577D2" w14:textId="24D88D26" w:rsidR="00D4761B" w:rsidRPr="0065390C" w:rsidRDefault="00D4761B" w:rsidP="00D4761B">
            <w:pPr>
              <w:tabs>
                <w:tab w:val="left" w:pos="1363"/>
              </w:tabs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7CE27F30" w14:textId="2183F2CF" w:rsidR="00D4761B" w:rsidRPr="0065390C" w:rsidRDefault="00D4761B" w:rsidP="00D4761B">
            <w:pPr>
              <w:tabs>
                <w:tab w:val="left" w:pos="1363"/>
              </w:tabs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183654B8" w14:textId="1835E096" w:rsidR="00D4761B" w:rsidRPr="0065390C" w:rsidRDefault="00D4761B" w:rsidP="00D4761B">
            <w:pPr>
              <w:tabs>
                <w:tab w:val="left" w:pos="1363"/>
              </w:tabs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775CC91E" w14:textId="2206C2A3" w:rsidR="00D4761B" w:rsidRPr="0065390C" w:rsidRDefault="00D4761B" w:rsidP="00D4761B">
            <w:pPr>
              <w:tabs>
                <w:tab w:val="left" w:pos="1363"/>
              </w:tabs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3D9C7F88" w14:textId="225AA170" w:rsidR="00D4761B" w:rsidRPr="0065390C" w:rsidRDefault="00D4761B" w:rsidP="00D4761B">
            <w:pPr>
              <w:tabs>
                <w:tab w:val="left" w:pos="1363"/>
              </w:tabs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37D55328" w14:textId="292F25E5" w:rsidR="00D4761B" w:rsidRPr="0065390C" w:rsidRDefault="00D4761B" w:rsidP="00D4761B">
            <w:pPr>
              <w:tabs>
                <w:tab w:val="left" w:pos="1363"/>
              </w:tabs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0DE3FBB4" w14:textId="4BDDF1CD" w:rsidR="00D4761B" w:rsidRPr="0065390C" w:rsidRDefault="00D4761B" w:rsidP="00D4761B">
            <w:pPr>
              <w:tabs>
                <w:tab w:val="left" w:pos="1363"/>
              </w:tabs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7E3BD784" w14:textId="5C45B5AA" w:rsidR="00D4761B" w:rsidRPr="0065390C" w:rsidRDefault="00BF47EE" w:rsidP="00D4761B">
            <w:pPr>
              <w:tabs>
                <w:tab w:val="left" w:pos="1363"/>
              </w:tabs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65390C">
              <w:rPr>
                <w:bCs/>
                <w:noProof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drawing>
                <wp:anchor distT="0" distB="0" distL="114300" distR="114300" simplePos="0" relativeHeight="251694080" behindDoc="0" locked="0" layoutInCell="1" allowOverlap="1" wp14:anchorId="788E9323" wp14:editId="57B42D12">
                  <wp:simplePos x="0" y="0"/>
                  <wp:positionH relativeFrom="column">
                    <wp:posOffset>-1463</wp:posOffset>
                  </wp:positionH>
                  <wp:positionV relativeFrom="paragraph">
                    <wp:posOffset>250107</wp:posOffset>
                  </wp:positionV>
                  <wp:extent cx="6607466" cy="1997765"/>
                  <wp:effectExtent l="0" t="0" r="0" b="0"/>
                  <wp:wrapNone/>
                  <wp:docPr id="458" name="Picture 4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8" name="Picture 458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22236" cy="2002231"/>
                          </a:xfrm>
                          <a:prstGeom prst="rect">
                            <a:avLst/>
                          </a:prstGeom>
                          <a:effectLst>
                            <a:softEdge rad="76200"/>
                          </a:effec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58C7ECD2" w14:textId="3E9AA2AA" w:rsidR="00D4761B" w:rsidRPr="0065390C" w:rsidRDefault="00EE0651" w:rsidP="00D4761B">
            <w:pPr>
              <w:tabs>
                <w:tab w:val="left" w:pos="1363"/>
              </w:tabs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65390C">
              <w:rPr>
                <w:bCs/>
                <w:noProof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mc:AlternateContent>
                <mc:Choice Requires="wps">
                  <w:drawing>
                    <wp:anchor distT="0" distB="0" distL="114300" distR="114300" simplePos="0" relativeHeight="251696128" behindDoc="0" locked="0" layoutInCell="1" allowOverlap="1" wp14:anchorId="3B6650C0" wp14:editId="16896F6F">
                      <wp:simplePos x="0" y="0"/>
                      <wp:positionH relativeFrom="column">
                        <wp:posOffset>6704326</wp:posOffset>
                      </wp:positionH>
                      <wp:positionV relativeFrom="paragraph">
                        <wp:posOffset>449187</wp:posOffset>
                      </wp:positionV>
                      <wp:extent cx="2787439" cy="636105"/>
                      <wp:effectExtent l="0" t="0" r="0" b="0"/>
                      <wp:wrapNone/>
                      <wp:docPr id="460" name="Text Box 46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787439" cy="63610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714612A8" w14:textId="42BC7CF2" w:rsidR="00EE0651" w:rsidRPr="0065390C" w:rsidRDefault="00EE0651" w:rsidP="00EE0651">
                                  <w:pPr>
                                    <w:tabs>
                                      <w:tab w:val="left" w:pos="1363"/>
                                    </w:tabs>
                                    <w:rPr>
                                      <w:color w:val="99CB38" w:themeColor="accent1"/>
                                      <w:sz w:val="28"/>
                                      <w:szCs w:val="22"/>
                                      <w:lang w:val="en-GB"/>
                                      <w14:shadow w14:blurRad="38100" w14:dist="25400" w14:dir="5400000" w14:sx="100000" w14:sy="100000" w14:kx="0" w14:ky="0" w14:algn="ctr">
                                        <w14:srgbClr w14:val="6E747A">
                                          <w14:alpha w14:val="57000"/>
                                        </w14:srgb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 w:rsidRPr="0065390C">
                                    <w:rPr>
                                      <w:color w:val="99CB38" w:themeColor="accent1"/>
                                      <w:sz w:val="28"/>
                                      <w:szCs w:val="22"/>
                                      <w:lang w:val="en-GB"/>
                                      <w14:shadow w14:blurRad="38100" w14:dist="25400" w14:dir="5400000" w14:sx="100000" w14:sy="100000" w14:kx="0" w14:ky="0" w14:algn="ctr">
                                        <w14:srgbClr w14:val="6E747A">
                                          <w14:alpha w14:val="57000"/>
                                        </w14:srgb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…and your product will be added to your Brand Profile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B6650C0" id="Text Box 460" o:spid="_x0000_s1035" type="#_x0000_t202" style="position:absolute;margin-left:527.9pt;margin-top:35.35pt;width:219.5pt;height:50.1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" filled="f" stroked="f" strokeweight=".5pt">
                      <v:textbox>
                        <w:txbxContent>
                          <w:p w14:paraId="714612A8" w14:textId="42BC7CF2" w:rsidR="00EE0651" w:rsidRPr="0065390C" w:rsidRDefault="00EE0651" w:rsidP="00EE0651">
                            <w:pPr>
                              <w:tabs>
                                <w:tab w:val="left" w:pos="1363"/>
                              </w:tabs>
                              <w:rPr>
                                <w:color w:val="99CB38" w:themeColor="accent1"/>
                                <w:sz w:val="28"/>
                                <w:szCs w:val="22"/>
                                <w:lang w:val="en-GB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65390C">
                              <w:rPr>
                                <w:color w:val="99CB38" w:themeColor="accent1"/>
                                <w:sz w:val="28"/>
                                <w:szCs w:val="22"/>
                                <w:lang w:val="en-GB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…and your product will be added to your Brand Profile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14:paraId="08D51686" w14:textId="77777777" w:rsidR="00D4761B" w:rsidRPr="0065390C" w:rsidRDefault="00D4761B" w:rsidP="00D4761B">
            <w:pPr>
              <w:tabs>
                <w:tab w:val="left" w:pos="1363"/>
              </w:tabs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71CDCB2C" w14:textId="77777777" w:rsidR="00D4761B" w:rsidRPr="0065390C" w:rsidRDefault="00D4761B" w:rsidP="00D4761B">
            <w:pPr>
              <w:tabs>
                <w:tab w:val="left" w:pos="1363"/>
              </w:tabs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7EF85589" w14:textId="77777777" w:rsidR="00D4761B" w:rsidRPr="0065390C" w:rsidRDefault="00D4761B" w:rsidP="00D4761B">
            <w:pPr>
              <w:tabs>
                <w:tab w:val="left" w:pos="1363"/>
              </w:tabs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61F537E9" w14:textId="77777777" w:rsidR="00D4761B" w:rsidRPr="0065390C" w:rsidRDefault="00D4761B" w:rsidP="00D4761B">
            <w:pPr>
              <w:tabs>
                <w:tab w:val="left" w:pos="1363"/>
              </w:tabs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176ED4D7" w14:textId="54C18ED1" w:rsidR="00D4761B" w:rsidRPr="0065390C" w:rsidRDefault="00D4761B" w:rsidP="00D4761B">
            <w:pPr>
              <w:tabs>
                <w:tab w:val="left" w:pos="1363"/>
              </w:tabs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18250CA8" w14:textId="75A80877" w:rsidR="009200F8" w:rsidRPr="0065390C" w:rsidRDefault="00CC0182" w:rsidP="009200F8">
            <w:pPr>
              <w:pStyle w:val="BlockHeading"/>
              <w:rPr>
                <w:bCs/>
                <w:color w:val="99CB38" w:themeColor="accent1"/>
                <w:u w:val="single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65390C">
              <w:rPr>
                <w:bCs/>
                <w:noProof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mc:AlternateContent>
                <mc:Choice Requires="wps">
                  <w:drawing>
                    <wp:anchor distT="0" distB="0" distL="114300" distR="114300" simplePos="0" relativeHeight="251698176" behindDoc="0" locked="0" layoutInCell="1" allowOverlap="1" wp14:anchorId="1CB5E499" wp14:editId="4D54AEB8">
                      <wp:simplePos x="0" y="0"/>
                      <wp:positionH relativeFrom="column">
                        <wp:posOffset>4952963</wp:posOffset>
                      </wp:positionH>
                      <wp:positionV relativeFrom="paragraph">
                        <wp:posOffset>654752</wp:posOffset>
                      </wp:positionV>
                      <wp:extent cx="3912721" cy="1344706"/>
                      <wp:effectExtent l="0" t="0" r="0" b="0"/>
                      <wp:wrapNone/>
                      <wp:docPr id="16" name="Text Box 1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912721" cy="1344706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3EB33ED9" w14:textId="6E0E315E" w:rsidR="00394BC2" w:rsidRPr="0065390C" w:rsidRDefault="00394BC2" w:rsidP="00394BC2">
                                  <w:pPr>
                                    <w:pStyle w:val="BlockText"/>
                                    <w:rPr>
                                      <w:bCs/>
                                      <w:color w:val="99CB38" w:themeColor="accent1"/>
                                      <w:sz w:val="52"/>
                                      <w:szCs w:val="36"/>
                                      <w:u w:val="single"/>
                                      <w14:shadow w14:blurRad="38100" w14:dist="25400" w14:dir="5400000" w14:sx="100000" w14:sy="100000" w14:kx="0" w14:ky="0" w14:algn="ctr">
                                        <w14:srgbClr w14:val="6E747A">
                                          <w14:alpha w14:val="57000"/>
                                        </w14:srgb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 w:rsidRPr="0065390C">
                                    <w:rPr>
                                      <w:bCs/>
                                      <w:color w:val="99CB38" w:themeColor="accent1"/>
                                      <w:sz w:val="52"/>
                                      <w:szCs w:val="36"/>
                                      <w:u w:val="single"/>
                                      <w14:shadow w14:blurRad="38100" w14:dist="25400" w14:dir="5400000" w14:sx="100000" w14:sy="100000" w14:kx="0" w14:ky="0" w14:algn="ctr">
                                        <w14:srgbClr w14:val="6E747A">
                                          <w14:alpha w14:val="57000"/>
                                        </w14:srgb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Landing Page</w:t>
                                  </w:r>
                                </w:p>
                                <w:p w14:paraId="3188E2D4" w14:textId="086DFE04" w:rsidR="00394BC2" w:rsidRPr="0065390C" w:rsidRDefault="00394BC2" w:rsidP="00394BC2">
                                  <w:pPr>
                                    <w:pStyle w:val="BlockText"/>
                                    <w:rPr>
                                      <w:bCs/>
                                      <w:color w:val="99CB38" w:themeColor="accent1"/>
                                      <w:sz w:val="52"/>
                                      <w:szCs w:val="36"/>
                                      <w:u w:val="single"/>
                                      <w14:shadow w14:blurRad="38100" w14:dist="25400" w14:dir="5400000" w14:sx="100000" w14:sy="100000" w14:kx="0" w14:ky="0" w14:algn="ctr">
                                        <w14:srgbClr w14:val="6E747A">
                                          <w14:alpha w14:val="57000"/>
                                        </w14:srgb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 w:rsidRPr="0065390C">
                                    <w:rPr>
                                      <w:color w:val="99CB38" w:themeColor="accent1"/>
                                      <w14:shadow w14:blurRad="38100" w14:dist="25400" w14:dir="5400000" w14:sx="100000" w14:sy="100000" w14:kx="0" w14:ky="0" w14:algn="ctr">
                                        <w14:srgbClr w14:val="6E747A">
                                          <w14:alpha w14:val="57000"/>
                                        </w14:srgb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When you first go to our website, you’ll see our landing page…</w:t>
                                  </w:r>
                                </w:p>
                                <w:p w14:paraId="330FFAD8" w14:textId="6263A7A4" w:rsidR="00394BC2" w:rsidRPr="0065390C" w:rsidRDefault="00394BC2">
                                  <w:pPr>
                                    <w:rPr>
                                      <w:color w:val="99CB38" w:themeColor="accent1"/>
                                      <w14:shadow w14:blurRad="38100" w14:dist="25400" w14:dir="5400000" w14:sx="100000" w14:sy="100000" w14:kx="0" w14:ky="0" w14:algn="ctr">
                                        <w14:srgbClr w14:val="6E747A">
                                          <w14:alpha w14:val="57000"/>
                                        </w14:srgb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CB5E499" id="Text Box 16" o:spid="_x0000_s1036" type="#_x0000_t202" style="position:absolute;margin-left:390pt;margin-top:51.55pt;width:308.1pt;height:105.9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" filled="f" stroked="f" strokeweight=".5pt">
                      <v:textbox>
                        <w:txbxContent>
                          <w:p w14:paraId="3EB33ED9" w14:textId="6E0E315E" w:rsidR="00394BC2" w:rsidRPr="0065390C" w:rsidRDefault="00394BC2" w:rsidP="00394BC2">
                            <w:pPr>
                              <w:pStyle w:val="BlockText"/>
                              <w:rPr>
                                <w:bCs/>
                                <w:color w:val="99CB38" w:themeColor="accent1"/>
                                <w:sz w:val="52"/>
                                <w:szCs w:val="36"/>
                                <w:u w:val="single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65390C">
                              <w:rPr>
                                <w:bCs/>
                                <w:color w:val="99CB38" w:themeColor="accent1"/>
                                <w:sz w:val="52"/>
                                <w:szCs w:val="36"/>
                                <w:u w:val="single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Landing Page</w:t>
                            </w:r>
                          </w:p>
                          <w:p w14:paraId="3188E2D4" w14:textId="086DFE04" w:rsidR="00394BC2" w:rsidRPr="0065390C" w:rsidRDefault="00394BC2" w:rsidP="00394BC2">
                            <w:pPr>
                              <w:pStyle w:val="BlockText"/>
                              <w:rPr>
                                <w:bCs/>
                                <w:color w:val="99CB38" w:themeColor="accent1"/>
                                <w:sz w:val="52"/>
                                <w:szCs w:val="36"/>
                                <w:u w:val="single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65390C">
                              <w:rPr>
                                <w:color w:val="99CB38" w:themeColor="accent1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When you first go to our website, you’ll see our landing page…</w:t>
                            </w:r>
                          </w:p>
                          <w:p w14:paraId="330FFAD8" w14:textId="6263A7A4" w:rsidR="00394BC2" w:rsidRPr="0065390C" w:rsidRDefault="00394BC2">
                            <w:pPr>
                              <w:rPr>
                                <w:color w:val="99CB38" w:themeColor="accent1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9200F8" w:rsidRPr="0065390C">
              <w:rPr>
                <w:bCs/>
                <w:color w:val="99CB38" w:themeColor="accent1"/>
                <w:u w:val="single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Navigation Bar</w:t>
            </w:r>
          </w:p>
          <w:p w14:paraId="606355E8" w14:textId="3EC8E024" w:rsidR="009200F8" w:rsidRPr="0065390C" w:rsidRDefault="009200F8" w:rsidP="009200F8">
            <w:pPr>
              <w:pStyle w:val="BlockText"/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65390C"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You can move around the various features of the webapp by using the Navigation Bar…</w:t>
            </w:r>
          </w:p>
          <w:p w14:paraId="11E804DD" w14:textId="75B2FD48" w:rsidR="00D4761B" w:rsidRPr="0065390C" w:rsidRDefault="00CC0182" w:rsidP="00D4761B">
            <w:pPr>
              <w:tabs>
                <w:tab w:val="left" w:pos="1363"/>
              </w:tabs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65390C">
              <w:rPr>
                <w:bCs/>
                <w:noProof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drawing>
                <wp:anchor distT="0" distB="0" distL="114300" distR="114300" simplePos="0" relativeHeight="251699200" behindDoc="0" locked="0" layoutInCell="1" allowOverlap="1" wp14:anchorId="4D67A4AE" wp14:editId="4835F800">
                  <wp:simplePos x="0" y="0"/>
                  <wp:positionH relativeFrom="column">
                    <wp:posOffset>4010660</wp:posOffset>
                  </wp:positionH>
                  <wp:positionV relativeFrom="paragraph">
                    <wp:posOffset>457200</wp:posOffset>
                  </wp:positionV>
                  <wp:extent cx="5793740" cy="2366645"/>
                  <wp:effectExtent l="0" t="0" r="0" b="0"/>
                  <wp:wrapNone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Picture 17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93740" cy="2366645"/>
                          </a:xfrm>
                          <a:prstGeom prst="rect">
                            <a:avLst/>
                          </a:prstGeom>
                          <a:effectLst>
                            <a:softEdge rad="76200"/>
                          </a:effec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9200F8" w:rsidRPr="0065390C">
              <w:rPr>
                <w:bCs/>
                <w:noProof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drawing>
                <wp:anchor distT="0" distB="0" distL="114300" distR="114300" simplePos="0" relativeHeight="251697152" behindDoc="0" locked="0" layoutInCell="1" allowOverlap="1" wp14:anchorId="5B91CCCA" wp14:editId="1EEA548D">
                  <wp:simplePos x="0" y="0"/>
                  <wp:positionH relativeFrom="column">
                    <wp:posOffset>-62230</wp:posOffset>
                  </wp:positionH>
                  <wp:positionV relativeFrom="paragraph">
                    <wp:posOffset>41798</wp:posOffset>
                  </wp:positionV>
                  <wp:extent cx="2938145" cy="2436495"/>
                  <wp:effectExtent l="0" t="0" r="0" b="1905"/>
                  <wp:wrapNone/>
                  <wp:docPr id="13" name="Picture 13" descr="Graphical user interface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Picture 13" descr="Graphical user interface, application&#10;&#10;Description automatically generated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38145" cy="2436495"/>
                          </a:xfrm>
                          <a:prstGeom prst="rect">
                            <a:avLst/>
                          </a:prstGeom>
                          <a:effectLst>
                            <a:softEdge rad="114300"/>
                          </a:effec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0D0F5413" w14:textId="1EF0C2DB" w:rsidR="00D4761B" w:rsidRPr="0065390C" w:rsidRDefault="00D4761B" w:rsidP="00D4761B">
            <w:pPr>
              <w:tabs>
                <w:tab w:val="left" w:pos="1363"/>
              </w:tabs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201922D0" w14:textId="7E564DDA" w:rsidR="00D4761B" w:rsidRPr="0065390C" w:rsidRDefault="00D4761B" w:rsidP="00D4761B">
            <w:pPr>
              <w:tabs>
                <w:tab w:val="left" w:pos="1363"/>
              </w:tabs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7F594B18" w14:textId="43883FC5" w:rsidR="00D4761B" w:rsidRPr="0065390C" w:rsidRDefault="00D4761B" w:rsidP="00D4761B">
            <w:pPr>
              <w:tabs>
                <w:tab w:val="left" w:pos="1363"/>
              </w:tabs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1FA2C724" w14:textId="685FF096" w:rsidR="00D4761B" w:rsidRPr="0065390C" w:rsidRDefault="00D4761B" w:rsidP="00D4761B">
            <w:pPr>
              <w:tabs>
                <w:tab w:val="left" w:pos="1363"/>
              </w:tabs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42BE6773" w14:textId="6EE2BD29" w:rsidR="00D4761B" w:rsidRPr="0065390C" w:rsidRDefault="00D4761B" w:rsidP="00D4761B">
            <w:pPr>
              <w:tabs>
                <w:tab w:val="left" w:pos="1363"/>
              </w:tabs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1D938989" w14:textId="77777777" w:rsidR="00D4761B" w:rsidRPr="0065390C" w:rsidRDefault="00D4761B" w:rsidP="00D4761B">
            <w:pPr>
              <w:tabs>
                <w:tab w:val="left" w:pos="1363"/>
              </w:tabs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40100FAE" w14:textId="77777777" w:rsidR="00D4761B" w:rsidRPr="0065390C" w:rsidRDefault="00D4761B" w:rsidP="00D4761B">
            <w:pPr>
              <w:tabs>
                <w:tab w:val="left" w:pos="1363"/>
              </w:tabs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433667EB" w14:textId="77777777" w:rsidR="00D4761B" w:rsidRPr="0065390C" w:rsidRDefault="00D4761B" w:rsidP="00D4761B">
            <w:pPr>
              <w:tabs>
                <w:tab w:val="left" w:pos="1363"/>
              </w:tabs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193D76D1" w14:textId="77777777" w:rsidR="00D4761B" w:rsidRPr="0065390C" w:rsidRDefault="00D4761B" w:rsidP="00D4761B">
            <w:pPr>
              <w:tabs>
                <w:tab w:val="left" w:pos="1363"/>
              </w:tabs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6603FE99" w14:textId="77777777" w:rsidR="00D4761B" w:rsidRPr="0065390C" w:rsidRDefault="00D4761B" w:rsidP="00D4761B">
            <w:pPr>
              <w:tabs>
                <w:tab w:val="left" w:pos="1363"/>
              </w:tabs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424B2925" w14:textId="77777777" w:rsidR="00D4761B" w:rsidRPr="0065390C" w:rsidRDefault="00D4761B" w:rsidP="00D4761B">
            <w:pPr>
              <w:tabs>
                <w:tab w:val="left" w:pos="1363"/>
              </w:tabs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58764A0E" w14:textId="77777777" w:rsidR="00D4761B" w:rsidRPr="0065390C" w:rsidRDefault="00D4761B" w:rsidP="00D4761B">
            <w:pPr>
              <w:tabs>
                <w:tab w:val="left" w:pos="1363"/>
              </w:tabs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4D03DE37" w14:textId="77777777" w:rsidR="00D4761B" w:rsidRPr="0065390C" w:rsidRDefault="00D4761B" w:rsidP="00D4761B">
            <w:pPr>
              <w:tabs>
                <w:tab w:val="left" w:pos="1363"/>
              </w:tabs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2870C9BC" w14:textId="3D89A9E6" w:rsidR="00D4761B" w:rsidRPr="0065390C" w:rsidRDefault="00FE25C9" w:rsidP="00D4761B">
            <w:pPr>
              <w:tabs>
                <w:tab w:val="left" w:pos="1363"/>
              </w:tabs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65390C">
              <w:rPr>
                <w:bCs/>
                <w:noProof/>
                <w:color w:val="99CB38" w:themeColor="accent1"/>
                <w:u w:val="single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mc:AlternateContent>
                <mc:Choice Requires="wps">
                  <w:drawing>
                    <wp:anchor distT="0" distB="0" distL="114300" distR="114300" simplePos="0" relativeHeight="251700224" behindDoc="0" locked="0" layoutInCell="1" allowOverlap="1" wp14:anchorId="180F9553" wp14:editId="47C2905F">
                      <wp:simplePos x="0" y="0"/>
                      <wp:positionH relativeFrom="column">
                        <wp:posOffset>3877721</wp:posOffset>
                      </wp:positionH>
                      <wp:positionV relativeFrom="paragraph">
                        <wp:posOffset>-16136</wp:posOffset>
                      </wp:positionV>
                      <wp:extent cx="3186953" cy="3684494"/>
                      <wp:effectExtent l="0" t="0" r="0" b="0"/>
                      <wp:wrapNone/>
                      <wp:docPr id="18" name="Text Box 1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186953" cy="3684494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3286BD51" w14:textId="76198CC9" w:rsidR="00585F04" w:rsidRPr="0065390C" w:rsidRDefault="00585F04" w:rsidP="00585F04">
                                  <w:pPr>
                                    <w:pStyle w:val="BlockText"/>
                                    <w:rPr>
                                      <w:color w:val="99CB38" w:themeColor="accent1"/>
                                      <w:sz w:val="52"/>
                                      <w:szCs w:val="36"/>
                                      <w14:shadow w14:blurRad="38100" w14:dist="25400" w14:dir="5400000" w14:sx="100000" w14:sy="100000" w14:kx="0" w14:ky="0" w14:algn="ctr">
                                        <w14:srgbClr w14:val="6E747A">
                                          <w14:alpha w14:val="57000"/>
                                        </w14:srgb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 w:rsidRPr="0065390C">
                                    <w:rPr>
                                      <w:bCs/>
                                      <w:color w:val="99CB38" w:themeColor="accent1"/>
                                      <w:sz w:val="52"/>
                                      <w:szCs w:val="36"/>
                                      <w:u w:val="single"/>
                                      <w14:shadow w14:blurRad="38100" w14:dist="25400" w14:dir="5400000" w14:sx="100000" w14:sy="100000" w14:kx="0" w14:ky="0" w14:algn="ctr">
                                        <w14:srgbClr w14:val="6E747A">
                                          <w14:alpha w14:val="57000"/>
                                        </w14:srgb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Import CSV</w:t>
                                  </w:r>
                                </w:p>
                                <w:p w14:paraId="014B5208" w14:textId="6EAF6B15" w:rsidR="00585F04" w:rsidRPr="0065390C" w:rsidRDefault="00585F04" w:rsidP="00585F04">
                                  <w:pPr>
                                    <w:pStyle w:val="BlockText"/>
                                    <w:rPr>
                                      <w:bCs/>
                                      <w:color w:val="99CB38" w:themeColor="accent1"/>
                                      <w14:shadow w14:blurRad="38100" w14:dist="25400" w14:dir="5400000" w14:sx="100000" w14:sy="100000" w14:kx="0" w14:ky="0" w14:algn="ctr">
                                        <w14:srgbClr w14:val="6E747A">
                                          <w14:alpha w14:val="57000"/>
                                        </w14:srgb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 w:rsidRPr="0065390C">
                                    <w:rPr>
                                      <w:bCs/>
                                      <w:color w:val="99CB38" w:themeColor="accent1"/>
                                      <w14:shadow w14:blurRad="38100" w14:dist="25400" w14:dir="5400000" w14:sx="100000" w14:sy="100000" w14:kx="0" w14:ky="0" w14:algn="ctr">
                                        <w14:srgbClr w14:val="6E747A">
                                          <w14:alpha w14:val="57000"/>
                                        </w14:srgb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An admin can update the database by uploading a new CSV</w:t>
                                  </w:r>
                                  <w:r w:rsidRPr="0065390C">
                                    <w:rPr>
                                      <w:bCs/>
                                      <w:color w:val="99CB38" w:themeColor="accent1"/>
                                      <w14:shadow w14:blurRad="38100" w14:dist="25400" w14:dir="5400000" w14:sx="100000" w14:sy="100000" w14:kx="0" w14:ky="0" w14:algn="ctr">
                                        <w14:srgbClr w14:val="6E747A">
                                          <w14:alpha w14:val="57000"/>
                                        </w14:srgb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…</w:t>
                                  </w:r>
                                </w:p>
                                <w:p w14:paraId="5AABFCBD" w14:textId="6425C9FB" w:rsidR="00FE25C9" w:rsidRPr="0065390C" w:rsidRDefault="00FE25C9" w:rsidP="00585F04">
                                  <w:pPr>
                                    <w:pStyle w:val="BlockText"/>
                                    <w:rPr>
                                      <w:bCs/>
                                      <w:color w:val="99CB38" w:themeColor="accent1"/>
                                      <w14:shadow w14:blurRad="38100" w14:dist="25400" w14:dir="5400000" w14:sx="100000" w14:sy="100000" w14:kx="0" w14:ky="0" w14:algn="ctr">
                                        <w14:srgbClr w14:val="6E747A">
                                          <w14:alpha w14:val="57000"/>
                                        </w14:srgb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 w:rsidRPr="0065390C">
                                    <w:rPr>
                                      <w:bCs/>
                                      <w:color w:val="99CB38" w:themeColor="accent1"/>
                                      <w14:shadow w14:blurRad="38100" w14:dist="25400" w14:dir="5400000" w14:sx="100000" w14:sy="100000" w14:kx="0" w14:ky="0" w14:algn="ctr">
                                        <w14:srgbClr w14:val="6E747A">
                                          <w14:alpha w14:val="57000"/>
                                        </w14:srgb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Simply choose a new file, in the relevant formats and in the correct order…</w:t>
                                  </w:r>
                                </w:p>
                                <w:p w14:paraId="18C28996" w14:textId="61D4A12E" w:rsidR="00FE25C9" w:rsidRPr="0065390C" w:rsidRDefault="00FE25C9" w:rsidP="00FE25C9">
                                  <w:pPr>
                                    <w:pStyle w:val="BlockText"/>
                                    <w:rPr>
                                      <w:bCs/>
                                      <w:color w:val="99CB38" w:themeColor="accent1"/>
                                      <w14:shadow w14:blurRad="38100" w14:dist="25400" w14:dir="5400000" w14:sx="100000" w14:sy="100000" w14:kx="0" w14:ky="0" w14:algn="ctr">
                                        <w14:srgbClr w14:val="6E747A">
                                          <w14:alpha w14:val="57000"/>
                                        </w14:srgb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 w:rsidRPr="0065390C">
                                    <w:rPr>
                                      <w:bCs/>
                                      <w:i/>
                                      <w:iCs/>
                                      <w:color w:val="99CB38" w:themeColor="accent1"/>
                                      <w14:shadow w14:blurRad="38100" w14:dist="25400" w14:dir="5400000" w14:sx="100000" w14:sy="100000" w14:kx="0" w14:ky="0" w14:algn="ctr">
                                        <w14:srgbClr w14:val="6E747A">
                                          <w14:alpha w14:val="57000"/>
                                        </w14:srgb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 xml:space="preserve">link, category_1, category_2, </w:t>
                                  </w:r>
                                  <w:proofErr w:type="spellStart"/>
                                  <w:r w:rsidRPr="0065390C">
                                    <w:rPr>
                                      <w:bCs/>
                                      <w:i/>
                                      <w:iCs/>
                                      <w:color w:val="99CB38" w:themeColor="accent1"/>
                                      <w14:shadow w14:blurRad="38100" w14:dist="25400" w14:dir="5400000" w14:sx="100000" w14:sy="100000" w14:kx="0" w14:ky="0" w14:algn="ctr">
                                        <w14:srgbClr w14:val="6E747A">
                                          <w14:alpha w14:val="57000"/>
                                        </w14:srgb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product_name</w:t>
                                  </w:r>
                                  <w:proofErr w:type="spellEnd"/>
                                  <w:r w:rsidRPr="0065390C">
                                    <w:rPr>
                                      <w:bCs/>
                                      <w:i/>
                                      <w:iCs/>
                                      <w:color w:val="99CB38" w:themeColor="accent1"/>
                                      <w14:shadow w14:blurRad="38100" w14:dist="25400" w14:dir="5400000" w14:sx="100000" w14:sy="100000" w14:kx="0" w14:ky="0" w14:algn="ctr">
                                        <w14:srgbClr w14:val="6E747A">
                                          <w14:alpha w14:val="57000"/>
                                        </w14:srgb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 xml:space="preserve">, price, </w:t>
                                  </w:r>
                                  <w:proofErr w:type="spellStart"/>
                                  <w:r w:rsidRPr="0065390C">
                                    <w:rPr>
                                      <w:bCs/>
                                      <w:i/>
                                      <w:iCs/>
                                      <w:color w:val="99CB38" w:themeColor="accent1"/>
                                      <w14:shadow w14:blurRad="38100" w14:dist="25400" w14:dir="5400000" w14:sx="100000" w14:sy="100000" w14:kx="0" w14:ky="0" w14:algn="ctr">
                                        <w14:srgbClr w14:val="6E747A">
                                          <w14:alpha w14:val="57000"/>
                                        </w14:srgb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price_per</w:t>
                                  </w:r>
                                  <w:proofErr w:type="spellEnd"/>
                                  <w:r w:rsidRPr="0065390C">
                                    <w:rPr>
                                      <w:bCs/>
                                      <w:i/>
                                      <w:iCs/>
                                      <w:color w:val="99CB38" w:themeColor="accent1"/>
                                      <w14:shadow w14:blurRad="38100" w14:dist="25400" w14:dir="5400000" w14:sx="100000" w14:sy="100000" w14:kx="0" w14:ky="0" w14:algn="ctr">
                                        <w14:srgbClr w14:val="6E747A">
                                          <w14:alpha w14:val="57000"/>
                                        </w14:srgb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 xml:space="preserve">, ingredients, </w:t>
                                  </w:r>
                                  <w:proofErr w:type="spellStart"/>
                                  <w:r w:rsidRPr="0065390C">
                                    <w:rPr>
                                      <w:bCs/>
                                      <w:i/>
                                      <w:iCs/>
                                      <w:color w:val="99CB38" w:themeColor="accent1"/>
                                      <w14:shadow w14:blurRad="38100" w14:dist="25400" w14:dir="5400000" w14:sx="100000" w14:sy="100000" w14:kx="0" w14:ky="0" w14:algn="ctr">
                                        <w14:srgbClr w14:val="6E747A">
                                          <w14:alpha w14:val="57000"/>
                                        </w14:srgb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allergen_information</w:t>
                                  </w:r>
                                  <w:proofErr w:type="spellEnd"/>
                                  <w:r w:rsidRPr="0065390C">
                                    <w:rPr>
                                      <w:bCs/>
                                      <w:i/>
                                      <w:iCs/>
                                      <w:color w:val="99CB38" w:themeColor="accent1"/>
                                      <w14:shadow w14:blurRad="38100" w14:dist="25400" w14:dir="5400000" w14:sx="100000" w14:sy="100000" w14:kx="0" w14:ky="0" w14:algn="ctr">
                                        <w14:srgbClr w14:val="6E747A">
                                          <w14:alpha w14:val="57000"/>
                                        </w14:srgb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 xml:space="preserve">, brand, </w:t>
                                  </w:r>
                                  <w:proofErr w:type="spellStart"/>
                                  <w:r w:rsidRPr="0065390C">
                                    <w:rPr>
                                      <w:bCs/>
                                      <w:i/>
                                      <w:iCs/>
                                      <w:color w:val="99CB38" w:themeColor="accent1"/>
                                      <w14:shadow w14:blurRad="38100" w14:dist="25400" w14:dir="5400000" w14:sx="100000" w14:sy="100000" w14:kx="0" w14:ky="0" w14:algn="ctr">
                                        <w14:srgbClr w14:val="6E747A">
                                          <w14:alpha w14:val="57000"/>
                                        </w14:srgb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recycling_information</w:t>
                                  </w:r>
                                  <w:proofErr w:type="spellEnd"/>
                                  <w:r w:rsidRPr="0065390C">
                                    <w:rPr>
                                      <w:bCs/>
                                      <w:i/>
                                      <w:iCs/>
                                      <w:color w:val="99CB38" w:themeColor="accent1"/>
                                      <w14:shadow w14:blurRad="38100" w14:dist="25400" w14:dir="5400000" w14:sx="100000" w14:sy="100000" w14:kx="0" w14:ky="0" w14:algn="ctr">
                                        <w14:srgbClr w14:val="6E747A">
                                          <w14:alpha w14:val="57000"/>
                                        </w14:srgb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 xml:space="preserve">, </w:t>
                                  </w:r>
                                  <w:proofErr w:type="spellStart"/>
                                  <w:r w:rsidRPr="0065390C">
                                    <w:rPr>
                                      <w:bCs/>
                                      <w:i/>
                                      <w:iCs/>
                                      <w:color w:val="99CB38" w:themeColor="accent1"/>
                                      <w14:shadow w14:blurRad="38100" w14:dist="25400" w14:dir="5400000" w14:sx="100000" w14:sy="100000" w14:kx="0" w14:ky="0" w14:algn="ctr">
                                        <w14:srgbClr w14:val="6E747A">
                                          <w14:alpha w14:val="57000"/>
                                        </w14:srgb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brand_details</w:t>
                                  </w:r>
                                  <w:proofErr w:type="spellEnd"/>
                                </w:p>
                                <w:p w14:paraId="4613D21C" w14:textId="77777777" w:rsidR="00585F04" w:rsidRPr="0065390C" w:rsidRDefault="00585F04">
                                  <w:pPr>
                                    <w:rPr>
                                      <w:color w:val="99CB38" w:themeColor="accent1"/>
                                      <w14:shadow w14:blurRad="38100" w14:dist="25400" w14:dir="5400000" w14:sx="100000" w14:sy="100000" w14:kx="0" w14:ky="0" w14:algn="ctr">
                                        <w14:srgbClr w14:val="6E747A">
                                          <w14:alpha w14:val="57000"/>
                                        </w14:srgb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80F9553" id="Text Box 18" o:spid="_x0000_s1037" type="#_x0000_t202" style="position:absolute;margin-left:305.35pt;margin-top:-1.25pt;width:250.95pt;height:290.1pt;z-index:2517002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" filled="f" stroked="f" strokeweight=".5pt">
                      <v:textbox>
                        <w:txbxContent>
                          <w:p w14:paraId="3286BD51" w14:textId="76198CC9" w:rsidR="00585F04" w:rsidRPr="0065390C" w:rsidRDefault="00585F04" w:rsidP="00585F04">
                            <w:pPr>
                              <w:pStyle w:val="BlockText"/>
                              <w:rPr>
                                <w:color w:val="99CB38" w:themeColor="accent1"/>
                                <w:sz w:val="52"/>
                                <w:szCs w:val="36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65390C">
                              <w:rPr>
                                <w:bCs/>
                                <w:color w:val="99CB38" w:themeColor="accent1"/>
                                <w:sz w:val="52"/>
                                <w:szCs w:val="36"/>
                                <w:u w:val="single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Import CSV</w:t>
                            </w:r>
                          </w:p>
                          <w:p w14:paraId="014B5208" w14:textId="6EAF6B15" w:rsidR="00585F04" w:rsidRPr="0065390C" w:rsidRDefault="00585F04" w:rsidP="00585F04">
                            <w:pPr>
                              <w:pStyle w:val="BlockText"/>
                              <w:rPr>
                                <w:bCs/>
                                <w:color w:val="99CB38" w:themeColor="accent1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65390C">
                              <w:rPr>
                                <w:bCs/>
                                <w:color w:val="99CB38" w:themeColor="accent1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An admin can update the database by uploading a new CSV</w:t>
                            </w:r>
                            <w:r w:rsidRPr="0065390C">
                              <w:rPr>
                                <w:bCs/>
                                <w:color w:val="99CB38" w:themeColor="accent1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…</w:t>
                            </w:r>
                          </w:p>
                          <w:p w14:paraId="5AABFCBD" w14:textId="6425C9FB" w:rsidR="00FE25C9" w:rsidRPr="0065390C" w:rsidRDefault="00FE25C9" w:rsidP="00585F04">
                            <w:pPr>
                              <w:pStyle w:val="BlockText"/>
                              <w:rPr>
                                <w:bCs/>
                                <w:color w:val="99CB38" w:themeColor="accent1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65390C">
                              <w:rPr>
                                <w:bCs/>
                                <w:color w:val="99CB38" w:themeColor="accent1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Simply choose a new file, in the relevant formats and in the correct order…</w:t>
                            </w:r>
                          </w:p>
                          <w:p w14:paraId="18C28996" w14:textId="61D4A12E" w:rsidR="00FE25C9" w:rsidRPr="0065390C" w:rsidRDefault="00FE25C9" w:rsidP="00FE25C9">
                            <w:pPr>
                              <w:pStyle w:val="BlockText"/>
                              <w:rPr>
                                <w:bCs/>
                                <w:color w:val="99CB38" w:themeColor="accent1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65390C">
                              <w:rPr>
                                <w:bCs/>
                                <w:i/>
                                <w:iCs/>
                                <w:color w:val="99CB38" w:themeColor="accent1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link, category_1, category_2, </w:t>
                            </w:r>
                            <w:proofErr w:type="spellStart"/>
                            <w:r w:rsidRPr="0065390C">
                              <w:rPr>
                                <w:bCs/>
                                <w:i/>
                                <w:iCs/>
                                <w:color w:val="99CB38" w:themeColor="accent1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product_name</w:t>
                            </w:r>
                            <w:proofErr w:type="spellEnd"/>
                            <w:r w:rsidRPr="0065390C">
                              <w:rPr>
                                <w:bCs/>
                                <w:i/>
                                <w:iCs/>
                                <w:color w:val="99CB38" w:themeColor="accent1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, price, </w:t>
                            </w:r>
                            <w:proofErr w:type="spellStart"/>
                            <w:r w:rsidRPr="0065390C">
                              <w:rPr>
                                <w:bCs/>
                                <w:i/>
                                <w:iCs/>
                                <w:color w:val="99CB38" w:themeColor="accent1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price_per</w:t>
                            </w:r>
                            <w:proofErr w:type="spellEnd"/>
                            <w:r w:rsidRPr="0065390C">
                              <w:rPr>
                                <w:bCs/>
                                <w:i/>
                                <w:iCs/>
                                <w:color w:val="99CB38" w:themeColor="accent1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, ingredients, </w:t>
                            </w:r>
                            <w:proofErr w:type="spellStart"/>
                            <w:r w:rsidRPr="0065390C">
                              <w:rPr>
                                <w:bCs/>
                                <w:i/>
                                <w:iCs/>
                                <w:color w:val="99CB38" w:themeColor="accent1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allergen_information</w:t>
                            </w:r>
                            <w:proofErr w:type="spellEnd"/>
                            <w:r w:rsidRPr="0065390C">
                              <w:rPr>
                                <w:bCs/>
                                <w:i/>
                                <w:iCs/>
                                <w:color w:val="99CB38" w:themeColor="accent1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, brand, </w:t>
                            </w:r>
                            <w:proofErr w:type="spellStart"/>
                            <w:r w:rsidRPr="0065390C">
                              <w:rPr>
                                <w:bCs/>
                                <w:i/>
                                <w:iCs/>
                                <w:color w:val="99CB38" w:themeColor="accent1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recycling_information</w:t>
                            </w:r>
                            <w:proofErr w:type="spellEnd"/>
                            <w:r w:rsidRPr="0065390C">
                              <w:rPr>
                                <w:bCs/>
                                <w:i/>
                                <w:iCs/>
                                <w:color w:val="99CB38" w:themeColor="accent1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, </w:t>
                            </w:r>
                            <w:proofErr w:type="spellStart"/>
                            <w:r w:rsidRPr="0065390C">
                              <w:rPr>
                                <w:bCs/>
                                <w:i/>
                                <w:iCs/>
                                <w:color w:val="99CB38" w:themeColor="accent1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brand_details</w:t>
                            </w:r>
                            <w:proofErr w:type="spellEnd"/>
                          </w:p>
                          <w:p w14:paraId="4613D21C" w14:textId="77777777" w:rsidR="00585F04" w:rsidRPr="0065390C" w:rsidRDefault="00585F04">
                            <w:pPr>
                              <w:rPr>
                                <w:color w:val="99CB38" w:themeColor="accent1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65390C">
              <w:rPr>
                <w:bCs/>
                <w:noProof/>
                <w:color w:val="99CB38" w:themeColor="accent1"/>
                <w:u w:val="single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drawing>
                <wp:anchor distT="0" distB="0" distL="114300" distR="114300" simplePos="0" relativeHeight="251701248" behindDoc="0" locked="0" layoutInCell="1" allowOverlap="1" wp14:anchorId="5A913A7B" wp14:editId="193A44D4">
                  <wp:simplePos x="0" y="0"/>
                  <wp:positionH relativeFrom="column">
                    <wp:posOffset>-170628</wp:posOffset>
                  </wp:positionH>
                  <wp:positionV relativeFrom="paragraph">
                    <wp:posOffset>-77844</wp:posOffset>
                  </wp:positionV>
                  <wp:extent cx="4047565" cy="2658429"/>
                  <wp:effectExtent l="0" t="0" r="3810" b="0"/>
                  <wp:wrapNone/>
                  <wp:docPr id="20" name="Picture 20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Picture 20" descr="Graphical user interface, text, application, email&#10;&#10;Description automatically generated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47565" cy="2658429"/>
                          </a:xfrm>
                          <a:prstGeom prst="rect">
                            <a:avLst/>
                          </a:prstGeom>
                          <a:effectLst>
                            <a:softEdge rad="76200"/>
                          </a:effec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09F7FE67" w14:textId="53969C4A" w:rsidR="00D4761B" w:rsidRPr="0065390C" w:rsidRDefault="00D4761B" w:rsidP="00D4761B">
            <w:pPr>
              <w:tabs>
                <w:tab w:val="left" w:pos="1363"/>
              </w:tabs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69B55E2B" w14:textId="71AC3AC4" w:rsidR="00585F04" w:rsidRPr="0065390C" w:rsidRDefault="00585F04" w:rsidP="00585F04">
            <w:pPr>
              <w:pStyle w:val="BlockHeading"/>
              <w:rPr>
                <w:bCs/>
                <w:color w:val="99CB38" w:themeColor="accent1"/>
                <w:u w:val="single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1F82D447" w14:textId="77777777" w:rsidR="00D4761B" w:rsidRPr="0065390C" w:rsidRDefault="00D4761B" w:rsidP="00D4761B">
            <w:pPr>
              <w:tabs>
                <w:tab w:val="left" w:pos="1363"/>
              </w:tabs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7916793D" w14:textId="7C234091" w:rsidR="00D4761B" w:rsidRPr="0065390C" w:rsidRDefault="00D4761B" w:rsidP="00D4761B">
            <w:pPr>
              <w:tabs>
                <w:tab w:val="left" w:pos="1363"/>
              </w:tabs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6E360401" w14:textId="2FC30F1C" w:rsidR="00D4761B" w:rsidRPr="0065390C" w:rsidRDefault="0065390C" w:rsidP="00D4761B">
            <w:pPr>
              <w:tabs>
                <w:tab w:val="left" w:pos="1363"/>
              </w:tabs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65390C">
              <w:rPr>
                <w:bCs/>
                <w:noProof/>
                <w:color w:val="99CB38" w:themeColor="accent1"/>
                <w:u w:val="single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mc:AlternateContent>
                <mc:Choice Requires="wps">
                  <w:drawing>
                    <wp:anchor distT="0" distB="0" distL="114300" distR="114300" simplePos="0" relativeHeight="251703296" behindDoc="0" locked="0" layoutInCell="1" allowOverlap="1" wp14:anchorId="1A57C952" wp14:editId="020ECA68">
                      <wp:simplePos x="0" y="0"/>
                      <wp:positionH relativeFrom="column">
                        <wp:posOffset>-21926</wp:posOffset>
                      </wp:positionH>
                      <wp:positionV relativeFrom="paragraph">
                        <wp:posOffset>80944</wp:posOffset>
                      </wp:positionV>
                      <wp:extent cx="3186430" cy="2969183"/>
                      <wp:effectExtent l="0" t="0" r="0" b="0"/>
                      <wp:wrapNone/>
                      <wp:docPr id="33" name="Text Box 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186430" cy="2969183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39795DBA" w14:textId="166B233C" w:rsidR="00CC4187" w:rsidRPr="0065390C" w:rsidRDefault="00CC4187" w:rsidP="00CC4187">
                                  <w:pPr>
                                    <w:pStyle w:val="BlockText"/>
                                    <w:rPr>
                                      <w:color w:val="99CB38" w:themeColor="accent1"/>
                                      <w:sz w:val="52"/>
                                      <w:szCs w:val="36"/>
                                      <w14:shadow w14:blurRad="38100" w14:dist="25400" w14:dir="5400000" w14:sx="100000" w14:sy="100000" w14:kx="0" w14:ky="0" w14:algn="ctr">
                                        <w14:srgbClr w14:val="6E747A">
                                          <w14:alpha w14:val="57000"/>
                                        </w14:srgb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 w:rsidRPr="0065390C">
                                    <w:rPr>
                                      <w:bCs/>
                                      <w:color w:val="99CB38" w:themeColor="accent1"/>
                                      <w:sz w:val="52"/>
                                      <w:szCs w:val="36"/>
                                      <w:u w:val="single"/>
                                      <w14:shadow w14:blurRad="38100" w14:dist="25400" w14:dir="5400000" w14:sx="100000" w14:sy="100000" w14:kx="0" w14:ky="0" w14:algn="ctr">
                                        <w14:srgbClr w14:val="6E747A">
                                          <w14:alpha w14:val="57000"/>
                                        </w14:srgb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Adding a new user</w:t>
                                  </w:r>
                                </w:p>
                                <w:p w14:paraId="4D7E1532" w14:textId="0E9EAECB" w:rsidR="00CC4187" w:rsidRPr="0065390C" w:rsidRDefault="00CC4187" w:rsidP="00CC4187">
                                  <w:pPr>
                                    <w:pStyle w:val="BlockText"/>
                                    <w:rPr>
                                      <w:bCs/>
                                      <w:i/>
                                      <w:iCs/>
                                      <w:color w:val="99CB38" w:themeColor="accent1"/>
                                      <w14:shadow w14:blurRad="38100" w14:dist="25400" w14:dir="5400000" w14:sx="100000" w14:sy="100000" w14:kx="0" w14:ky="0" w14:algn="ctr">
                                        <w14:srgbClr w14:val="6E747A">
                                          <w14:alpha w14:val="57000"/>
                                        </w14:srgb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 w:rsidRPr="0065390C">
                                    <w:rPr>
                                      <w:bCs/>
                                      <w:color w:val="99CB38" w:themeColor="accent1"/>
                                      <w14:shadow w14:blurRad="38100" w14:dist="25400" w14:dir="5400000" w14:sx="100000" w14:sy="100000" w14:kx="0" w14:ky="0" w14:algn="ctr">
                                        <w14:srgbClr w14:val="6E747A">
                                          <w14:alpha w14:val="57000"/>
                                        </w14:srgb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An</w:t>
                                  </w:r>
                                  <w:r w:rsidRPr="0065390C">
                                    <w:rPr>
                                      <w:bCs/>
                                      <w:i/>
                                      <w:iCs/>
                                      <w:color w:val="99CB38" w:themeColor="accent1"/>
                                      <w14:shadow w14:blurRad="38100" w14:dist="25400" w14:dir="5400000" w14:sx="100000" w14:sy="100000" w14:kx="0" w14:ky="0" w14:algn="ctr">
                                        <w14:srgbClr w14:val="6E747A">
                                          <w14:alpha w14:val="57000"/>
                                        </w14:srgb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 xml:space="preserve"> admin can add a new user…</w:t>
                                  </w:r>
                                </w:p>
                                <w:p w14:paraId="78A45BBD" w14:textId="36498D92" w:rsidR="00CC4187" w:rsidRPr="0065390C" w:rsidRDefault="00CC4187" w:rsidP="00CC4187">
                                  <w:pPr>
                                    <w:pStyle w:val="BlockText"/>
                                    <w:rPr>
                                      <w:bCs/>
                                      <w:i/>
                                      <w:iCs/>
                                      <w:color w:val="99CB38" w:themeColor="accent1"/>
                                      <w14:shadow w14:blurRad="38100" w14:dist="25400" w14:dir="5400000" w14:sx="100000" w14:sy="100000" w14:kx="0" w14:ky="0" w14:algn="ctr">
                                        <w14:srgbClr w14:val="6E747A">
                                          <w14:alpha w14:val="57000"/>
                                        </w14:srgb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 w:rsidRPr="0065390C">
                                    <w:rPr>
                                      <w:bCs/>
                                      <w:i/>
                                      <w:iCs/>
                                      <w:color w:val="99CB38" w:themeColor="accent1"/>
                                      <w14:shadow w14:blurRad="38100" w14:dist="25400" w14:dir="5400000" w14:sx="100000" w14:sy="100000" w14:kx="0" w14:ky="0" w14:algn="ctr">
                                        <w14:srgbClr w14:val="6E747A">
                                          <w14:alpha w14:val="57000"/>
                                        </w14:srgb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Simply select and add what company they are part of and submit it…</w:t>
                                  </w:r>
                                </w:p>
                                <w:p w14:paraId="3EC8D9BA" w14:textId="5BFEF07B" w:rsidR="00CC4187" w:rsidRPr="0065390C" w:rsidRDefault="00CC4187" w:rsidP="00CC4187">
                                  <w:pPr>
                                    <w:pStyle w:val="BlockText"/>
                                    <w:rPr>
                                      <w:color w:val="99CB38" w:themeColor="accent1"/>
                                      <w14:shadow w14:blurRad="38100" w14:dist="25400" w14:dir="5400000" w14:sx="100000" w14:sy="100000" w14:kx="0" w14:ky="0" w14:algn="ctr">
                                        <w14:srgbClr w14:val="6E747A">
                                          <w14:alpha w14:val="57000"/>
                                        </w14:srgb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 w:rsidRPr="0065390C">
                                    <w:rPr>
                                      <w:bCs/>
                                      <w:i/>
                                      <w:iCs/>
                                      <w:color w:val="99CB38" w:themeColor="accent1"/>
                                      <w14:shadow w14:blurRad="38100" w14:dist="25400" w14:dir="5400000" w14:sx="100000" w14:sy="100000" w14:kx="0" w14:ky="0" w14:algn="ctr">
                                        <w14:srgbClr w14:val="6E747A">
                                          <w14:alpha w14:val="57000"/>
                                        </w14:srgb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 xml:space="preserve">Then input your user </w:t>
                                  </w:r>
                                  <w:proofErr w:type="gramStart"/>
                                  <w:r w:rsidRPr="0065390C">
                                    <w:rPr>
                                      <w:bCs/>
                                      <w:i/>
                                      <w:iCs/>
                                      <w:color w:val="99CB38" w:themeColor="accent1"/>
                                      <w14:shadow w14:blurRad="38100" w14:dist="25400" w14:dir="5400000" w14:sx="100000" w14:sy="100000" w14:kx="0" w14:ky="0" w14:algn="ctr">
                                        <w14:srgbClr w14:val="6E747A">
                                          <w14:alpha w14:val="57000"/>
                                        </w14:srgb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details</w:t>
                                  </w:r>
                                  <w:proofErr w:type="gramEnd"/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A57C952" id="Text Box 33" o:spid="_x0000_s1038" type="#_x0000_t202" style="position:absolute;margin-left:-1.75pt;margin-top:6.35pt;width:250.9pt;height:233.8pt;z-index:2517032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" filled="f" stroked="f" strokeweight=".5pt">
                      <v:textbox>
                        <w:txbxContent>
                          <w:p w14:paraId="39795DBA" w14:textId="166B233C" w:rsidR="00CC4187" w:rsidRPr="0065390C" w:rsidRDefault="00CC4187" w:rsidP="00CC4187">
                            <w:pPr>
                              <w:pStyle w:val="BlockText"/>
                              <w:rPr>
                                <w:color w:val="99CB38" w:themeColor="accent1"/>
                                <w:sz w:val="52"/>
                                <w:szCs w:val="36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65390C">
                              <w:rPr>
                                <w:bCs/>
                                <w:color w:val="99CB38" w:themeColor="accent1"/>
                                <w:sz w:val="52"/>
                                <w:szCs w:val="36"/>
                                <w:u w:val="single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Adding a new user</w:t>
                            </w:r>
                          </w:p>
                          <w:p w14:paraId="4D7E1532" w14:textId="0E9EAECB" w:rsidR="00CC4187" w:rsidRPr="0065390C" w:rsidRDefault="00CC4187" w:rsidP="00CC4187">
                            <w:pPr>
                              <w:pStyle w:val="BlockText"/>
                              <w:rPr>
                                <w:bCs/>
                                <w:i/>
                                <w:iCs/>
                                <w:color w:val="99CB38" w:themeColor="accent1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65390C">
                              <w:rPr>
                                <w:bCs/>
                                <w:color w:val="99CB38" w:themeColor="accent1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An</w:t>
                            </w:r>
                            <w:r w:rsidRPr="0065390C">
                              <w:rPr>
                                <w:bCs/>
                                <w:i/>
                                <w:iCs/>
                                <w:color w:val="99CB38" w:themeColor="accent1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admin can add a new user…</w:t>
                            </w:r>
                          </w:p>
                          <w:p w14:paraId="78A45BBD" w14:textId="36498D92" w:rsidR="00CC4187" w:rsidRPr="0065390C" w:rsidRDefault="00CC4187" w:rsidP="00CC4187">
                            <w:pPr>
                              <w:pStyle w:val="BlockText"/>
                              <w:rPr>
                                <w:bCs/>
                                <w:i/>
                                <w:iCs/>
                                <w:color w:val="99CB38" w:themeColor="accent1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65390C">
                              <w:rPr>
                                <w:bCs/>
                                <w:i/>
                                <w:iCs/>
                                <w:color w:val="99CB38" w:themeColor="accent1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Simply select and add what company they are part of and submit it…</w:t>
                            </w:r>
                          </w:p>
                          <w:p w14:paraId="3EC8D9BA" w14:textId="5BFEF07B" w:rsidR="00CC4187" w:rsidRPr="0065390C" w:rsidRDefault="00CC4187" w:rsidP="00CC4187">
                            <w:pPr>
                              <w:pStyle w:val="BlockText"/>
                              <w:rPr>
                                <w:color w:val="99CB38" w:themeColor="accent1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65390C">
                              <w:rPr>
                                <w:bCs/>
                                <w:i/>
                                <w:iCs/>
                                <w:color w:val="99CB38" w:themeColor="accent1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Then input your user </w:t>
                            </w:r>
                            <w:proofErr w:type="gramStart"/>
                            <w:r w:rsidRPr="0065390C">
                              <w:rPr>
                                <w:bCs/>
                                <w:i/>
                                <w:iCs/>
                                <w:color w:val="99CB38" w:themeColor="accent1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details</w:t>
                            </w:r>
                            <w:proofErr w:type="gramEnd"/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14:paraId="29449B77" w14:textId="3A7AD4B8" w:rsidR="00D4761B" w:rsidRPr="0065390C" w:rsidRDefault="00D4761B" w:rsidP="00D4761B">
            <w:pPr>
              <w:tabs>
                <w:tab w:val="left" w:pos="1363"/>
              </w:tabs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480CFCDF" w14:textId="1A0124D8" w:rsidR="00D4761B" w:rsidRPr="0065390C" w:rsidRDefault="00D4761B" w:rsidP="00D4761B">
            <w:pPr>
              <w:tabs>
                <w:tab w:val="left" w:pos="1363"/>
              </w:tabs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354DCC48" w14:textId="6DA031AB" w:rsidR="00D4761B" w:rsidRPr="0065390C" w:rsidRDefault="00D4761B" w:rsidP="00D4761B">
            <w:pPr>
              <w:tabs>
                <w:tab w:val="left" w:pos="1363"/>
              </w:tabs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04A2B4C3" w14:textId="74410AE4" w:rsidR="00D4761B" w:rsidRPr="0065390C" w:rsidRDefault="00D4761B" w:rsidP="00D4761B">
            <w:pPr>
              <w:tabs>
                <w:tab w:val="left" w:pos="1363"/>
              </w:tabs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70FD3EB4" w14:textId="0D347040" w:rsidR="00D4761B" w:rsidRPr="0065390C" w:rsidRDefault="00CC4187" w:rsidP="00D4761B">
            <w:pPr>
              <w:tabs>
                <w:tab w:val="left" w:pos="1363"/>
              </w:tabs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65390C">
              <w:rPr>
                <w:bCs/>
                <w:noProof/>
                <w:color w:val="99CB38" w:themeColor="accent1"/>
                <w:u w:val="single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drawing>
                <wp:anchor distT="0" distB="0" distL="114300" distR="114300" simplePos="0" relativeHeight="251705344" behindDoc="0" locked="0" layoutInCell="1" allowOverlap="1" wp14:anchorId="3C4E591F" wp14:editId="6DC1D37D">
                  <wp:simplePos x="0" y="0"/>
                  <wp:positionH relativeFrom="column">
                    <wp:posOffset>3299497</wp:posOffset>
                  </wp:positionH>
                  <wp:positionV relativeFrom="paragraph">
                    <wp:posOffset>143622</wp:posOffset>
                  </wp:positionV>
                  <wp:extent cx="4958658" cy="2608729"/>
                  <wp:effectExtent l="0" t="0" r="0" b="0"/>
                  <wp:wrapNone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Picture 35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68375" cy="2613841"/>
                          </a:xfrm>
                          <a:prstGeom prst="rect">
                            <a:avLst/>
                          </a:prstGeom>
                          <a:effectLst>
                            <a:softEdge rad="76200"/>
                          </a:effec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3E5B837D" w14:textId="0FB7C232" w:rsidR="00D4761B" w:rsidRPr="0065390C" w:rsidRDefault="00D4761B" w:rsidP="00D4761B">
            <w:pPr>
              <w:tabs>
                <w:tab w:val="left" w:pos="1363"/>
              </w:tabs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57D0353D" w14:textId="601B0806" w:rsidR="00D4761B" w:rsidRPr="0065390C" w:rsidRDefault="00D4761B" w:rsidP="00D4761B">
            <w:pPr>
              <w:tabs>
                <w:tab w:val="left" w:pos="1363"/>
              </w:tabs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69975567" w14:textId="012DEDB6" w:rsidR="00D4761B" w:rsidRPr="0065390C" w:rsidRDefault="00D4761B" w:rsidP="00D4761B">
            <w:pPr>
              <w:tabs>
                <w:tab w:val="left" w:pos="1363"/>
              </w:tabs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6DB42E00" w14:textId="77777777" w:rsidR="00D4761B" w:rsidRPr="0065390C" w:rsidRDefault="00D4761B" w:rsidP="00D4761B">
            <w:pPr>
              <w:tabs>
                <w:tab w:val="left" w:pos="1363"/>
              </w:tabs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3455B12F" w14:textId="77777777" w:rsidR="00D4761B" w:rsidRPr="0065390C" w:rsidRDefault="00D4761B" w:rsidP="00D4761B">
            <w:pPr>
              <w:tabs>
                <w:tab w:val="left" w:pos="1363"/>
              </w:tabs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567B233A" w14:textId="77777777" w:rsidR="00D4761B" w:rsidRPr="0065390C" w:rsidRDefault="00D4761B" w:rsidP="00D4761B">
            <w:pPr>
              <w:tabs>
                <w:tab w:val="left" w:pos="1363"/>
              </w:tabs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4D034907" w14:textId="77777777" w:rsidR="00D4761B" w:rsidRPr="0065390C" w:rsidRDefault="00D4761B" w:rsidP="00D4761B">
            <w:pPr>
              <w:tabs>
                <w:tab w:val="left" w:pos="1363"/>
              </w:tabs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12156D09" w14:textId="77777777" w:rsidR="00D4761B" w:rsidRPr="0065390C" w:rsidRDefault="00D4761B" w:rsidP="00D4761B">
            <w:pPr>
              <w:tabs>
                <w:tab w:val="left" w:pos="1363"/>
              </w:tabs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5B049D6D" w14:textId="77777777" w:rsidR="00D4761B" w:rsidRPr="0065390C" w:rsidRDefault="00D4761B" w:rsidP="00D4761B">
            <w:pPr>
              <w:tabs>
                <w:tab w:val="left" w:pos="1363"/>
              </w:tabs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5B18506A" w14:textId="77777777" w:rsidR="00D4761B" w:rsidRPr="0065390C" w:rsidRDefault="00D4761B" w:rsidP="00D4761B">
            <w:pPr>
              <w:tabs>
                <w:tab w:val="left" w:pos="1363"/>
              </w:tabs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4ED1C8F9" w14:textId="77777777" w:rsidR="00D4761B" w:rsidRPr="0065390C" w:rsidRDefault="00D4761B" w:rsidP="00D4761B">
            <w:pPr>
              <w:tabs>
                <w:tab w:val="left" w:pos="1363"/>
              </w:tabs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6117E9D2" w14:textId="77777777" w:rsidR="00D4761B" w:rsidRPr="0065390C" w:rsidRDefault="00D4761B" w:rsidP="00D4761B">
            <w:pPr>
              <w:tabs>
                <w:tab w:val="left" w:pos="1363"/>
              </w:tabs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6D7216AC" w14:textId="77777777" w:rsidR="00D4761B" w:rsidRPr="0065390C" w:rsidRDefault="00D4761B" w:rsidP="00D4761B">
            <w:pPr>
              <w:tabs>
                <w:tab w:val="left" w:pos="1363"/>
              </w:tabs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4CDCA837" w14:textId="77777777" w:rsidR="00D4761B" w:rsidRPr="0065390C" w:rsidRDefault="00D4761B" w:rsidP="00D4761B">
            <w:pPr>
              <w:tabs>
                <w:tab w:val="left" w:pos="1363"/>
              </w:tabs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482E16D4" w14:textId="77777777" w:rsidR="00D4761B" w:rsidRPr="0065390C" w:rsidRDefault="00D4761B" w:rsidP="00D4761B">
            <w:pPr>
              <w:tabs>
                <w:tab w:val="left" w:pos="1363"/>
              </w:tabs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2B2E9C7B" w14:textId="77777777" w:rsidR="00D4761B" w:rsidRPr="0065390C" w:rsidRDefault="00D4761B" w:rsidP="00D4761B">
            <w:pPr>
              <w:tabs>
                <w:tab w:val="left" w:pos="1363"/>
              </w:tabs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3635EFE1" w14:textId="77777777" w:rsidR="00D4761B" w:rsidRPr="0065390C" w:rsidRDefault="00D4761B" w:rsidP="00D4761B">
            <w:pPr>
              <w:tabs>
                <w:tab w:val="left" w:pos="1363"/>
              </w:tabs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4E40525F" w14:textId="77777777" w:rsidR="00D4761B" w:rsidRPr="0065390C" w:rsidRDefault="00D4761B" w:rsidP="00D4761B">
            <w:pPr>
              <w:tabs>
                <w:tab w:val="left" w:pos="1363"/>
              </w:tabs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14A4D2DE" w14:textId="77777777" w:rsidR="00D4761B" w:rsidRPr="0065390C" w:rsidRDefault="00D4761B" w:rsidP="00D4761B">
            <w:pPr>
              <w:tabs>
                <w:tab w:val="left" w:pos="1363"/>
              </w:tabs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123A45A6" w14:textId="77777777" w:rsidR="00D4761B" w:rsidRPr="0065390C" w:rsidRDefault="00D4761B" w:rsidP="00D4761B">
            <w:pPr>
              <w:tabs>
                <w:tab w:val="left" w:pos="1363"/>
              </w:tabs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608EB138" w14:textId="77777777" w:rsidR="00D4761B" w:rsidRPr="0065390C" w:rsidRDefault="00D4761B" w:rsidP="00D4761B">
            <w:pPr>
              <w:tabs>
                <w:tab w:val="left" w:pos="1363"/>
              </w:tabs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5D3188DC" w14:textId="77777777" w:rsidR="00D4761B" w:rsidRPr="0065390C" w:rsidRDefault="00D4761B" w:rsidP="00D4761B">
            <w:pPr>
              <w:tabs>
                <w:tab w:val="left" w:pos="1363"/>
              </w:tabs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505C3FC1" w14:textId="77777777" w:rsidR="00D4761B" w:rsidRPr="0065390C" w:rsidRDefault="00D4761B" w:rsidP="00D4761B">
            <w:pPr>
              <w:tabs>
                <w:tab w:val="left" w:pos="1363"/>
              </w:tabs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7E06B52A" w14:textId="77777777" w:rsidR="00D4761B" w:rsidRPr="0065390C" w:rsidRDefault="00D4761B" w:rsidP="00D4761B">
            <w:pPr>
              <w:tabs>
                <w:tab w:val="left" w:pos="1363"/>
              </w:tabs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6260F53B" w14:textId="77777777" w:rsidR="00D4761B" w:rsidRPr="0065390C" w:rsidRDefault="00D4761B" w:rsidP="00D4761B">
            <w:pPr>
              <w:tabs>
                <w:tab w:val="left" w:pos="1363"/>
              </w:tabs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3CACC4B5" w14:textId="77777777" w:rsidR="00D4761B" w:rsidRPr="0065390C" w:rsidRDefault="00D4761B" w:rsidP="00D4761B">
            <w:pPr>
              <w:tabs>
                <w:tab w:val="left" w:pos="1363"/>
              </w:tabs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4B031949" w14:textId="77777777" w:rsidR="00D4761B" w:rsidRPr="0065390C" w:rsidRDefault="00D4761B" w:rsidP="00D4761B">
            <w:pPr>
              <w:tabs>
                <w:tab w:val="left" w:pos="1363"/>
              </w:tabs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50EDF4F0" w14:textId="77777777" w:rsidR="00D4761B" w:rsidRPr="0065390C" w:rsidRDefault="00D4761B" w:rsidP="00D4761B">
            <w:pPr>
              <w:tabs>
                <w:tab w:val="left" w:pos="1363"/>
              </w:tabs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192E923C" w14:textId="77777777" w:rsidR="00D4761B" w:rsidRPr="0065390C" w:rsidRDefault="00D4761B" w:rsidP="00D4761B">
            <w:pPr>
              <w:tabs>
                <w:tab w:val="left" w:pos="1363"/>
              </w:tabs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2AACC4B7" w14:textId="77777777" w:rsidR="00D4761B" w:rsidRPr="0065390C" w:rsidRDefault="00D4761B" w:rsidP="00D4761B">
            <w:pPr>
              <w:tabs>
                <w:tab w:val="left" w:pos="1363"/>
              </w:tabs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41036DCF" w14:textId="77777777" w:rsidR="00D4761B" w:rsidRPr="0065390C" w:rsidRDefault="00D4761B" w:rsidP="00D4761B">
            <w:pPr>
              <w:tabs>
                <w:tab w:val="left" w:pos="1363"/>
              </w:tabs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3B98630F" w14:textId="77777777" w:rsidR="00D4761B" w:rsidRPr="0065390C" w:rsidRDefault="00D4761B" w:rsidP="00D4761B">
            <w:pPr>
              <w:tabs>
                <w:tab w:val="left" w:pos="1363"/>
              </w:tabs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601D0D84" w14:textId="77777777" w:rsidR="00D4761B" w:rsidRPr="0065390C" w:rsidRDefault="00D4761B" w:rsidP="00D4761B">
            <w:pPr>
              <w:tabs>
                <w:tab w:val="left" w:pos="1363"/>
              </w:tabs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559C5D57" w14:textId="77777777" w:rsidR="00D4761B" w:rsidRPr="0065390C" w:rsidRDefault="00D4761B" w:rsidP="00D4761B">
            <w:pPr>
              <w:tabs>
                <w:tab w:val="left" w:pos="1363"/>
              </w:tabs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6AB5AB05" w14:textId="77777777" w:rsidR="00D4761B" w:rsidRPr="0065390C" w:rsidRDefault="00D4761B" w:rsidP="00D4761B">
            <w:pPr>
              <w:tabs>
                <w:tab w:val="left" w:pos="1363"/>
              </w:tabs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566EC58B" w14:textId="77777777" w:rsidR="00D4761B" w:rsidRPr="0065390C" w:rsidRDefault="00D4761B" w:rsidP="00D4761B">
            <w:pPr>
              <w:tabs>
                <w:tab w:val="left" w:pos="1363"/>
              </w:tabs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729D4075" w14:textId="77777777" w:rsidR="00D4761B" w:rsidRPr="0065390C" w:rsidRDefault="00D4761B" w:rsidP="00D4761B">
            <w:pPr>
              <w:tabs>
                <w:tab w:val="left" w:pos="1363"/>
              </w:tabs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  <w:tc>
          <w:tcPr>
            <w:tcW w:w="689" w:type="dxa"/>
          </w:tcPr>
          <w:p w14:paraId="15BEB5FA" w14:textId="7353A955" w:rsidR="00D4761B" w:rsidRPr="0065390C" w:rsidRDefault="00D4761B" w:rsidP="00D4761B">
            <w:pPr>
              <w:spacing w:after="160" w:line="259" w:lineRule="auto"/>
              <w:rPr>
                <w:rFonts w:asciiTheme="majorHAnsi" w:hAnsiTheme="majorHAnsi"/>
                <w:bCs/>
                <w:color w:val="99CB38" w:themeColor="accent1"/>
                <w:sz w:val="16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  <w:tc>
          <w:tcPr>
            <w:tcW w:w="5107" w:type="dxa"/>
          </w:tcPr>
          <w:p w14:paraId="5057F9D5" w14:textId="13D50492" w:rsidR="00D4761B" w:rsidRPr="0065390C" w:rsidRDefault="009F2211" w:rsidP="00D4761B">
            <w:pPr>
              <w:pStyle w:val="Heading2Alternate"/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65390C">
              <w:rPr>
                <w:bCs/>
                <w:noProof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drawing>
                <wp:anchor distT="0" distB="0" distL="114300" distR="114300" simplePos="0" relativeHeight="251706368" behindDoc="0" locked="0" layoutInCell="1" allowOverlap="1" wp14:anchorId="2185CE8A" wp14:editId="7A01A52D">
                  <wp:simplePos x="0" y="0"/>
                  <wp:positionH relativeFrom="column">
                    <wp:posOffset>76984</wp:posOffset>
                  </wp:positionH>
                  <wp:positionV relativeFrom="paragraph">
                    <wp:posOffset>3784040</wp:posOffset>
                  </wp:positionV>
                  <wp:extent cx="1518920" cy="1796718"/>
                  <wp:effectExtent l="0" t="0" r="0" b="0"/>
                  <wp:wrapNone/>
                  <wp:docPr id="39" name="Graphic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" name="Graphic 39"/>
                          <pic:cNvPicPr/>
                        </pic:nvPicPr>
                        <pic:blipFill rotWithShape="1">
                          <a:blip r:embed="rId24">
                            <a:extLst>
                              <a:ext uri="{96DAC541-7B7A-43D3-8B79-37D633B846F1}">
                                <asvg:svgBlip xmlns:asvg="http://schemas.microsoft.com/office/drawing/2016/SVG/main" r:embed="rId25"/>
                              </a:ext>
                            </a:extLst>
                          </a:blip>
                          <a:srcRect l="4235" t="5648" r="16000"/>
                          <a:stretch/>
                        </pic:blipFill>
                        <pic:spPr bwMode="auto">
                          <a:xfrm>
                            <a:off x="0" y="0"/>
                            <a:ext cx="1518920" cy="17967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softEdge rad="63500"/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EA78AC" w:rsidRPr="0065390C">
              <w:rPr>
                <w:bCs/>
                <w:noProof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drawing>
                <wp:anchor distT="0" distB="0" distL="114300" distR="114300" simplePos="0" relativeHeight="251666432" behindDoc="0" locked="0" layoutInCell="1" allowOverlap="1" wp14:anchorId="54B9F397" wp14:editId="6CF3FA9F">
                  <wp:simplePos x="0" y="0"/>
                  <wp:positionH relativeFrom="column">
                    <wp:posOffset>139921</wp:posOffset>
                  </wp:positionH>
                  <wp:positionV relativeFrom="paragraph">
                    <wp:posOffset>158115</wp:posOffset>
                  </wp:positionV>
                  <wp:extent cx="3262630" cy="3632835"/>
                  <wp:effectExtent l="0" t="0" r="1270" b="0"/>
                  <wp:wrapNone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" name="Picture 43"/>
                          <pic:cNvPicPr/>
                        </pic:nvPicPr>
                        <pic:blipFill rotWithShape="1">
                          <a:blip r:embed="rId26"/>
                          <a:srcRect l="11928" t="6847" r="12950" b="10066"/>
                          <a:stretch/>
                        </pic:blipFill>
                        <pic:spPr bwMode="auto">
                          <a:xfrm>
                            <a:off x="0" y="0"/>
                            <a:ext cx="3262630" cy="36328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softEdge rad="127000"/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71C23694" w14:textId="66E6D1BD" w:rsidR="00D4761B" w:rsidRPr="0065390C" w:rsidRDefault="00D4761B" w:rsidP="00D4761B">
            <w:pPr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65390C"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Enter</w:t>
            </w:r>
            <w:r w:rsidR="003D2BE3" w:rsidRPr="0065390C"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your credentials into the box provided and press Log in</w:t>
            </w:r>
          </w:p>
          <w:p w14:paraId="3187BBC2" w14:textId="3D3C18C8" w:rsidR="003D2BE3" w:rsidRPr="0065390C" w:rsidRDefault="003D2BE3" w:rsidP="00D4761B">
            <w:pPr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4C450EE7" w14:textId="1059A2AA" w:rsidR="003D2BE3" w:rsidRPr="0065390C" w:rsidRDefault="003D2BE3" w:rsidP="00D4761B">
            <w:pPr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42B7A239" w14:textId="77777777" w:rsidR="003D2BE3" w:rsidRPr="0065390C" w:rsidRDefault="003D2BE3" w:rsidP="00D4761B">
            <w:pPr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6EE990A9" w14:textId="77777777" w:rsidR="003D2BE3" w:rsidRPr="0065390C" w:rsidRDefault="003D2BE3" w:rsidP="00EA78AC">
            <w:pPr>
              <w:jc w:val="right"/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25BDF8F7" w14:textId="19D72D17" w:rsidR="003D2BE3" w:rsidRPr="0065390C" w:rsidRDefault="003D2BE3" w:rsidP="00EA78AC">
            <w:pPr>
              <w:jc w:val="right"/>
              <w:rPr>
                <w:bCs/>
                <w:color w:val="99CB38" w:themeColor="accent1"/>
                <w:sz w:val="28"/>
                <w:szCs w:val="22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65390C">
              <w:rPr>
                <w:bCs/>
                <w:color w:val="99CB38" w:themeColor="accent1"/>
                <w:sz w:val="28"/>
                <w:szCs w:val="22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lastRenderedPageBreak/>
              <w:t xml:space="preserve">If your credentials are wrong, you will be denied access to the dashboard </w:t>
            </w:r>
            <w:proofErr w:type="gramStart"/>
            <w:r w:rsidRPr="0065390C">
              <w:rPr>
                <w:bCs/>
                <w:color w:val="99CB38" w:themeColor="accent1"/>
                <w:sz w:val="28"/>
                <w:szCs w:val="22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page</w:t>
            </w:r>
            <w:proofErr w:type="gramEnd"/>
          </w:p>
          <w:p w14:paraId="52F05994" w14:textId="2D7DA986" w:rsidR="003D2BE3" w:rsidRPr="0065390C" w:rsidRDefault="008F7ED5" w:rsidP="00D4761B">
            <w:pPr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65390C">
              <w:rPr>
                <w:bCs/>
                <w:noProof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drawing>
                <wp:anchor distT="0" distB="0" distL="114300" distR="114300" simplePos="0" relativeHeight="251687936" behindDoc="0" locked="0" layoutInCell="1" allowOverlap="1" wp14:anchorId="7C421C56" wp14:editId="16FC7F5C">
                  <wp:simplePos x="0" y="0"/>
                  <wp:positionH relativeFrom="column">
                    <wp:posOffset>-31363</wp:posOffset>
                  </wp:positionH>
                  <wp:positionV relativeFrom="paragraph">
                    <wp:posOffset>-17890</wp:posOffset>
                  </wp:positionV>
                  <wp:extent cx="3040813" cy="3421855"/>
                  <wp:effectExtent l="0" t="0" r="0" b="0"/>
                  <wp:wrapNone/>
                  <wp:docPr id="63" name="Picture 63" descr="Graphical user interface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" name="Picture 63" descr="Graphical user interface, application&#10;&#10;Description automatically generated"/>
                          <pic:cNvPicPr/>
                        </pic:nvPicPr>
                        <pic:blipFill rotWithShape="1">
                          <a:blip r:embed="rId27"/>
                          <a:srcRect l="17187" t="5949" r="15676" b="12519"/>
                          <a:stretch/>
                        </pic:blipFill>
                        <pic:spPr bwMode="auto">
                          <a:xfrm>
                            <a:off x="0" y="0"/>
                            <a:ext cx="3052361" cy="34348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softEdge rad="139700"/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4FAB59C8" w14:textId="416068BD" w:rsidR="00072195" w:rsidRPr="0065390C" w:rsidRDefault="00072195" w:rsidP="00072195">
            <w:pPr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48299B0D" w14:textId="2910BDBA" w:rsidR="00072195" w:rsidRPr="0065390C" w:rsidRDefault="00072195" w:rsidP="00072195">
            <w:pPr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299615F3" w14:textId="07DD0C3F" w:rsidR="00072195" w:rsidRPr="0065390C" w:rsidRDefault="00D4302B" w:rsidP="00072195">
            <w:pPr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65390C">
              <w:rPr>
                <w:bCs/>
                <w:noProof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mc:AlternateContent>
                <mc:Choice Requires="wps">
                  <w:drawing>
                    <wp:anchor distT="0" distB="0" distL="114300" distR="114300" simplePos="0" relativeHeight="251675648" behindDoc="0" locked="0" layoutInCell="1" allowOverlap="1" wp14:anchorId="24EEEBB3" wp14:editId="2E855DCF">
                      <wp:simplePos x="0" y="0"/>
                      <wp:positionH relativeFrom="column">
                        <wp:posOffset>3263817</wp:posOffset>
                      </wp:positionH>
                      <wp:positionV relativeFrom="paragraph">
                        <wp:posOffset>262821</wp:posOffset>
                      </wp:positionV>
                      <wp:extent cx="3250095" cy="709861"/>
                      <wp:effectExtent l="0" t="0" r="0" b="0"/>
                      <wp:wrapNone/>
                      <wp:docPr id="48" name="Text Box 4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250095" cy="709861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6A6E44B7" w14:textId="38C45A9C" w:rsidR="009458A7" w:rsidRPr="0065390C" w:rsidRDefault="009458A7" w:rsidP="009458A7">
                                  <w:pPr>
                                    <w:pStyle w:val="BlockText"/>
                                    <w:rPr>
                                      <w:bCs/>
                                      <w:color w:val="99CB38" w:themeColor="accent1"/>
                                      <w14:shadow w14:blurRad="38100" w14:dist="25400" w14:dir="5400000" w14:sx="100000" w14:sy="100000" w14:kx="0" w14:ky="0" w14:algn="ctr">
                                        <w14:srgbClr w14:val="6E747A">
                                          <w14:alpha w14:val="57000"/>
                                        </w14:srgb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 w:rsidRPr="0065390C">
                                    <w:rPr>
                                      <w:bCs/>
                                      <w:color w:val="99CB38" w:themeColor="accent1"/>
                                      <w14:shadow w14:blurRad="38100" w14:dist="25400" w14:dir="5400000" w14:sx="100000" w14:sy="100000" w14:kx="0" w14:ky="0" w14:algn="ctr">
                                        <w14:srgbClr w14:val="6E747A">
                                          <w14:alpha w14:val="57000"/>
                                        </w14:srgb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If you forget your passw</w:t>
                                  </w:r>
                                  <w:r w:rsidR="00D4302B" w:rsidRPr="0065390C">
                                    <w:rPr>
                                      <w:bCs/>
                                      <w:color w:val="99CB38" w:themeColor="accent1"/>
                                      <w14:shadow w14:blurRad="38100" w14:dist="25400" w14:dir="5400000" w14:sx="100000" w14:sy="100000" w14:kx="0" w14:ky="0" w14:algn="ctr">
                                        <w14:srgbClr w14:val="6E747A">
                                          <w14:alpha w14:val="57000"/>
                                        </w14:srgb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ord,</w:t>
                                  </w:r>
                                  <w:r w:rsidRPr="0065390C">
                                    <w:rPr>
                                      <w:bCs/>
                                      <w:color w:val="99CB38" w:themeColor="accent1"/>
                                      <w14:shadow w14:blurRad="38100" w14:dist="25400" w14:dir="5400000" w14:sx="100000" w14:sy="100000" w14:kx="0" w14:ky="0" w14:algn="ctr">
                                        <w14:srgbClr w14:val="6E747A">
                                          <w14:alpha w14:val="57000"/>
                                        </w14:srgb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 xml:space="preserve"> it’s no</w:t>
                                  </w:r>
                                  <w:r w:rsidR="00D4302B" w:rsidRPr="0065390C">
                                    <w:rPr>
                                      <w:bCs/>
                                      <w:color w:val="99CB38" w:themeColor="accent1"/>
                                      <w14:shadow w14:blurRad="38100" w14:dist="25400" w14:dir="5400000" w14:sx="100000" w14:sy="100000" w14:kx="0" w14:ky="0" w14:algn="ctr">
                                        <w14:srgbClr w14:val="6E747A">
                                          <w14:alpha w14:val="57000"/>
                                        </w14:srgb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 xml:space="preserve"> </w:t>
                                  </w:r>
                                  <w:proofErr w:type="gramStart"/>
                                  <w:r w:rsidRPr="0065390C">
                                    <w:rPr>
                                      <w:bCs/>
                                      <w:color w:val="99CB38" w:themeColor="accent1"/>
                                      <w14:shadow w14:blurRad="38100" w14:dist="25400" w14:dir="5400000" w14:sx="100000" w14:sy="100000" w14:kx="0" w14:ky="0" w14:algn="ctr">
                                        <w14:srgbClr w14:val="6E747A">
                                          <w14:alpha w14:val="57000"/>
                                        </w14:srgb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problem</w:t>
                                  </w:r>
                                  <w:proofErr w:type="gramEnd"/>
                                </w:p>
                                <w:p w14:paraId="234F039D" w14:textId="77777777" w:rsidR="009458A7" w:rsidRPr="0065390C" w:rsidRDefault="009458A7" w:rsidP="009458A7">
                                  <w:pPr>
                                    <w:rPr>
                                      <w:bCs/>
                                      <w:color w:val="99CB38" w:themeColor="accent1"/>
                                      <w:lang w:val="en-GB"/>
                                      <w14:shadow w14:blurRad="38100" w14:dist="25400" w14:dir="5400000" w14:sx="100000" w14:sy="100000" w14:kx="0" w14:ky="0" w14:algn="ctr">
                                        <w14:srgbClr w14:val="6E747A">
                                          <w14:alpha w14:val="57000"/>
                                        </w14:srgb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4EEEBB3" id="Text Box 48" o:spid="_x0000_s1039" type="#_x0000_t202" style="position:absolute;margin-left:257pt;margin-top:20.7pt;width:255.9pt;height:55.9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" filled="f" stroked="f" strokeweight=".5pt">
                      <v:textbox>
                        <w:txbxContent>
                          <w:p w14:paraId="6A6E44B7" w14:textId="38C45A9C" w:rsidR="009458A7" w:rsidRPr="0065390C" w:rsidRDefault="009458A7" w:rsidP="009458A7">
                            <w:pPr>
                              <w:pStyle w:val="BlockText"/>
                              <w:rPr>
                                <w:bCs/>
                                <w:color w:val="99CB38" w:themeColor="accent1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65390C">
                              <w:rPr>
                                <w:bCs/>
                                <w:color w:val="99CB38" w:themeColor="accent1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If you forget your passw</w:t>
                            </w:r>
                            <w:r w:rsidR="00D4302B" w:rsidRPr="0065390C">
                              <w:rPr>
                                <w:bCs/>
                                <w:color w:val="99CB38" w:themeColor="accent1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ord,</w:t>
                            </w:r>
                            <w:r w:rsidRPr="0065390C">
                              <w:rPr>
                                <w:bCs/>
                                <w:color w:val="99CB38" w:themeColor="accent1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it’s no</w:t>
                            </w:r>
                            <w:r w:rsidR="00D4302B" w:rsidRPr="0065390C">
                              <w:rPr>
                                <w:bCs/>
                                <w:color w:val="99CB38" w:themeColor="accent1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proofErr w:type="gramStart"/>
                            <w:r w:rsidRPr="0065390C">
                              <w:rPr>
                                <w:bCs/>
                                <w:color w:val="99CB38" w:themeColor="accent1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problem</w:t>
                            </w:r>
                            <w:proofErr w:type="gramEnd"/>
                          </w:p>
                          <w:p w14:paraId="234F039D" w14:textId="77777777" w:rsidR="009458A7" w:rsidRPr="0065390C" w:rsidRDefault="009458A7" w:rsidP="009458A7">
                            <w:pPr>
                              <w:rPr>
                                <w:bCs/>
                                <w:color w:val="99CB38" w:themeColor="accent1"/>
                                <w:lang w:val="en-GB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14:paraId="66DD35D1" w14:textId="09617C11" w:rsidR="00072195" w:rsidRPr="0065390C" w:rsidRDefault="00072195" w:rsidP="00072195">
            <w:pPr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29A65303" w14:textId="5138C6E4" w:rsidR="00072195" w:rsidRPr="0065390C" w:rsidRDefault="00072195" w:rsidP="00072195">
            <w:pPr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515123FB" w14:textId="48B64BA3" w:rsidR="00072195" w:rsidRPr="0065390C" w:rsidRDefault="00072195" w:rsidP="00072195">
            <w:pPr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45BF6E87" w14:textId="3A47416A" w:rsidR="00072195" w:rsidRPr="0065390C" w:rsidRDefault="00072195" w:rsidP="00BF03F7">
            <w:pPr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21C30E1B" w14:textId="2C8F9CEA" w:rsidR="00072195" w:rsidRPr="0065390C" w:rsidRDefault="00072195" w:rsidP="00BF03F7">
            <w:pPr>
              <w:tabs>
                <w:tab w:val="left" w:pos="1346"/>
              </w:tabs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44B06821" w14:textId="1D980E50" w:rsidR="00072195" w:rsidRPr="0065390C" w:rsidRDefault="00072195" w:rsidP="00072195">
            <w:pPr>
              <w:pStyle w:val="BlockText"/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5A183B31" w14:textId="5C20F63B" w:rsidR="00072195" w:rsidRPr="0065390C" w:rsidRDefault="008F7ED5" w:rsidP="0031511C">
            <w:pPr>
              <w:pStyle w:val="BlockText"/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65390C">
              <w:rPr>
                <w:bCs/>
                <w:noProof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drawing>
                <wp:anchor distT="0" distB="0" distL="114300" distR="114300" simplePos="0" relativeHeight="251679744" behindDoc="0" locked="0" layoutInCell="1" allowOverlap="1" wp14:anchorId="2AE419A9" wp14:editId="564FCBD5">
                  <wp:simplePos x="0" y="0"/>
                  <wp:positionH relativeFrom="column">
                    <wp:posOffset>-29403</wp:posOffset>
                  </wp:positionH>
                  <wp:positionV relativeFrom="paragraph">
                    <wp:posOffset>312420</wp:posOffset>
                  </wp:positionV>
                  <wp:extent cx="3161030" cy="3339465"/>
                  <wp:effectExtent l="0" t="0" r="1270" b="635"/>
                  <wp:wrapNone/>
                  <wp:docPr id="5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" name="Picture 52"/>
                          <pic:cNvPicPr/>
                        </pic:nvPicPr>
                        <pic:blipFill rotWithShape="1">
                          <a:blip r:embed="rId28"/>
                          <a:srcRect l="8319" t="6876" r="9353" b="9568"/>
                          <a:stretch/>
                        </pic:blipFill>
                        <pic:spPr bwMode="auto">
                          <a:xfrm>
                            <a:off x="0" y="0"/>
                            <a:ext cx="3161030" cy="33394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softEdge rad="88900"/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D4302B" w:rsidRPr="0065390C">
              <w:rPr>
                <w:bCs/>
                <w:noProof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mc:AlternateContent>
                <mc:Choice Requires="wps">
                  <w:drawing>
                    <wp:anchor distT="0" distB="0" distL="114300" distR="114300" simplePos="0" relativeHeight="251677696" behindDoc="0" locked="0" layoutInCell="1" allowOverlap="1" wp14:anchorId="5D2EEAEE" wp14:editId="30DEE130">
                      <wp:simplePos x="0" y="0"/>
                      <wp:positionH relativeFrom="column">
                        <wp:posOffset>3358515</wp:posOffset>
                      </wp:positionH>
                      <wp:positionV relativeFrom="paragraph">
                        <wp:posOffset>1084026</wp:posOffset>
                      </wp:positionV>
                      <wp:extent cx="3250095" cy="709861"/>
                      <wp:effectExtent l="0" t="0" r="0" b="0"/>
                      <wp:wrapNone/>
                      <wp:docPr id="50" name="Text Box 5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250095" cy="709861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38A8D6CB" w14:textId="382A3B28" w:rsidR="00D4302B" w:rsidRPr="0065390C" w:rsidRDefault="00D4302B" w:rsidP="00D4302B">
                                  <w:pPr>
                                    <w:pStyle w:val="BlockText"/>
                                    <w:rPr>
                                      <w:bCs/>
                                      <w:color w:val="99CB38" w:themeColor="accent1"/>
                                      <w14:shadow w14:blurRad="38100" w14:dist="25400" w14:dir="5400000" w14:sx="100000" w14:sy="100000" w14:kx="0" w14:ky="0" w14:algn="ctr">
                                        <w14:srgbClr w14:val="6E747A">
                                          <w14:alpha w14:val="57000"/>
                                        </w14:srgb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 w:rsidRPr="0065390C">
                                    <w:rPr>
                                      <w:bCs/>
                                      <w:color w:val="99CB38" w:themeColor="accent1"/>
                                      <w14:shadow w14:blurRad="38100" w14:dist="25400" w14:dir="5400000" w14:sx="100000" w14:sy="100000" w14:kx="0" w14:ky="0" w14:algn="ctr">
                                        <w14:srgbClr w14:val="6E747A">
                                          <w14:alpha w14:val="57000"/>
                                        </w14:srgb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Enter your email address…</w:t>
                                  </w:r>
                                </w:p>
                                <w:p w14:paraId="40450E73" w14:textId="77777777" w:rsidR="00D4302B" w:rsidRPr="0065390C" w:rsidRDefault="00D4302B" w:rsidP="00D4302B">
                                  <w:pPr>
                                    <w:rPr>
                                      <w:bCs/>
                                      <w:color w:val="99CB38" w:themeColor="accent1"/>
                                      <w:lang w:val="en-GB"/>
                                      <w14:shadow w14:blurRad="38100" w14:dist="25400" w14:dir="5400000" w14:sx="100000" w14:sy="100000" w14:kx="0" w14:ky="0" w14:algn="ctr">
                                        <w14:srgbClr w14:val="6E747A">
                                          <w14:alpha w14:val="57000"/>
                                        </w14:srgb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D2EEAEE" id="Text Box 50" o:spid="_x0000_s1040" type="#_x0000_t202" style="position:absolute;margin-left:264.45pt;margin-top:85.35pt;width:255.9pt;height:55.9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" filled="f" stroked="f" strokeweight=".5pt">
                      <v:textbox>
                        <w:txbxContent>
                          <w:p w14:paraId="38A8D6CB" w14:textId="382A3B28" w:rsidR="00D4302B" w:rsidRPr="0065390C" w:rsidRDefault="00D4302B" w:rsidP="00D4302B">
                            <w:pPr>
                              <w:pStyle w:val="BlockText"/>
                              <w:rPr>
                                <w:bCs/>
                                <w:color w:val="99CB38" w:themeColor="accent1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65390C">
                              <w:rPr>
                                <w:bCs/>
                                <w:color w:val="99CB38" w:themeColor="accent1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Enter your email address…</w:t>
                            </w:r>
                          </w:p>
                          <w:p w14:paraId="40450E73" w14:textId="77777777" w:rsidR="00D4302B" w:rsidRPr="0065390C" w:rsidRDefault="00D4302B" w:rsidP="00D4302B">
                            <w:pPr>
                              <w:rPr>
                                <w:bCs/>
                                <w:color w:val="99CB38" w:themeColor="accent1"/>
                                <w:lang w:val="en-GB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  <w:tc>
          <w:tcPr>
            <w:tcW w:w="539" w:type="dxa"/>
          </w:tcPr>
          <w:p w14:paraId="6EA3A655" w14:textId="5703A4C9" w:rsidR="00D4761B" w:rsidRPr="0065390C" w:rsidRDefault="00D4761B" w:rsidP="00D4761B">
            <w:pPr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  <w:tc>
          <w:tcPr>
            <w:tcW w:w="4597" w:type="dxa"/>
          </w:tcPr>
          <w:p w14:paraId="1730FB6D" w14:textId="2257B13D" w:rsidR="00D4761B" w:rsidRPr="0065390C" w:rsidRDefault="003D2BE3" w:rsidP="00D4761B">
            <w:pPr>
              <w:pStyle w:val="Title"/>
              <w:rPr>
                <w:b w:val="0"/>
                <w:bCs/>
                <w:color w:val="99CB38" w:themeColor="accent1"/>
                <w:sz w:val="52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65390C">
              <w:rPr>
                <w:b w:val="0"/>
                <w:bCs/>
                <w:noProof/>
                <w:color w:val="99CB38" w:themeColor="accent1"/>
                <w:sz w:val="52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drawing>
                <wp:anchor distT="0" distB="0" distL="114300" distR="114300" simplePos="0" relativeHeight="251667456" behindDoc="0" locked="0" layoutInCell="1" allowOverlap="1" wp14:anchorId="0254AE06" wp14:editId="4862535F">
                  <wp:simplePos x="0" y="0"/>
                  <wp:positionH relativeFrom="column">
                    <wp:posOffset>-23716</wp:posOffset>
                  </wp:positionH>
                  <wp:positionV relativeFrom="paragraph">
                    <wp:posOffset>3296920</wp:posOffset>
                  </wp:positionV>
                  <wp:extent cx="2928607" cy="3500495"/>
                  <wp:effectExtent l="0" t="0" r="5715" b="5080"/>
                  <wp:wrapNone/>
                  <wp:docPr id="44" name="Picture 44" descr="Graphical user interface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" name="Picture 44" descr="Graphical user interface, application&#10;&#10;Description automatically generated"/>
                          <pic:cNvPicPr/>
                        </pic:nvPicPr>
                        <pic:blipFill rotWithShape="1">
                          <a:blip r:embed="rId29"/>
                          <a:srcRect l="5736" t="3537" r="7886" b="6880"/>
                          <a:stretch/>
                        </pic:blipFill>
                        <pic:spPr bwMode="auto">
                          <a:xfrm>
                            <a:off x="0" y="0"/>
                            <a:ext cx="2928607" cy="35004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softEdge rad="101600"/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4D2A317B" w14:textId="6E6718A8" w:rsidR="00D4761B" w:rsidRPr="0065390C" w:rsidRDefault="00D4761B" w:rsidP="00D4761B">
            <w:pPr>
              <w:pStyle w:val="Subtitle"/>
              <w:rPr>
                <w:bCs/>
                <w:color w:val="99CB38" w:themeColor="accent1"/>
                <w:sz w:val="16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</w:tr>
      <w:tr w:rsidR="0065390C" w:rsidRPr="0065390C" w14:paraId="7CD132BA" w14:textId="77777777" w:rsidTr="00262E12">
        <w:trPr>
          <w:trHeight w:val="10098"/>
        </w:trPr>
        <w:tc>
          <w:tcPr>
            <w:tcW w:w="4904" w:type="dxa"/>
            <w:tcBorders>
              <w:bottom w:val="nil"/>
            </w:tcBorders>
          </w:tcPr>
          <w:p w14:paraId="64593469" w14:textId="77777777" w:rsidR="00D4761B" w:rsidRPr="0065390C" w:rsidRDefault="00D4761B" w:rsidP="00D4761B">
            <w:pPr>
              <w:pStyle w:val="BlockHeading"/>
              <w:rPr>
                <w:bCs/>
                <w:color w:val="99CB38" w:themeColor="accent1"/>
                <w:u w:val="single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  <w:tc>
          <w:tcPr>
            <w:tcW w:w="689" w:type="dxa"/>
            <w:tcBorders>
              <w:bottom w:val="nil"/>
            </w:tcBorders>
          </w:tcPr>
          <w:p w14:paraId="4D3C9A21" w14:textId="77777777" w:rsidR="00D4761B" w:rsidRPr="0065390C" w:rsidRDefault="00D4761B" w:rsidP="00D4761B">
            <w:pPr>
              <w:spacing w:after="160" w:line="259" w:lineRule="auto"/>
              <w:rPr>
                <w:rFonts w:asciiTheme="majorHAnsi" w:hAnsiTheme="majorHAnsi"/>
                <w:bCs/>
                <w:color w:val="99CB38" w:themeColor="accent1"/>
                <w:sz w:val="16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  <w:tc>
          <w:tcPr>
            <w:tcW w:w="5107" w:type="dxa"/>
          </w:tcPr>
          <w:p w14:paraId="28F1B2BD" w14:textId="77777777" w:rsidR="00D4761B" w:rsidRPr="0065390C" w:rsidRDefault="00D4761B" w:rsidP="00D4761B">
            <w:pPr>
              <w:pStyle w:val="Heading2Alternate"/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  <w:tc>
          <w:tcPr>
            <w:tcW w:w="539" w:type="dxa"/>
            <w:tcBorders>
              <w:bottom w:val="nil"/>
            </w:tcBorders>
          </w:tcPr>
          <w:p w14:paraId="5B62D2D4" w14:textId="77777777" w:rsidR="00D4761B" w:rsidRPr="0065390C" w:rsidRDefault="00D4761B" w:rsidP="00D4761B">
            <w:pPr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  <w:tc>
          <w:tcPr>
            <w:tcW w:w="4597" w:type="dxa"/>
          </w:tcPr>
          <w:p w14:paraId="793EE481" w14:textId="77777777" w:rsidR="00D4761B" w:rsidRPr="0065390C" w:rsidRDefault="00D4761B" w:rsidP="00D4761B">
            <w:pPr>
              <w:pStyle w:val="Title"/>
              <w:rPr>
                <w:b w:val="0"/>
                <w:bCs/>
                <w:color w:val="99CB38" w:themeColor="accent1"/>
                <w:sz w:val="52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</w:tr>
    </w:tbl>
    <w:p w14:paraId="7396B65A" w14:textId="77777777" w:rsidR="00330144" w:rsidRPr="0065390C" w:rsidRDefault="00330144">
      <w:pPr>
        <w:rPr>
          <w:bCs/>
          <w:color w:val="99CB38" w:themeColor="accen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5390C">
        <w:rPr>
          <w:bCs/>
          <w:color w:val="99CB38" w:themeColor="accent1"/>
          <w:lang w:val="en-GB" w:bidi="en-GB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br w:type="page"/>
      </w:r>
    </w:p>
    <w:tbl>
      <w:tblPr>
        <w:tblW w:w="5000" w:type="pct"/>
        <w:jc w:val="center"/>
        <w:tblLook w:val="0600" w:firstRow="0" w:lastRow="0" w:firstColumn="0" w:lastColumn="0" w:noHBand="1" w:noVBand="1"/>
        <w:tblDescription w:val="Brochure layout – outside"/>
      </w:tblPr>
      <w:tblGrid>
        <w:gridCol w:w="4618"/>
        <w:gridCol w:w="615"/>
        <w:gridCol w:w="5158"/>
        <w:gridCol w:w="696"/>
        <w:gridCol w:w="4599"/>
      </w:tblGrid>
      <w:tr w:rsidR="00807373" w:rsidRPr="0065390C" w14:paraId="1F74AA23" w14:textId="77777777" w:rsidTr="00CF63A3">
        <w:trPr>
          <w:trHeight w:val="10125"/>
          <w:jc w:val="center"/>
        </w:trPr>
        <w:tc>
          <w:tcPr>
            <w:tcW w:w="1472" w:type="pct"/>
          </w:tcPr>
          <w:p w14:paraId="2F683811" w14:textId="4E1A4E01" w:rsidR="00807373" w:rsidRPr="0065390C" w:rsidRDefault="00807373" w:rsidP="005C1D27">
            <w:pPr>
              <w:pStyle w:val="Heading3Alternate"/>
              <w:jc w:val="left"/>
              <w:rPr>
                <w:b w:val="0"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  <w:tc>
          <w:tcPr>
            <w:tcW w:w="196" w:type="pct"/>
          </w:tcPr>
          <w:p w14:paraId="4C3BBBEB" w14:textId="77777777" w:rsidR="00807373" w:rsidRPr="0065390C" w:rsidRDefault="00807373" w:rsidP="00330144">
            <w:pPr>
              <w:spacing w:after="160" w:line="259" w:lineRule="auto"/>
              <w:rPr>
                <w:rFonts w:asciiTheme="majorHAnsi" w:hAnsiTheme="majorHAnsi"/>
                <w:bCs/>
                <w:color w:val="99CB38" w:themeColor="accent1"/>
                <w:sz w:val="16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  <w:tc>
          <w:tcPr>
            <w:tcW w:w="1644" w:type="pct"/>
          </w:tcPr>
          <w:p w14:paraId="72860419" w14:textId="5FE57B6F" w:rsidR="00807373" w:rsidRPr="0065390C" w:rsidRDefault="00807373" w:rsidP="005C1D27">
            <w:pPr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411992DB" w14:textId="77777777" w:rsidR="000117F3" w:rsidRPr="0065390C" w:rsidRDefault="000117F3" w:rsidP="0068630D">
            <w:pPr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2CFE86B9" w14:textId="77777777" w:rsidR="000117F3" w:rsidRPr="0065390C" w:rsidRDefault="000117F3" w:rsidP="0068630D">
            <w:pPr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3052D55C" w14:textId="77777777" w:rsidR="000117F3" w:rsidRPr="0065390C" w:rsidRDefault="000117F3" w:rsidP="0068630D">
            <w:pPr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68019562" w14:textId="77777777" w:rsidR="000117F3" w:rsidRPr="0065390C" w:rsidRDefault="000117F3" w:rsidP="0068630D">
            <w:pPr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69097FC7" w14:textId="74CFEE9B" w:rsidR="000117F3" w:rsidRPr="0065390C" w:rsidRDefault="000117F3" w:rsidP="0068630D">
            <w:pPr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  <w:tc>
          <w:tcPr>
            <w:tcW w:w="222" w:type="pct"/>
          </w:tcPr>
          <w:p w14:paraId="2C77D2CE" w14:textId="77777777" w:rsidR="00807373" w:rsidRPr="0065390C" w:rsidRDefault="00807373" w:rsidP="00330144">
            <w:pPr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  <w:tc>
          <w:tcPr>
            <w:tcW w:w="1466" w:type="pct"/>
          </w:tcPr>
          <w:p w14:paraId="4B127DE5" w14:textId="7F3FB44A" w:rsidR="00807373" w:rsidRPr="0065390C" w:rsidRDefault="00807373" w:rsidP="005C1D27">
            <w:pPr>
              <w:pStyle w:val="Heading3"/>
              <w:rPr>
                <w:b w:val="0"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</w:tr>
    </w:tbl>
    <w:p w14:paraId="59AFC26D" w14:textId="77777777" w:rsidR="00DD7039" w:rsidRPr="0065390C" w:rsidRDefault="00DD7039" w:rsidP="00DD7039">
      <w:pPr>
        <w:pStyle w:val="NoSpacing"/>
        <w:rPr>
          <w:rFonts w:asciiTheme="majorHAnsi" w:hAnsiTheme="majorHAnsi"/>
          <w:bCs/>
          <w:color w:val="99CB38" w:themeColor="accent1"/>
          <w:sz w:val="1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sectPr w:rsidR="00DD7039" w:rsidRPr="0065390C" w:rsidSect="000117F3">
      <w:headerReference w:type="even" r:id="rId30"/>
      <w:headerReference w:type="default" r:id="rId31"/>
      <w:footerReference w:type="even" r:id="rId32"/>
      <w:footerReference w:type="default" r:id="rId33"/>
      <w:pgSz w:w="16838" w:h="11906" w:orient="landscape" w:code="9"/>
      <w:pgMar w:top="576" w:right="576" w:bottom="576" w:left="576" w:header="0" w:footer="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6AE047C" w14:textId="77777777" w:rsidR="00892F5B" w:rsidRDefault="00892F5B" w:rsidP="00DD7039">
      <w:pPr>
        <w:spacing w:after="0" w:line="240" w:lineRule="auto"/>
      </w:pPr>
      <w:r>
        <w:separator/>
      </w:r>
    </w:p>
  </w:endnote>
  <w:endnote w:type="continuationSeparator" w:id="0">
    <w:p w14:paraId="1596B837" w14:textId="77777777" w:rsidR="00892F5B" w:rsidRDefault="00892F5B" w:rsidP="00DD703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SimHei">
    <w:altName w:val="黑体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1245924415"/>
      <w:docPartObj>
        <w:docPartGallery w:val="Page Numbers (Bottom of Page)"/>
        <w:docPartUnique/>
      </w:docPartObj>
    </w:sdtPr>
    <w:sdtContent>
      <w:p w14:paraId="4182711B" w14:textId="51611B99" w:rsidR="00DE1687" w:rsidRDefault="00DE1687" w:rsidP="00D930D2">
        <w:pPr>
          <w:pStyle w:val="Footer"/>
          <w:framePr w:wrap="none" w:vAnchor="text" w:hAnchor="margin" w:xAlign="outside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6</w:t>
        </w:r>
        <w:r>
          <w:rPr>
            <w:rStyle w:val="PageNumber"/>
          </w:rPr>
          <w:fldChar w:fldCharType="end"/>
        </w:r>
      </w:p>
    </w:sdtContent>
  </w:sdt>
  <w:p w14:paraId="2B63B8A9" w14:textId="73AB1538" w:rsidR="00B5749E" w:rsidRDefault="00BF03F7" w:rsidP="00DE1687">
    <w:pPr>
      <w:pStyle w:val="Footer"/>
      <w:ind w:right="360" w:firstLine="360"/>
    </w:pPr>
    <w:r>
      <w:rPr>
        <w:noProof/>
        <w:lang w:val="en-GB" w:bidi="en-GB"/>
      </w:rPr>
      <w:drawing>
        <wp:anchor distT="0" distB="0" distL="114300" distR="114300" simplePos="0" relativeHeight="251646975" behindDoc="1" locked="0" layoutInCell="1" allowOverlap="1" wp14:anchorId="2E99C109" wp14:editId="62C430DA">
          <wp:simplePos x="0" y="0"/>
          <wp:positionH relativeFrom="page">
            <wp:posOffset>6836410</wp:posOffset>
          </wp:positionH>
          <wp:positionV relativeFrom="page">
            <wp:posOffset>4124739</wp:posOffset>
          </wp:positionV>
          <wp:extent cx="4992370" cy="3794760"/>
          <wp:effectExtent l="0" t="0" r="0" b="2540"/>
          <wp:wrapNone/>
          <wp:docPr id="31" name="Picture 31">
            <a:extLst xmlns:a="http://schemas.openxmlformats.org/drawingml/2006/main">
              <a:ext uri="{C183D7F6-B498-43B3-948B-1728B52AA6E4}">
                <adec:decorative xmlns:adec="http://schemas.microsoft.com/office/drawing/2017/decorative" val="1"/>
              </a:ext>
            </a:extLst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1" name="Picture 31">
                    <a:extLst>
                      <a:ext uri="{C183D7F6-B498-43B3-948B-1728B52AA6E4}">
                        <adec:decorative xmlns:adec="http://schemas.microsoft.com/office/drawing/2017/decorative" val="1"/>
                      </a:ext>
                    </a:extLst>
                  </pic:cNvPr>
                  <pic:cNvPicPr preferRelativeResize="0">
                    <a:picLocks noChangeAspect="1" noChangeArrowheads="1"/>
                  </pic:cNvPicPr>
                </pic:nvPicPr>
                <pic:blipFill>
                  <a:blip r:embed="rId1"/>
                  <a:srcRect l="14584" r="14584"/>
                  <a:stretch>
                    <a:fillRect/>
                  </a:stretch>
                </pic:blipFill>
                <pic:spPr bwMode="auto">
                  <a:xfrm flipH="1">
                    <a:off x="0" y="0"/>
                    <a:ext cx="4992370" cy="3794760"/>
                  </a:xfrm>
                  <a:prstGeom prst="rect">
                    <a:avLst/>
                  </a:prstGeom>
                  <a:noFill/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1948573644"/>
      <w:docPartObj>
        <w:docPartGallery w:val="Page Numbers (Bottom of Page)"/>
        <w:docPartUnique/>
      </w:docPartObj>
    </w:sdtPr>
    <w:sdtContent>
      <w:p w14:paraId="794A200A" w14:textId="257013A0" w:rsidR="00DE1687" w:rsidRDefault="00DE1687" w:rsidP="00D930D2">
        <w:pPr>
          <w:pStyle w:val="Footer"/>
          <w:framePr w:wrap="none" w:vAnchor="text" w:hAnchor="margin" w:xAlign="outside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</w:p>
    </w:sdtContent>
  </w:sdt>
  <w:p w14:paraId="5469C8D3" w14:textId="77777777" w:rsidR="00DE1687" w:rsidRDefault="00DE1687" w:rsidP="00DE1687">
    <w:pPr>
      <w:pStyle w:val="Footer"/>
      <w:ind w:right="360" w:firstLine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5C6CA24" w14:textId="77777777" w:rsidR="00892F5B" w:rsidRDefault="00892F5B" w:rsidP="00DD7039">
      <w:pPr>
        <w:spacing w:after="0" w:line="240" w:lineRule="auto"/>
      </w:pPr>
      <w:r>
        <w:separator/>
      </w:r>
    </w:p>
  </w:footnote>
  <w:footnote w:type="continuationSeparator" w:id="0">
    <w:p w14:paraId="1F1D39C5" w14:textId="77777777" w:rsidR="00892F5B" w:rsidRDefault="00892F5B" w:rsidP="00DD703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9F2C51B" w14:textId="263FABB5" w:rsidR="00B5749E" w:rsidRDefault="006262A9">
    <w:pPr>
      <w:pStyle w:val="Header"/>
    </w:pPr>
    <w:r>
      <w:rPr>
        <w:noProof/>
        <w:lang w:val="en-GB" w:bidi="en-GB"/>
      </w:rPr>
      <w:drawing>
        <wp:anchor distT="0" distB="0" distL="114300" distR="114300" simplePos="0" relativeHeight="251663360" behindDoc="1" locked="0" layoutInCell="1" allowOverlap="1" wp14:anchorId="1DFFF5F1" wp14:editId="1FE113CE">
          <wp:simplePos x="0" y="0"/>
          <wp:positionH relativeFrom="column">
            <wp:posOffset>-1565275</wp:posOffset>
          </wp:positionH>
          <wp:positionV relativeFrom="paragraph">
            <wp:posOffset>22733</wp:posOffset>
          </wp:positionV>
          <wp:extent cx="9597357" cy="4939030"/>
          <wp:effectExtent l="0" t="0" r="4445" b="1270"/>
          <wp:wrapNone/>
          <wp:docPr id="29" name="Picture 2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9" name="Picture 29"/>
                  <pic:cNvPicPr/>
                </pic:nvPicPr>
                <pic:blipFill>
                  <a:blip r:embed="rId1">
                    <a:extLst>
                      <a:ext uri="{BEBA8EAE-BF5A-486C-A8C5-ECC9F3942E4B}">
                        <a14:imgProps xmlns:a14="http://schemas.microsoft.com/office/drawing/2010/main">
                          <a14:imgLayer r:embed="rId2">
                            <a14:imgEffect>
                              <a14:brightnessContrast bright="-27000"/>
                            </a14:imgEffect>
                          </a14:imgLayer>
                        </a14:imgProps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9597357" cy="493903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B5749E" w:rsidRPr="0009727F">
      <w:rPr>
        <w:noProof/>
        <w:lang w:val="en-GB" w:bidi="en-GB"/>
      </w:rPr>
      <mc:AlternateContent>
        <mc:Choice Requires="wpg">
          <w:drawing>
            <wp:anchor distT="0" distB="0" distL="114300" distR="114300" simplePos="0" relativeHeight="251662336" behindDoc="0" locked="0" layoutInCell="1" allowOverlap="1" wp14:anchorId="55B918AA" wp14:editId="68DD2B03">
              <wp:simplePos x="0" y="0"/>
              <wp:positionH relativeFrom="page">
                <wp:align>center</wp:align>
              </wp:positionH>
              <wp:positionV relativeFrom="page">
                <wp:align>center</wp:align>
              </wp:positionV>
              <wp:extent cx="10222992" cy="7918704"/>
              <wp:effectExtent l="0" t="0" r="8255" b="0"/>
              <wp:wrapNone/>
              <wp:docPr id="1" name="Group 36">
                <a:extLst xmlns:a="http://schemas.openxmlformats.org/drawingml/2006/main">
                  <a:ext uri="{C183D7F6-B498-43B3-948B-1728B52AA6E4}">
                    <adec:decorative xmlns:adec="http://schemas.microsoft.com/office/drawing/2017/decorative" val="1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 flipH="1">
                        <a:off x="0" y="0"/>
                        <a:ext cx="10222992" cy="7918704"/>
                        <a:chOff x="0" y="0"/>
                        <a:chExt cx="9906001" cy="6856758"/>
                      </a:xfrm>
                    </wpg:grpSpPr>
                    <wps:wsp>
                      <wps:cNvPr id="2" name="Rectangle 35"/>
                      <wps:cNvSpPr/>
                      <wps:spPr>
                        <a:xfrm>
                          <a:off x="3313466" y="1878358"/>
                          <a:ext cx="3361314" cy="4977158"/>
                        </a:xfrm>
                        <a:custGeom>
                          <a:avLst/>
                          <a:gdLst>
                            <a:gd name="connsiteX0" fmla="*/ 0 w 3313465"/>
                            <a:gd name="connsiteY0" fmla="*/ 0 h 4977158"/>
                            <a:gd name="connsiteX1" fmla="*/ 3313465 w 3313465"/>
                            <a:gd name="connsiteY1" fmla="*/ 0 h 4977158"/>
                            <a:gd name="connsiteX2" fmla="*/ 3313465 w 3313465"/>
                            <a:gd name="connsiteY2" fmla="*/ 4977158 h 4977158"/>
                            <a:gd name="connsiteX3" fmla="*/ 0 w 3313465"/>
                            <a:gd name="connsiteY3" fmla="*/ 4977158 h 4977158"/>
                            <a:gd name="connsiteX4" fmla="*/ 0 w 3313465"/>
                            <a:gd name="connsiteY4" fmla="*/ 0 h 4977158"/>
                            <a:gd name="connsiteX0" fmla="*/ 0 w 3313465"/>
                            <a:gd name="connsiteY0" fmla="*/ 0 h 4977158"/>
                            <a:gd name="connsiteX1" fmla="*/ 3300765 w 3313465"/>
                            <a:gd name="connsiteY1" fmla="*/ 1689100 h 4977158"/>
                            <a:gd name="connsiteX2" fmla="*/ 3313465 w 3313465"/>
                            <a:gd name="connsiteY2" fmla="*/ 4977158 h 4977158"/>
                            <a:gd name="connsiteX3" fmla="*/ 0 w 3313465"/>
                            <a:gd name="connsiteY3" fmla="*/ 4977158 h 4977158"/>
                            <a:gd name="connsiteX4" fmla="*/ 0 w 3313465"/>
                            <a:gd name="connsiteY4" fmla="*/ 0 h 4977158"/>
                            <a:gd name="connsiteX0" fmla="*/ 0 w 3313465"/>
                            <a:gd name="connsiteY0" fmla="*/ 0 h 4977158"/>
                            <a:gd name="connsiteX1" fmla="*/ 3300765 w 3313465"/>
                            <a:gd name="connsiteY1" fmla="*/ 1689100 h 4977158"/>
                            <a:gd name="connsiteX2" fmla="*/ 3313465 w 3313465"/>
                            <a:gd name="connsiteY2" fmla="*/ 4977158 h 4977158"/>
                            <a:gd name="connsiteX3" fmla="*/ 0 w 3313465"/>
                            <a:gd name="connsiteY3" fmla="*/ 4977158 h 4977158"/>
                            <a:gd name="connsiteX4" fmla="*/ 0 w 3313465"/>
                            <a:gd name="connsiteY4" fmla="*/ 0 h 4977158"/>
                            <a:gd name="connsiteX0" fmla="*/ 0 w 3313465"/>
                            <a:gd name="connsiteY0" fmla="*/ 0 h 4977158"/>
                            <a:gd name="connsiteX1" fmla="*/ 3300765 w 3313465"/>
                            <a:gd name="connsiteY1" fmla="*/ 1689100 h 4977158"/>
                            <a:gd name="connsiteX2" fmla="*/ 3313465 w 3313465"/>
                            <a:gd name="connsiteY2" fmla="*/ 4977158 h 4977158"/>
                            <a:gd name="connsiteX3" fmla="*/ 0 w 3313465"/>
                            <a:gd name="connsiteY3" fmla="*/ 4977158 h 4977158"/>
                            <a:gd name="connsiteX4" fmla="*/ 0 w 3313465"/>
                            <a:gd name="connsiteY4" fmla="*/ 0 h 4977158"/>
                            <a:gd name="connsiteX0" fmla="*/ 0 w 3313465"/>
                            <a:gd name="connsiteY0" fmla="*/ 0 h 4977158"/>
                            <a:gd name="connsiteX1" fmla="*/ 3300765 w 3313465"/>
                            <a:gd name="connsiteY1" fmla="*/ 1625600 h 4977158"/>
                            <a:gd name="connsiteX2" fmla="*/ 3313465 w 3313465"/>
                            <a:gd name="connsiteY2" fmla="*/ 4977158 h 4977158"/>
                            <a:gd name="connsiteX3" fmla="*/ 0 w 3313465"/>
                            <a:gd name="connsiteY3" fmla="*/ 4977158 h 4977158"/>
                            <a:gd name="connsiteX4" fmla="*/ 0 w 3313465"/>
                            <a:gd name="connsiteY4" fmla="*/ 0 h 4977158"/>
                            <a:gd name="connsiteX0" fmla="*/ 0 w 3313465"/>
                            <a:gd name="connsiteY0" fmla="*/ 0 h 4977158"/>
                            <a:gd name="connsiteX1" fmla="*/ 3300765 w 3313465"/>
                            <a:gd name="connsiteY1" fmla="*/ 1625600 h 4977158"/>
                            <a:gd name="connsiteX2" fmla="*/ 3313465 w 3313465"/>
                            <a:gd name="connsiteY2" fmla="*/ 4977158 h 4977158"/>
                            <a:gd name="connsiteX3" fmla="*/ 0 w 3313465"/>
                            <a:gd name="connsiteY3" fmla="*/ 4977158 h 4977158"/>
                            <a:gd name="connsiteX4" fmla="*/ 0 w 3313465"/>
                            <a:gd name="connsiteY4" fmla="*/ 0 h 4977158"/>
                            <a:gd name="connsiteX0" fmla="*/ 0 w 3313465"/>
                            <a:gd name="connsiteY0" fmla="*/ 0 h 4977158"/>
                            <a:gd name="connsiteX1" fmla="*/ 3300765 w 3313465"/>
                            <a:gd name="connsiteY1" fmla="*/ 1625600 h 4977158"/>
                            <a:gd name="connsiteX2" fmla="*/ 3313465 w 3313465"/>
                            <a:gd name="connsiteY2" fmla="*/ 4977158 h 4977158"/>
                            <a:gd name="connsiteX3" fmla="*/ 0 w 3313465"/>
                            <a:gd name="connsiteY3" fmla="*/ 4977158 h 4977158"/>
                            <a:gd name="connsiteX4" fmla="*/ 0 w 3313465"/>
                            <a:gd name="connsiteY4" fmla="*/ 0 h 4977158"/>
                            <a:gd name="connsiteX0" fmla="*/ 0 w 3314686"/>
                            <a:gd name="connsiteY0" fmla="*/ 0 h 4977158"/>
                            <a:gd name="connsiteX1" fmla="*/ 3313465 w 3314686"/>
                            <a:gd name="connsiteY1" fmla="*/ 1689100 h 4977158"/>
                            <a:gd name="connsiteX2" fmla="*/ 3313465 w 3314686"/>
                            <a:gd name="connsiteY2" fmla="*/ 4977158 h 4977158"/>
                            <a:gd name="connsiteX3" fmla="*/ 0 w 3314686"/>
                            <a:gd name="connsiteY3" fmla="*/ 4977158 h 4977158"/>
                            <a:gd name="connsiteX4" fmla="*/ 0 w 3314686"/>
                            <a:gd name="connsiteY4" fmla="*/ 0 h 4977158"/>
                            <a:gd name="connsiteX0" fmla="*/ 0 w 3314686"/>
                            <a:gd name="connsiteY0" fmla="*/ 0 h 4977158"/>
                            <a:gd name="connsiteX1" fmla="*/ 3313465 w 3314686"/>
                            <a:gd name="connsiteY1" fmla="*/ 1612900 h 4977158"/>
                            <a:gd name="connsiteX2" fmla="*/ 3313465 w 3314686"/>
                            <a:gd name="connsiteY2" fmla="*/ 4977158 h 4977158"/>
                            <a:gd name="connsiteX3" fmla="*/ 0 w 3314686"/>
                            <a:gd name="connsiteY3" fmla="*/ 4977158 h 4977158"/>
                            <a:gd name="connsiteX4" fmla="*/ 0 w 3314686"/>
                            <a:gd name="connsiteY4" fmla="*/ 0 h 4977158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</a:cxnLst>
                          <a:rect l="l" t="t" r="r" b="b"/>
                          <a:pathLst>
                            <a:path w="3314686" h="4977158">
                              <a:moveTo>
                                <a:pt x="0" y="0"/>
                              </a:moveTo>
                              <a:cubicBezTo>
                                <a:pt x="1112955" y="194733"/>
                                <a:pt x="2048110" y="541867"/>
                                <a:pt x="3313465" y="1612900"/>
                              </a:cubicBezTo>
                              <a:cubicBezTo>
                                <a:pt x="3317698" y="2708919"/>
                                <a:pt x="3309232" y="3881139"/>
                                <a:pt x="3313465" y="4977158"/>
                              </a:cubicBezTo>
                              <a:lnTo>
                                <a:pt x="0" y="497715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g:grpSp>
                      <wpg:cNvPr id="3" name="Group 3"/>
                      <wpg:cNvGrpSpPr/>
                      <wpg:grpSpPr>
                        <a:xfrm>
                          <a:off x="0" y="0"/>
                          <a:ext cx="9906001" cy="6856758"/>
                          <a:chOff x="0" y="0"/>
                          <a:chExt cx="9906001" cy="6856758"/>
                        </a:xfrm>
                      </wpg:grpSpPr>
                      <wps:wsp>
                        <wps:cNvPr id="4" name="Freeform 14"/>
                        <wps:cNvSpPr>
                          <a:spLocks/>
                        </wps:cNvSpPr>
                        <wps:spPr bwMode="auto">
                          <a:xfrm flipH="1">
                            <a:off x="0" y="0"/>
                            <a:ext cx="3342005" cy="6856757"/>
                          </a:xfrm>
                          <a:custGeom>
                            <a:avLst/>
                            <a:gdLst>
                              <a:gd name="T0" fmla="*/ 1061 w 1061"/>
                              <a:gd name="T1" fmla="*/ 0 h 2448"/>
                              <a:gd name="T2" fmla="*/ 1061 w 1061"/>
                              <a:gd name="T3" fmla="*/ 1781 h 2448"/>
                              <a:gd name="T4" fmla="*/ 56 w 1061"/>
                              <a:gd name="T5" fmla="*/ 2448 h 2448"/>
                              <a:gd name="T6" fmla="*/ 0 w 1061"/>
                              <a:gd name="T7" fmla="*/ 2448 h 2448"/>
                              <a:gd name="T8" fmla="*/ 0 w 1061"/>
                              <a:gd name="T9" fmla="*/ 0 h 2448"/>
                              <a:gd name="T10" fmla="*/ 1061 w 1061"/>
                              <a:gd name="T11" fmla="*/ 0 h 244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1061" h="2448">
                                <a:moveTo>
                                  <a:pt x="1061" y="0"/>
                                </a:moveTo>
                                <a:cubicBezTo>
                                  <a:pt x="1061" y="1781"/>
                                  <a:pt x="1061" y="1781"/>
                                  <a:pt x="1061" y="1781"/>
                                </a:cubicBezTo>
                                <a:cubicBezTo>
                                  <a:pt x="456" y="1853"/>
                                  <a:pt x="166" y="2257"/>
                                  <a:pt x="56" y="2448"/>
                                </a:cubicBezTo>
                                <a:cubicBezTo>
                                  <a:pt x="0" y="2448"/>
                                  <a:pt x="0" y="2448"/>
                                  <a:pt x="0" y="2448"/>
                                </a:cubicBezTo>
                                <a:cubicBezTo>
                                  <a:pt x="0" y="0"/>
                                  <a:pt x="0" y="0"/>
                                  <a:pt x="0" y="0"/>
                                </a:cubicBezTo>
                                <a:lnTo>
                                  <a:pt x="106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chemeClr val="accent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5" name="Freeform 15"/>
                        <wps:cNvSpPr>
                          <a:spLocks/>
                        </wps:cNvSpPr>
                        <wps:spPr bwMode="auto">
                          <a:xfrm flipH="1">
                            <a:off x="6631518" y="3403370"/>
                            <a:ext cx="3274483" cy="2265439"/>
                          </a:xfrm>
                          <a:custGeom>
                            <a:avLst/>
                            <a:gdLst>
                              <a:gd name="T0" fmla="*/ 1047 w 1047"/>
                              <a:gd name="T1" fmla="*/ 0 h 809"/>
                              <a:gd name="T2" fmla="*/ 1047 w 1047"/>
                              <a:gd name="T3" fmla="*/ 809 h 809"/>
                              <a:gd name="T4" fmla="*/ 0 w 1047"/>
                              <a:gd name="T5" fmla="*/ 809 h 809"/>
                              <a:gd name="T6" fmla="*/ 0 w 1047"/>
                              <a:gd name="T7" fmla="*/ 297 h 809"/>
                              <a:gd name="T8" fmla="*/ 1047 w 1047"/>
                              <a:gd name="T9" fmla="*/ 0 h 80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1047" h="809">
                                <a:moveTo>
                                  <a:pt x="1047" y="0"/>
                                </a:moveTo>
                                <a:cubicBezTo>
                                  <a:pt x="1047" y="809"/>
                                  <a:pt x="1047" y="809"/>
                                  <a:pt x="1047" y="809"/>
                                </a:cubicBezTo>
                                <a:cubicBezTo>
                                  <a:pt x="0" y="809"/>
                                  <a:pt x="0" y="809"/>
                                  <a:pt x="0" y="809"/>
                                </a:cubicBezTo>
                                <a:cubicBezTo>
                                  <a:pt x="0" y="297"/>
                                  <a:pt x="0" y="297"/>
                                  <a:pt x="0" y="297"/>
                                </a:cubicBezTo>
                                <a:cubicBezTo>
                                  <a:pt x="610" y="380"/>
                                  <a:pt x="945" y="142"/>
                                  <a:pt x="1047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chemeClr val="accent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6" name="Freeform 16"/>
                        <wps:cNvSpPr>
                          <a:spLocks/>
                        </wps:cNvSpPr>
                        <wps:spPr bwMode="auto">
                          <a:xfrm flipH="1">
                            <a:off x="6631518" y="3403370"/>
                            <a:ext cx="3274483" cy="2444674"/>
                          </a:xfrm>
                          <a:custGeom>
                            <a:avLst/>
                            <a:gdLst>
                              <a:gd name="T0" fmla="*/ 1047 w 1047"/>
                              <a:gd name="T1" fmla="*/ 0 h 873"/>
                              <a:gd name="T2" fmla="*/ 1047 w 1047"/>
                              <a:gd name="T3" fmla="*/ 873 h 873"/>
                              <a:gd name="T4" fmla="*/ 0 w 1047"/>
                              <a:gd name="T5" fmla="*/ 873 h 873"/>
                              <a:gd name="T6" fmla="*/ 0 w 1047"/>
                              <a:gd name="T7" fmla="*/ 361 h 873"/>
                              <a:gd name="T8" fmla="*/ 1047 w 1047"/>
                              <a:gd name="T9" fmla="*/ 0 h 8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1047" h="873">
                                <a:moveTo>
                                  <a:pt x="1047" y="0"/>
                                </a:moveTo>
                                <a:cubicBezTo>
                                  <a:pt x="1047" y="873"/>
                                  <a:pt x="1047" y="873"/>
                                  <a:pt x="1047" y="873"/>
                                </a:cubicBezTo>
                                <a:cubicBezTo>
                                  <a:pt x="0" y="873"/>
                                  <a:pt x="0" y="873"/>
                                  <a:pt x="0" y="873"/>
                                </a:cubicBezTo>
                                <a:cubicBezTo>
                                  <a:pt x="0" y="361"/>
                                  <a:pt x="0" y="361"/>
                                  <a:pt x="0" y="361"/>
                                </a:cubicBezTo>
                                <a:cubicBezTo>
                                  <a:pt x="610" y="444"/>
                                  <a:pt x="945" y="142"/>
                                  <a:pt x="1047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chemeClr val="accent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7" name="Freeform 17"/>
                        <wps:cNvSpPr>
                          <a:spLocks/>
                        </wps:cNvSpPr>
                        <wps:spPr bwMode="auto">
                          <a:xfrm flipH="1">
                            <a:off x="6631518" y="3515913"/>
                            <a:ext cx="3274483" cy="3340845"/>
                          </a:xfrm>
                          <a:custGeom>
                            <a:avLst/>
                            <a:gdLst>
                              <a:gd name="T0" fmla="*/ 1047 w 1047"/>
                              <a:gd name="T1" fmla="*/ 0 h 1193"/>
                              <a:gd name="T2" fmla="*/ 1047 w 1047"/>
                              <a:gd name="T3" fmla="*/ 1193 h 1193"/>
                              <a:gd name="T4" fmla="*/ 0 w 1047"/>
                              <a:gd name="T5" fmla="*/ 1193 h 1193"/>
                              <a:gd name="T6" fmla="*/ 0 w 1047"/>
                              <a:gd name="T7" fmla="*/ 442 h 1193"/>
                              <a:gd name="T8" fmla="*/ 1047 w 1047"/>
                              <a:gd name="T9" fmla="*/ 0 h 119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1047" h="1193">
                                <a:moveTo>
                                  <a:pt x="1047" y="0"/>
                                </a:moveTo>
                                <a:cubicBezTo>
                                  <a:pt x="1047" y="1193"/>
                                  <a:pt x="1047" y="1193"/>
                                  <a:pt x="1047" y="1193"/>
                                </a:cubicBezTo>
                                <a:cubicBezTo>
                                  <a:pt x="0" y="1193"/>
                                  <a:pt x="0" y="1193"/>
                                  <a:pt x="0" y="1193"/>
                                </a:cubicBezTo>
                                <a:cubicBezTo>
                                  <a:pt x="0" y="442"/>
                                  <a:pt x="0" y="442"/>
                                  <a:pt x="0" y="442"/>
                                </a:cubicBezTo>
                                <a:cubicBezTo>
                                  <a:pt x="610" y="526"/>
                                  <a:pt x="945" y="142"/>
                                  <a:pt x="1047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chemeClr val="bg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8" name="Freeform 19"/>
                        <wps:cNvSpPr>
                          <a:spLocks/>
                        </wps:cNvSpPr>
                        <wps:spPr bwMode="auto">
                          <a:xfrm flipH="1">
                            <a:off x="3342005" y="1471390"/>
                            <a:ext cx="3289514" cy="2044523"/>
                          </a:xfrm>
                          <a:custGeom>
                            <a:avLst/>
                            <a:gdLst>
                              <a:gd name="T0" fmla="*/ 1060 w 1060"/>
                              <a:gd name="T1" fmla="*/ 0 h 730"/>
                              <a:gd name="T2" fmla="*/ 1060 w 1060"/>
                              <a:gd name="T3" fmla="*/ 151 h 730"/>
                              <a:gd name="T4" fmla="*/ 611 w 1060"/>
                              <a:gd name="T5" fmla="*/ 293 h 730"/>
                              <a:gd name="T6" fmla="*/ 0 w 1060"/>
                              <a:gd name="T7" fmla="*/ 730 h 730"/>
                              <a:gd name="T8" fmla="*/ 0 w 1060"/>
                              <a:gd name="T9" fmla="*/ 690 h 730"/>
                              <a:gd name="T10" fmla="*/ 876 w 1060"/>
                              <a:gd name="T11" fmla="*/ 35 h 730"/>
                              <a:gd name="T12" fmla="*/ 1018 w 1060"/>
                              <a:gd name="T13" fmla="*/ 8 h 730"/>
                              <a:gd name="T14" fmla="*/ 1060 w 1060"/>
                              <a:gd name="T15" fmla="*/ 0 h 73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060" h="730">
                                <a:moveTo>
                                  <a:pt x="1060" y="0"/>
                                </a:moveTo>
                                <a:cubicBezTo>
                                  <a:pt x="1060" y="151"/>
                                  <a:pt x="1060" y="151"/>
                                  <a:pt x="1060" y="151"/>
                                </a:cubicBezTo>
                                <a:cubicBezTo>
                                  <a:pt x="903" y="179"/>
                                  <a:pt x="752" y="226"/>
                                  <a:pt x="611" y="293"/>
                                </a:cubicBezTo>
                                <a:cubicBezTo>
                                  <a:pt x="416" y="385"/>
                                  <a:pt x="189" y="525"/>
                                  <a:pt x="0" y="730"/>
                                </a:cubicBezTo>
                                <a:cubicBezTo>
                                  <a:pt x="0" y="690"/>
                                  <a:pt x="0" y="690"/>
                                  <a:pt x="0" y="690"/>
                                </a:cubicBezTo>
                                <a:cubicBezTo>
                                  <a:pt x="109" y="590"/>
                                  <a:pt x="514" y="135"/>
                                  <a:pt x="876" y="35"/>
                                </a:cubicBezTo>
                                <a:cubicBezTo>
                                  <a:pt x="922" y="23"/>
                                  <a:pt x="971" y="18"/>
                                  <a:pt x="1018" y="8"/>
                                </a:cubicBezTo>
                                <a:lnTo>
                                  <a:pt x="10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chemeClr val="accent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9" name="Freeform 20"/>
                        <wps:cNvSpPr>
                          <a:spLocks/>
                        </wps:cNvSpPr>
                        <wps:spPr bwMode="auto">
                          <a:xfrm flipH="1">
                            <a:off x="3318053" y="1187950"/>
                            <a:ext cx="3313466" cy="2327963"/>
                          </a:xfrm>
                          <a:custGeom>
                            <a:avLst/>
                            <a:gdLst>
                              <a:gd name="T0" fmla="*/ 1060 w 1060"/>
                              <a:gd name="T1" fmla="*/ 0 h 831"/>
                              <a:gd name="T2" fmla="*/ 1060 w 1060"/>
                              <a:gd name="T3" fmla="*/ 152 h 831"/>
                              <a:gd name="T4" fmla="*/ 611 w 1060"/>
                              <a:gd name="T5" fmla="*/ 336 h 831"/>
                              <a:gd name="T6" fmla="*/ 0 w 1060"/>
                              <a:gd name="T7" fmla="*/ 831 h 831"/>
                              <a:gd name="T8" fmla="*/ 0 w 1060"/>
                              <a:gd name="T9" fmla="*/ 791 h 831"/>
                              <a:gd name="T10" fmla="*/ 876 w 1060"/>
                              <a:gd name="T11" fmla="*/ 53 h 831"/>
                              <a:gd name="T12" fmla="*/ 1018 w 1060"/>
                              <a:gd name="T13" fmla="*/ 13 h 831"/>
                              <a:gd name="T14" fmla="*/ 1060 w 1060"/>
                              <a:gd name="T15" fmla="*/ 0 h 83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060" h="831">
                                <a:moveTo>
                                  <a:pt x="1060" y="0"/>
                                </a:moveTo>
                                <a:cubicBezTo>
                                  <a:pt x="1060" y="152"/>
                                  <a:pt x="1060" y="152"/>
                                  <a:pt x="1060" y="152"/>
                                </a:cubicBezTo>
                                <a:cubicBezTo>
                                  <a:pt x="903" y="194"/>
                                  <a:pt x="752" y="256"/>
                                  <a:pt x="611" y="336"/>
                                </a:cubicBezTo>
                                <a:cubicBezTo>
                                  <a:pt x="416" y="447"/>
                                  <a:pt x="189" y="608"/>
                                  <a:pt x="0" y="831"/>
                                </a:cubicBezTo>
                                <a:cubicBezTo>
                                  <a:pt x="0" y="791"/>
                                  <a:pt x="0" y="791"/>
                                  <a:pt x="0" y="791"/>
                                </a:cubicBezTo>
                                <a:cubicBezTo>
                                  <a:pt x="109" y="681"/>
                                  <a:pt x="514" y="187"/>
                                  <a:pt x="876" y="53"/>
                                </a:cubicBezTo>
                                <a:cubicBezTo>
                                  <a:pt x="922" y="37"/>
                                  <a:pt x="971" y="27"/>
                                  <a:pt x="1018" y="13"/>
                                </a:cubicBezTo>
                                <a:lnTo>
                                  <a:pt x="10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chemeClr val="accent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10" name="Freeform 21"/>
                        <wps:cNvSpPr>
                          <a:spLocks/>
                        </wps:cNvSpPr>
                        <wps:spPr bwMode="auto">
                          <a:xfrm flipH="1">
                            <a:off x="6640752" y="6132895"/>
                            <a:ext cx="2458155" cy="608346"/>
                          </a:xfrm>
                          <a:custGeom>
                            <a:avLst/>
                            <a:gdLst>
                              <a:gd name="T0" fmla="*/ 786 w 786"/>
                              <a:gd name="T1" fmla="*/ 29 h 138"/>
                              <a:gd name="T2" fmla="*/ 786 w 786"/>
                              <a:gd name="T3" fmla="*/ 138 h 138"/>
                              <a:gd name="T4" fmla="*/ 0 w 786"/>
                              <a:gd name="T5" fmla="*/ 138 h 138"/>
                              <a:gd name="T6" fmla="*/ 786 w 786"/>
                              <a:gd name="T7" fmla="*/ 29 h 13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</a:cxnLst>
                            <a:rect l="0" t="0" r="r" b="b"/>
                            <a:pathLst>
                              <a:path w="786" h="138">
                                <a:moveTo>
                                  <a:pt x="786" y="29"/>
                                </a:moveTo>
                                <a:cubicBezTo>
                                  <a:pt x="786" y="138"/>
                                  <a:pt x="786" y="138"/>
                                  <a:pt x="786" y="138"/>
                                </a:cubicBezTo>
                                <a:cubicBezTo>
                                  <a:pt x="0" y="138"/>
                                  <a:pt x="0" y="138"/>
                                  <a:pt x="0" y="138"/>
                                </a:cubicBezTo>
                                <a:cubicBezTo>
                                  <a:pt x="465" y="0"/>
                                  <a:pt x="696" y="13"/>
                                  <a:pt x="786" y="29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chemeClr val="accent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11" name="Freeform 5"/>
                        <wps:cNvSpPr>
                          <a:spLocks/>
                        </wps:cNvSpPr>
                        <wps:spPr bwMode="auto">
                          <a:xfrm flipH="1">
                            <a:off x="0" y="4888831"/>
                            <a:ext cx="3313465" cy="1967927"/>
                          </a:xfrm>
                          <a:custGeom>
                            <a:avLst/>
                            <a:gdLst>
                              <a:gd name="T0" fmla="*/ 1055 w 1055"/>
                              <a:gd name="T1" fmla="*/ 0 h 700"/>
                              <a:gd name="T2" fmla="*/ 1055 w 1055"/>
                              <a:gd name="T3" fmla="*/ 33 h 700"/>
                              <a:gd name="T4" fmla="*/ 50 w 1055"/>
                              <a:gd name="T5" fmla="*/ 700 h 700"/>
                              <a:gd name="T6" fmla="*/ 0 w 1055"/>
                              <a:gd name="T7" fmla="*/ 700 h 700"/>
                              <a:gd name="T8" fmla="*/ 1055 w 1055"/>
                              <a:gd name="T9" fmla="*/ 0 h 7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1055" h="700">
                                <a:moveTo>
                                  <a:pt x="1055" y="0"/>
                                </a:moveTo>
                                <a:cubicBezTo>
                                  <a:pt x="1055" y="33"/>
                                  <a:pt x="1055" y="33"/>
                                  <a:pt x="1055" y="33"/>
                                </a:cubicBezTo>
                                <a:cubicBezTo>
                                  <a:pt x="450" y="105"/>
                                  <a:pt x="160" y="509"/>
                                  <a:pt x="50" y="700"/>
                                </a:cubicBezTo>
                                <a:cubicBezTo>
                                  <a:pt x="0" y="700"/>
                                  <a:pt x="0" y="700"/>
                                  <a:pt x="0" y="700"/>
                                </a:cubicBezTo>
                                <a:cubicBezTo>
                                  <a:pt x="116" y="500"/>
                                  <a:pt x="421" y="76"/>
                                  <a:pt x="105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chemeClr val="accent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</wpg:grpSp>
                  </wpg:wgp>
                </a:graphicData>
              </a:graphic>
              <wp14:sizeRelH relativeFrom="page">
                <wp14:pctWidth>102000</wp14:pctWidth>
              </wp14:sizeRelH>
              <wp14:sizeRelV relativeFrom="page">
                <wp14:pctHeight>102000</wp14:pctHeight>
              </wp14:sizeRelV>
            </wp:anchor>
          </w:drawing>
        </mc:Choice>
        <mc:Fallback>
          <w:pict>
            <v:group w14:anchorId="125CB224" id="Group 36" o:spid="_x0000_s1026" alt="&quot;&quot;" style="position:absolute;margin-left:0;margin-top:0;width:804.95pt;height:623.5pt;flip:x;z-index:251662336;mso-width-percent:1020;mso-height-percent:1020;mso-position-horizontal:center;mso-position-horizontal-relative:page;mso-position-vertical:center;mso-position-vertical-relative:page;mso-width-percent:1020;mso-height-percent:1020" coordsize="99060,68567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">
              <v:shape id="Rectangle 35" o:spid="_x0000_s1027" style="position:absolute;left:33134;top:18783;width:33613;height:49772;visibility:visible;mso-wrap-style:square;v-text-anchor:middle" coordsize="3314686,497715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" path="m,c1112955,194733,2048110,541867,3313465,1612900v4233,1096019,-4233,2268239,,3364258l,4977158,,xe" fillcolor="white [3212]" stroked="f" strokeweight="1pt">
                <v:stroke joinstyle="miter"/>
                <v:path arrowok="t" o:connecttype="custom" o:connectlocs="0,0;3360076,1612900;3360076,4977158;0,4977158;0,0" o:connectangles="0,0,0,0,0"/>
              </v:shape>
              <v:group id="Group 3" o:spid="_x0000_s1028" style="position:absolute;width:99060;height:68567" coordsize="99060,685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">
                <v:shape id="Freeform 14" o:spid="_x0000_s1029" style="position:absolute;width:33420;height:68567;flip:x;visibility:visible;mso-wrap-style:square;v-text-anchor:top" coordsize="1061,244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" path="m1061,v,1781,,1781,,1781c456,1853,166,2257,56,2448v-56,,-56,,-56,c,,,,,l1061,xe" fillcolor="#99cb38 [3204]" stroked="f">
                  <v:path arrowok="t" o:connecttype="custom" o:connectlocs="3342005,0;3342005,4988515;176392,6856757;0,6856757;0,0;3342005,0" o:connectangles="0,0,0,0,0,0"/>
                </v:shape>
                <v:shape id="Freeform 15" o:spid="_x0000_s1030" style="position:absolute;left:66315;top:34033;width:32745;height:22655;flip:x;visibility:visible;mso-wrap-style:square;v-text-anchor:top" coordsize="1047,80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" path="m1047,v,809,,809,,809c,809,,809,,809,,297,,297,,297,610,380,945,142,1047,xe" fillcolor="#37a76f [3206]" stroked="f">
                  <v:path arrowok="t" o:connecttype="custom" o:connectlocs="3274483,0;3274483,2265439;0,2265439;0,831688;3274483,0" o:connectangles="0,0,0,0,0"/>
                </v:shape>
                <v:shape id="Freeform 16" o:spid="_x0000_s1031" style="position:absolute;left:66315;top:34033;width:32745;height:24447;flip:x;visibility:visible;mso-wrap-style:square;v-text-anchor:top" coordsize="1047,87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" path="m1047,v,873,,873,,873c,873,,873,,873,,361,,361,,361,610,444,945,142,1047,xe" fillcolor="#99cb38 [3204]" stroked="f">
                  <v:path arrowok="t" o:connecttype="custom" o:connectlocs="3274483,0;3274483,2444674;0,2444674;0,1010913;3274483,0" o:connectangles="0,0,0,0,0"/>
                </v:shape>
                <v:shape id="Freeform 17" o:spid="_x0000_s1032" style="position:absolute;left:66315;top:35159;width:32745;height:33408;flip:x;visibility:visible;mso-wrap-style:square;v-text-anchor:top" coordsize="1047,119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" path="m1047,v,1193,,1193,,1193c,1193,,1193,,1193,,442,,442,,442,610,526,945,142,1047,xe" fillcolor="white [3212]" stroked="f">
                  <v:path arrowok="t" o:connecttype="custom" o:connectlocs="3274483,0;3274483,3340845;0,3340845;0,1237765;3274483,0" o:connectangles="0,0,0,0,0"/>
                </v:shape>
                <v:shape id="Freeform 19" o:spid="_x0000_s1033" style="position:absolute;left:33420;top:14713;width:32895;height:20446;flip:x;visibility:visible;mso-wrap-style:square;v-text-anchor:top" coordsize="1060,73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" path="m1060,v,151,,151,,151c903,179,752,226,611,293,416,385,189,525,,730,,690,,690,,690,109,590,514,135,876,35,922,23,971,18,1018,8l1060,xe" fillcolor="#37a76f [3206]" stroked="f">
                  <v:path arrowok="t" o:connecttype="custom" o:connectlocs="3289514,0;3289514,422908;1896126,820610;0,2044523;0,1932494;2718504,98025;3159175,22406;3289514,0" o:connectangles="0,0,0,0,0,0,0,0"/>
                </v:shape>
                <v:shape id="Freeform 20" o:spid="_x0000_s1034" style="position:absolute;left:33180;top:11879;width:33135;height:23280;flip:x;visibility:visible;mso-wrap-style:square;v-text-anchor:top" coordsize="1060,83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" path="m1060,v,152,,152,,152c903,194,752,256,611,336,416,447,189,608,,831,,791,,791,,791,109,681,514,187,876,53,922,37,971,27,1018,13l1060,xe" fillcolor="#99cb38 [3204]" stroked="f">
                  <v:path arrowok="t" o:connecttype="custom" o:connectlocs="3313466,0;3313466,425813;1909932,941270;0,2327963;0,2215907;2738298,148474;3182178,36418;3313466,0" o:connectangles="0,0,0,0,0,0,0,0"/>
                </v:shape>
                <v:shape id="Freeform 21" o:spid="_x0000_s1035" style="position:absolute;left:66407;top:61328;width:24582;height:6084;flip:x;visibility:visible;mso-wrap-style:square;v-text-anchor:top" coordsize="786,13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" path="m786,29v,109,,109,,109c,138,,138,,138,465,,696,13,786,29xe" fillcolor="#37a76f [3206]" stroked="f">
                  <v:path arrowok="t" o:connecttype="custom" o:connectlocs="2458155,127841;2458155,608346;0,608346;2458155,127841" o:connectangles="0,0,0,0"/>
                </v:shape>
                <v:shape id="Freeform 5" o:spid="_x0000_s1036" style="position:absolute;top:48888;width:33134;height:19679;flip:x;visibility:visible;mso-wrap-style:square;v-text-anchor:top" coordsize="1055,7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" path="m1055,v,33,,33,,33c450,105,160,509,50,700,,700,,700,,700,116,500,421,76,1055,xe" fillcolor="#37a76f [3206]" stroked="f">
                  <v:path arrowok="t" o:connecttype="custom" o:connectlocs="3313465,0;3313465,92774;157036,1967927;0,1967927;3313465,0" o:connectangles="0,0,0,0,0"/>
                </v:shape>
              </v:group>
              <w10:wrap anchorx="page" anchory="page"/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1E57A14" w14:textId="3DCCBEF2" w:rsidR="00DD7039" w:rsidRDefault="006262A9" w:rsidP="00D14FD3">
    <w:pPr>
      <w:pStyle w:val="Header"/>
      <w:tabs>
        <w:tab w:val="clear" w:pos="4680"/>
        <w:tab w:val="clear" w:pos="9360"/>
        <w:tab w:val="left" w:pos="12600"/>
      </w:tabs>
      <w:ind w:firstLine="720"/>
    </w:pPr>
    <w:r>
      <w:rPr>
        <w:noProof/>
        <w:lang w:val="en-GB" w:bidi="en-GB"/>
      </w:rPr>
      <w:drawing>
        <wp:anchor distT="0" distB="0" distL="114300" distR="114300" simplePos="0" relativeHeight="251660288" behindDoc="1" locked="0" layoutInCell="1" allowOverlap="1" wp14:anchorId="1B67E89D" wp14:editId="0EFEB8F6">
          <wp:simplePos x="0" y="0"/>
          <wp:positionH relativeFrom="page">
            <wp:posOffset>2401570</wp:posOffset>
          </wp:positionH>
          <wp:positionV relativeFrom="page">
            <wp:posOffset>0</wp:posOffset>
          </wp:positionV>
          <wp:extent cx="8521700" cy="5303520"/>
          <wp:effectExtent l="0" t="0" r="0" b="5080"/>
          <wp:wrapNone/>
          <wp:docPr id="30" name="Picture 30">
            <a:extLst xmlns:a="http://schemas.openxmlformats.org/drawingml/2006/main">
              <a:ext uri="{C183D7F6-B498-43B3-948B-1728B52AA6E4}">
                <adec:decorative xmlns:adec="http://schemas.microsoft.com/office/drawing/2017/decorative" val="1"/>
              </a:ext>
            </a:extLst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5" name="Picture 35">
                    <a:extLst>
                      <a:ext uri="{C183D7F6-B498-43B3-948B-1728B52AA6E4}">
                        <adec:decorative xmlns:adec="http://schemas.microsoft.com/office/drawing/2017/decorative" val="1"/>
                      </a:ext>
                    </a:extLst>
                  </pic:cNvPr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BEBA8EAE-BF5A-486C-A8C5-ECC9F3942E4B}">
                        <a14:imgProps xmlns:a14="http://schemas.microsoft.com/office/drawing/2010/main">
                          <a14:imgLayer r:embed="rId2">
                            <a14:imgEffect>
                              <a14:brightnessContrast bright="-18000"/>
                            </a14:imgEffect>
                          </a14:imgLayer>
                        </a14:imgProps>
                      </a:ext>
                    </a:extLst>
                  </a:blip>
                  <a:srcRect l="10766" r="10766"/>
                  <a:stretch>
                    <a:fillRect/>
                  </a:stretch>
                </pic:blipFill>
                <pic:spPr bwMode="auto">
                  <a:xfrm flipH="1">
                    <a:off x="0" y="0"/>
                    <a:ext cx="8521700" cy="5303520"/>
                  </a:xfrm>
                  <a:prstGeom prst="rect">
                    <a:avLst/>
                  </a:prstGeom>
                  <a:noFill/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D86FAC">
      <w:rPr>
        <w:noProof/>
        <w:lang w:val="en-GB" w:bidi="en-GB"/>
      </w:rPr>
      <mc:AlternateContent>
        <mc:Choice Requires="wpg">
          <w:drawing>
            <wp:anchor distT="0" distB="0" distL="114300" distR="114300" simplePos="0" relativeHeight="251659264" behindDoc="0" locked="0" layoutInCell="1" allowOverlap="1" wp14:anchorId="09954E68" wp14:editId="671B02E0">
              <wp:simplePos x="0" y="0"/>
              <wp:positionH relativeFrom="page">
                <wp:posOffset>28321</wp:posOffset>
              </wp:positionH>
              <wp:positionV relativeFrom="page">
                <wp:posOffset>-4699</wp:posOffset>
              </wp:positionV>
              <wp:extent cx="10219760" cy="7916069"/>
              <wp:effectExtent l="0" t="0" r="8255" b="0"/>
              <wp:wrapNone/>
              <wp:docPr id="12" name="Group 12">
                <a:extLst xmlns:a="http://schemas.openxmlformats.org/drawingml/2006/main">
                  <a:ext uri="{C183D7F6-B498-43B3-948B-1728B52AA6E4}">
                    <adec:decorative xmlns:adec="http://schemas.microsoft.com/office/drawing/2017/decorative" val="1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0219760" cy="7916069"/>
                        <a:chOff x="0" y="0"/>
                        <a:chExt cx="10219760" cy="7916069"/>
                      </a:xfrm>
                    </wpg:grpSpPr>
                    <wps:wsp>
                      <wps:cNvPr id="19" name="Rectangle 35"/>
                      <wps:cNvSpPr/>
                      <wps:spPr>
                        <a:xfrm>
                          <a:off x="3433157" y="2169622"/>
                          <a:ext cx="3467971" cy="5745510"/>
                        </a:xfrm>
                        <a:custGeom>
                          <a:avLst/>
                          <a:gdLst>
                            <a:gd name="connsiteX0" fmla="*/ 0 w 3313465"/>
                            <a:gd name="connsiteY0" fmla="*/ 0 h 4977158"/>
                            <a:gd name="connsiteX1" fmla="*/ 3313465 w 3313465"/>
                            <a:gd name="connsiteY1" fmla="*/ 0 h 4977158"/>
                            <a:gd name="connsiteX2" fmla="*/ 3313465 w 3313465"/>
                            <a:gd name="connsiteY2" fmla="*/ 4977158 h 4977158"/>
                            <a:gd name="connsiteX3" fmla="*/ 0 w 3313465"/>
                            <a:gd name="connsiteY3" fmla="*/ 4977158 h 4977158"/>
                            <a:gd name="connsiteX4" fmla="*/ 0 w 3313465"/>
                            <a:gd name="connsiteY4" fmla="*/ 0 h 4977158"/>
                            <a:gd name="connsiteX0" fmla="*/ 0 w 3313465"/>
                            <a:gd name="connsiteY0" fmla="*/ 0 h 4977158"/>
                            <a:gd name="connsiteX1" fmla="*/ 3300765 w 3313465"/>
                            <a:gd name="connsiteY1" fmla="*/ 1689100 h 4977158"/>
                            <a:gd name="connsiteX2" fmla="*/ 3313465 w 3313465"/>
                            <a:gd name="connsiteY2" fmla="*/ 4977158 h 4977158"/>
                            <a:gd name="connsiteX3" fmla="*/ 0 w 3313465"/>
                            <a:gd name="connsiteY3" fmla="*/ 4977158 h 4977158"/>
                            <a:gd name="connsiteX4" fmla="*/ 0 w 3313465"/>
                            <a:gd name="connsiteY4" fmla="*/ 0 h 4977158"/>
                            <a:gd name="connsiteX0" fmla="*/ 0 w 3313465"/>
                            <a:gd name="connsiteY0" fmla="*/ 0 h 4977158"/>
                            <a:gd name="connsiteX1" fmla="*/ 3300765 w 3313465"/>
                            <a:gd name="connsiteY1" fmla="*/ 1689100 h 4977158"/>
                            <a:gd name="connsiteX2" fmla="*/ 3313465 w 3313465"/>
                            <a:gd name="connsiteY2" fmla="*/ 4977158 h 4977158"/>
                            <a:gd name="connsiteX3" fmla="*/ 0 w 3313465"/>
                            <a:gd name="connsiteY3" fmla="*/ 4977158 h 4977158"/>
                            <a:gd name="connsiteX4" fmla="*/ 0 w 3313465"/>
                            <a:gd name="connsiteY4" fmla="*/ 0 h 4977158"/>
                            <a:gd name="connsiteX0" fmla="*/ 0 w 3313465"/>
                            <a:gd name="connsiteY0" fmla="*/ 0 h 4977158"/>
                            <a:gd name="connsiteX1" fmla="*/ 3300765 w 3313465"/>
                            <a:gd name="connsiteY1" fmla="*/ 1689100 h 4977158"/>
                            <a:gd name="connsiteX2" fmla="*/ 3313465 w 3313465"/>
                            <a:gd name="connsiteY2" fmla="*/ 4977158 h 4977158"/>
                            <a:gd name="connsiteX3" fmla="*/ 0 w 3313465"/>
                            <a:gd name="connsiteY3" fmla="*/ 4977158 h 4977158"/>
                            <a:gd name="connsiteX4" fmla="*/ 0 w 3313465"/>
                            <a:gd name="connsiteY4" fmla="*/ 0 h 4977158"/>
                            <a:gd name="connsiteX0" fmla="*/ 0 w 3313465"/>
                            <a:gd name="connsiteY0" fmla="*/ 0 h 4977158"/>
                            <a:gd name="connsiteX1" fmla="*/ 3300765 w 3313465"/>
                            <a:gd name="connsiteY1" fmla="*/ 1625600 h 4977158"/>
                            <a:gd name="connsiteX2" fmla="*/ 3313465 w 3313465"/>
                            <a:gd name="connsiteY2" fmla="*/ 4977158 h 4977158"/>
                            <a:gd name="connsiteX3" fmla="*/ 0 w 3313465"/>
                            <a:gd name="connsiteY3" fmla="*/ 4977158 h 4977158"/>
                            <a:gd name="connsiteX4" fmla="*/ 0 w 3313465"/>
                            <a:gd name="connsiteY4" fmla="*/ 0 h 4977158"/>
                            <a:gd name="connsiteX0" fmla="*/ 0 w 3313465"/>
                            <a:gd name="connsiteY0" fmla="*/ 0 h 4977158"/>
                            <a:gd name="connsiteX1" fmla="*/ 3300765 w 3313465"/>
                            <a:gd name="connsiteY1" fmla="*/ 1625600 h 4977158"/>
                            <a:gd name="connsiteX2" fmla="*/ 3313465 w 3313465"/>
                            <a:gd name="connsiteY2" fmla="*/ 4977158 h 4977158"/>
                            <a:gd name="connsiteX3" fmla="*/ 0 w 3313465"/>
                            <a:gd name="connsiteY3" fmla="*/ 4977158 h 4977158"/>
                            <a:gd name="connsiteX4" fmla="*/ 0 w 3313465"/>
                            <a:gd name="connsiteY4" fmla="*/ 0 h 4977158"/>
                            <a:gd name="connsiteX0" fmla="*/ 0 w 3313465"/>
                            <a:gd name="connsiteY0" fmla="*/ 0 h 4977158"/>
                            <a:gd name="connsiteX1" fmla="*/ 3300765 w 3313465"/>
                            <a:gd name="connsiteY1" fmla="*/ 1625600 h 4977158"/>
                            <a:gd name="connsiteX2" fmla="*/ 3313465 w 3313465"/>
                            <a:gd name="connsiteY2" fmla="*/ 4977158 h 4977158"/>
                            <a:gd name="connsiteX3" fmla="*/ 0 w 3313465"/>
                            <a:gd name="connsiteY3" fmla="*/ 4977158 h 4977158"/>
                            <a:gd name="connsiteX4" fmla="*/ 0 w 3313465"/>
                            <a:gd name="connsiteY4" fmla="*/ 0 h 4977158"/>
                            <a:gd name="connsiteX0" fmla="*/ 0 w 3314686"/>
                            <a:gd name="connsiteY0" fmla="*/ 0 h 4977158"/>
                            <a:gd name="connsiteX1" fmla="*/ 3313465 w 3314686"/>
                            <a:gd name="connsiteY1" fmla="*/ 1689100 h 4977158"/>
                            <a:gd name="connsiteX2" fmla="*/ 3313465 w 3314686"/>
                            <a:gd name="connsiteY2" fmla="*/ 4977158 h 4977158"/>
                            <a:gd name="connsiteX3" fmla="*/ 0 w 3314686"/>
                            <a:gd name="connsiteY3" fmla="*/ 4977158 h 4977158"/>
                            <a:gd name="connsiteX4" fmla="*/ 0 w 3314686"/>
                            <a:gd name="connsiteY4" fmla="*/ 0 h 4977158"/>
                            <a:gd name="connsiteX0" fmla="*/ 0 w 3314686"/>
                            <a:gd name="connsiteY0" fmla="*/ 0 h 4977158"/>
                            <a:gd name="connsiteX1" fmla="*/ 3313465 w 3314686"/>
                            <a:gd name="connsiteY1" fmla="*/ 1612900 h 4977158"/>
                            <a:gd name="connsiteX2" fmla="*/ 3313465 w 3314686"/>
                            <a:gd name="connsiteY2" fmla="*/ 4977158 h 4977158"/>
                            <a:gd name="connsiteX3" fmla="*/ 0 w 3314686"/>
                            <a:gd name="connsiteY3" fmla="*/ 4977158 h 4977158"/>
                            <a:gd name="connsiteX4" fmla="*/ 0 w 3314686"/>
                            <a:gd name="connsiteY4" fmla="*/ 0 h 4977158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</a:cxnLst>
                          <a:rect l="l" t="t" r="r" b="b"/>
                          <a:pathLst>
                            <a:path w="3314686" h="4977158">
                              <a:moveTo>
                                <a:pt x="0" y="0"/>
                              </a:moveTo>
                              <a:cubicBezTo>
                                <a:pt x="1112955" y="194733"/>
                                <a:pt x="2048110" y="541867"/>
                                <a:pt x="3313465" y="1612900"/>
                              </a:cubicBezTo>
                              <a:cubicBezTo>
                                <a:pt x="3317698" y="2708919"/>
                                <a:pt x="3309232" y="3881139"/>
                                <a:pt x="3313465" y="4977158"/>
                              </a:cubicBezTo>
                              <a:lnTo>
                                <a:pt x="0" y="497715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21" name="Freeform 14"/>
                      <wps:cNvSpPr>
                        <a:spLocks/>
                      </wps:cNvSpPr>
                      <wps:spPr bwMode="auto">
                        <a:xfrm flipH="1">
                          <a:off x="0" y="0"/>
                          <a:ext cx="3448049" cy="7915274"/>
                        </a:xfrm>
                        <a:custGeom>
                          <a:avLst/>
                          <a:gdLst>
                            <a:gd name="T0" fmla="*/ 1061 w 1061"/>
                            <a:gd name="T1" fmla="*/ 0 h 2448"/>
                            <a:gd name="T2" fmla="*/ 1061 w 1061"/>
                            <a:gd name="T3" fmla="*/ 1781 h 2448"/>
                            <a:gd name="T4" fmla="*/ 56 w 1061"/>
                            <a:gd name="T5" fmla="*/ 2448 h 2448"/>
                            <a:gd name="T6" fmla="*/ 0 w 1061"/>
                            <a:gd name="T7" fmla="*/ 2448 h 2448"/>
                            <a:gd name="T8" fmla="*/ 0 w 1061"/>
                            <a:gd name="T9" fmla="*/ 0 h 2448"/>
                            <a:gd name="T10" fmla="*/ 1061 w 1061"/>
                            <a:gd name="T11" fmla="*/ 0 h 244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</a:cxnLst>
                          <a:rect l="0" t="0" r="r" b="b"/>
                          <a:pathLst>
                            <a:path w="1061" h="2448">
                              <a:moveTo>
                                <a:pt x="1061" y="0"/>
                              </a:moveTo>
                              <a:cubicBezTo>
                                <a:pt x="1061" y="1781"/>
                                <a:pt x="1061" y="1781"/>
                                <a:pt x="1061" y="1781"/>
                              </a:cubicBezTo>
                              <a:cubicBezTo>
                                <a:pt x="456" y="1853"/>
                                <a:pt x="166" y="2257"/>
                                <a:pt x="56" y="2448"/>
                              </a:cubicBezTo>
                              <a:cubicBezTo>
                                <a:pt x="0" y="2448"/>
                                <a:pt x="0" y="2448"/>
                                <a:pt x="0" y="2448"/>
                              </a:cubicBezTo>
                              <a:cubicBezTo>
                                <a:pt x="0" y="0"/>
                                <a:pt x="0" y="0"/>
                                <a:pt x="0" y="0"/>
                              </a:cubicBezTo>
                              <a:lnTo>
                                <a:pt x="1061" y="0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accent1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  <wps:wsp>
                      <wps:cNvPr id="22" name="Freeform 15"/>
                      <wps:cNvSpPr>
                        <a:spLocks/>
                      </wps:cNvSpPr>
                      <wps:spPr bwMode="auto">
                        <a:xfrm flipH="1">
                          <a:off x="6841375" y="3931920"/>
                          <a:ext cx="3378385" cy="2615168"/>
                        </a:xfrm>
                        <a:custGeom>
                          <a:avLst/>
                          <a:gdLst>
                            <a:gd name="T0" fmla="*/ 1047 w 1047"/>
                            <a:gd name="T1" fmla="*/ 0 h 809"/>
                            <a:gd name="T2" fmla="*/ 1047 w 1047"/>
                            <a:gd name="T3" fmla="*/ 809 h 809"/>
                            <a:gd name="T4" fmla="*/ 0 w 1047"/>
                            <a:gd name="T5" fmla="*/ 809 h 809"/>
                            <a:gd name="T6" fmla="*/ 0 w 1047"/>
                            <a:gd name="T7" fmla="*/ 297 h 809"/>
                            <a:gd name="T8" fmla="*/ 1047 w 1047"/>
                            <a:gd name="T9" fmla="*/ 0 h 80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1047" h="809">
                              <a:moveTo>
                                <a:pt x="1047" y="0"/>
                              </a:moveTo>
                              <a:cubicBezTo>
                                <a:pt x="1047" y="809"/>
                                <a:pt x="1047" y="809"/>
                                <a:pt x="1047" y="809"/>
                              </a:cubicBezTo>
                              <a:cubicBezTo>
                                <a:pt x="0" y="809"/>
                                <a:pt x="0" y="809"/>
                                <a:pt x="0" y="809"/>
                              </a:cubicBezTo>
                              <a:cubicBezTo>
                                <a:pt x="0" y="297"/>
                                <a:pt x="0" y="297"/>
                                <a:pt x="0" y="297"/>
                              </a:cubicBezTo>
                              <a:cubicBezTo>
                                <a:pt x="610" y="380"/>
                                <a:pt x="945" y="142"/>
                                <a:pt x="1047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chemeClr val="accent3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  <wps:wsp>
                      <wps:cNvPr id="23" name="Freeform 16"/>
                      <wps:cNvSpPr>
                        <a:spLocks/>
                      </wps:cNvSpPr>
                      <wps:spPr bwMode="auto">
                        <a:xfrm flipH="1">
                          <a:off x="6841375" y="3931920"/>
                          <a:ext cx="3378385" cy="2822072"/>
                        </a:xfrm>
                        <a:custGeom>
                          <a:avLst/>
                          <a:gdLst>
                            <a:gd name="T0" fmla="*/ 1047 w 1047"/>
                            <a:gd name="T1" fmla="*/ 0 h 873"/>
                            <a:gd name="T2" fmla="*/ 1047 w 1047"/>
                            <a:gd name="T3" fmla="*/ 873 h 873"/>
                            <a:gd name="T4" fmla="*/ 0 w 1047"/>
                            <a:gd name="T5" fmla="*/ 873 h 873"/>
                            <a:gd name="T6" fmla="*/ 0 w 1047"/>
                            <a:gd name="T7" fmla="*/ 361 h 873"/>
                            <a:gd name="T8" fmla="*/ 1047 w 1047"/>
                            <a:gd name="T9" fmla="*/ 0 h 873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1047" h="873">
                              <a:moveTo>
                                <a:pt x="1047" y="0"/>
                              </a:moveTo>
                              <a:cubicBezTo>
                                <a:pt x="1047" y="873"/>
                                <a:pt x="1047" y="873"/>
                                <a:pt x="1047" y="873"/>
                              </a:cubicBezTo>
                              <a:cubicBezTo>
                                <a:pt x="0" y="873"/>
                                <a:pt x="0" y="873"/>
                                <a:pt x="0" y="873"/>
                              </a:cubicBezTo>
                              <a:cubicBezTo>
                                <a:pt x="0" y="361"/>
                                <a:pt x="0" y="361"/>
                                <a:pt x="0" y="361"/>
                              </a:cubicBezTo>
                              <a:cubicBezTo>
                                <a:pt x="610" y="444"/>
                                <a:pt x="945" y="142"/>
                                <a:pt x="1047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chemeClr val="accent1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  <wps:wsp>
                      <wps:cNvPr id="25" name="Freeform 19"/>
                      <wps:cNvSpPr>
                        <a:spLocks/>
                      </wps:cNvSpPr>
                      <wps:spPr bwMode="auto">
                        <a:xfrm flipH="1">
                          <a:off x="3449782" y="1695797"/>
                          <a:ext cx="3393892" cy="2360148"/>
                        </a:xfrm>
                        <a:custGeom>
                          <a:avLst/>
                          <a:gdLst>
                            <a:gd name="T0" fmla="*/ 1060 w 1060"/>
                            <a:gd name="T1" fmla="*/ 0 h 730"/>
                            <a:gd name="T2" fmla="*/ 1060 w 1060"/>
                            <a:gd name="T3" fmla="*/ 151 h 730"/>
                            <a:gd name="T4" fmla="*/ 611 w 1060"/>
                            <a:gd name="T5" fmla="*/ 293 h 730"/>
                            <a:gd name="T6" fmla="*/ 0 w 1060"/>
                            <a:gd name="T7" fmla="*/ 730 h 730"/>
                            <a:gd name="T8" fmla="*/ 0 w 1060"/>
                            <a:gd name="T9" fmla="*/ 690 h 730"/>
                            <a:gd name="T10" fmla="*/ 876 w 1060"/>
                            <a:gd name="T11" fmla="*/ 35 h 730"/>
                            <a:gd name="T12" fmla="*/ 1018 w 1060"/>
                            <a:gd name="T13" fmla="*/ 8 h 730"/>
                            <a:gd name="T14" fmla="*/ 1060 w 1060"/>
                            <a:gd name="T15" fmla="*/ 0 h 73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</a:cxnLst>
                          <a:rect l="0" t="0" r="r" b="b"/>
                          <a:pathLst>
                            <a:path w="1060" h="730">
                              <a:moveTo>
                                <a:pt x="1060" y="0"/>
                              </a:moveTo>
                              <a:cubicBezTo>
                                <a:pt x="1060" y="151"/>
                                <a:pt x="1060" y="151"/>
                                <a:pt x="1060" y="151"/>
                              </a:cubicBezTo>
                              <a:cubicBezTo>
                                <a:pt x="903" y="179"/>
                                <a:pt x="752" y="226"/>
                                <a:pt x="611" y="293"/>
                              </a:cubicBezTo>
                              <a:cubicBezTo>
                                <a:pt x="416" y="385"/>
                                <a:pt x="189" y="525"/>
                                <a:pt x="0" y="730"/>
                              </a:cubicBezTo>
                              <a:cubicBezTo>
                                <a:pt x="0" y="690"/>
                                <a:pt x="0" y="690"/>
                                <a:pt x="0" y="690"/>
                              </a:cubicBezTo>
                              <a:cubicBezTo>
                                <a:pt x="109" y="590"/>
                                <a:pt x="514" y="135"/>
                                <a:pt x="876" y="35"/>
                              </a:cubicBezTo>
                              <a:cubicBezTo>
                                <a:pt x="922" y="23"/>
                                <a:pt x="971" y="18"/>
                                <a:pt x="1018" y="8"/>
                              </a:cubicBezTo>
                              <a:lnTo>
                                <a:pt x="1060" y="0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accent3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  <wps:wsp>
                      <wps:cNvPr id="26" name="Freeform 20"/>
                      <wps:cNvSpPr>
                        <a:spLocks/>
                      </wps:cNvSpPr>
                      <wps:spPr bwMode="auto">
                        <a:xfrm flipH="1">
                          <a:off x="3424844" y="1371600"/>
                          <a:ext cx="3418604" cy="2687344"/>
                        </a:xfrm>
                        <a:custGeom>
                          <a:avLst/>
                          <a:gdLst>
                            <a:gd name="T0" fmla="*/ 1060 w 1060"/>
                            <a:gd name="T1" fmla="*/ 0 h 831"/>
                            <a:gd name="T2" fmla="*/ 1060 w 1060"/>
                            <a:gd name="T3" fmla="*/ 152 h 831"/>
                            <a:gd name="T4" fmla="*/ 611 w 1060"/>
                            <a:gd name="T5" fmla="*/ 336 h 831"/>
                            <a:gd name="T6" fmla="*/ 0 w 1060"/>
                            <a:gd name="T7" fmla="*/ 831 h 831"/>
                            <a:gd name="T8" fmla="*/ 0 w 1060"/>
                            <a:gd name="T9" fmla="*/ 791 h 831"/>
                            <a:gd name="T10" fmla="*/ 876 w 1060"/>
                            <a:gd name="T11" fmla="*/ 53 h 831"/>
                            <a:gd name="T12" fmla="*/ 1018 w 1060"/>
                            <a:gd name="T13" fmla="*/ 13 h 831"/>
                            <a:gd name="T14" fmla="*/ 1060 w 1060"/>
                            <a:gd name="T15" fmla="*/ 0 h 83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</a:cxnLst>
                          <a:rect l="0" t="0" r="r" b="b"/>
                          <a:pathLst>
                            <a:path w="1060" h="831">
                              <a:moveTo>
                                <a:pt x="1060" y="0"/>
                              </a:moveTo>
                              <a:cubicBezTo>
                                <a:pt x="1060" y="152"/>
                                <a:pt x="1060" y="152"/>
                                <a:pt x="1060" y="152"/>
                              </a:cubicBezTo>
                              <a:cubicBezTo>
                                <a:pt x="903" y="194"/>
                                <a:pt x="752" y="256"/>
                                <a:pt x="611" y="336"/>
                              </a:cubicBezTo>
                              <a:cubicBezTo>
                                <a:pt x="416" y="447"/>
                                <a:pt x="189" y="608"/>
                                <a:pt x="0" y="831"/>
                              </a:cubicBezTo>
                              <a:cubicBezTo>
                                <a:pt x="0" y="791"/>
                                <a:pt x="0" y="791"/>
                                <a:pt x="0" y="791"/>
                              </a:cubicBezTo>
                              <a:cubicBezTo>
                                <a:pt x="109" y="681"/>
                                <a:pt x="514" y="187"/>
                                <a:pt x="876" y="53"/>
                              </a:cubicBezTo>
                              <a:cubicBezTo>
                                <a:pt x="922" y="37"/>
                                <a:pt x="971" y="27"/>
                                <a:pt x="1018" y="13"/>
                              </a:cubicBezTo>
                              <a:lnTo>
                                <a:pt x="1060" y="0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accent1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  <wps:wsp>
                      <wps:cNvPr id="24" name="Freeform 17"/>
                      <wps:cNvSpPr>
                        <a:spLocks/>
                      </wps:cNvSpPr>
                      <wps:spPr bwMode="auto">
                        <a:xfrm flipH="1">
                          <a:off x="6841375" y="4056611"/>
                          <a:ext cx="3378385" cy="3856590"/>
                        </a:xfrm>
                        <a:custGeom>
                          <a:avLst/>
                          <a:gdLst>
                            <a:gd name="T0" fmla="*/ 1047 w 1047"/>
                            <a:gd name="T1" fmla="*/ 0 h 1193"/>
                            <a:gd name="T2" fmla="*/ 1047 w 1047"/>
                            <a:gd name="T3" fmla="*/ 1193 h 1193"/>
                            <a:gd name="T4" fmla="*/ 0 w 1047"/>
                            <a:gd name="T5" fmla="*/ 1193 h 1193"/>
                            <a:gd name="T6" fmla="*/ 0 w 1047"/>
                            <a:gd name="T7" fmla="*/ 442 h 1193"/>
                            <a:gd name="T8" fmla="*/ 1047 w 1047"/>
                            <a:gd name="T9" fmla="*/ 0 h 1193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1047" h="1193">
                              <a:moveTo>
                                <a:pt x="1047" y="0"/>
                              </a:moveTo>
                              <a:cubicBezTo>
                                <a:pt x="1047" y="1193"/>
                                <a:pt x="1047" y="1193"/>
                                <a:pt x="1047" y="1193"/>
                              </a:cubicBezTo>
                              <a:cubicBezTo>
                                <a:pt x="0" y="1193"/>
                                <a:pt x="0" y="1193"/>
                                <a:pt x="0" y="1193"/>
                              </a:cubicBezTo>
                              <a:cubicBezTo>
                                <a:pt x="0" y="442"/>
                                <a:pt x="0" y="442"/>
                                <a:pt x="0" y="442"/>
                              </a:cubicBezTo>
                              <a:cubicBezTo>
                                <a:pt x="610" y="526"/>
                                <a:pt x="945" y="142"/>
                                <a:pt x="1047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chemeClr val="bg1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  <wps:wsp>
                      <wps:cNvPr id="27" name="Freeform 21"/>
                      <wps:cNvSpPr>
                        <a:spLocks/>
                      </wps:cNvSpPr>
                      <wps:spPr bwMode="auto">
                        <a:xfrm flipH="1">
                          <a:off x="6849688" y="7082444"/>
                          <a:ext cx="2536154" cy="702260"/>
                        </a:xfrm>
                        <a:custGeom>
                          <a:avLst/>
                          <a:gdLst>
                            <a:gd name="T0" fmla="*/ 786 w 786"/>
                            <a:gd name="T1" fmla="*/ 29 h 138"/>
                            <a:gd name="T2" fmla="*/ 786 w 786"/>
                            <a:gd name="T3" fmla="*/ 138 h 138"/>
                            <a:gd name="T4" fmla="*/ 0 w 786"/>
                            <a:gd name="T5" fmla="*/ 138 h 138"/>
                            <a:gd name="T6" fmla="*/ 786 w 786"/>
                            <a:gd name="T7" fmla="*/ 29 h 13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</a:cxnLst>
                          <a:rect l="0" t="0" r="r" b="b"/>
                          <a:pathLst>
                            <a:path w="786" h="138">
                              <a:moveTo>
                                <a:pt x="786" y="29"/>
                              </a:moveTo>
                              <a:cubicBezTo>
                                <a:pt x="786" y="138"/>
                                <a:pt x="786" y="138"/>
                                <a:pt x="786" y="138"/>
                              </a:cubicBezTo>
                              <a:cubicBezTo>
                                <a:pt x="0" y="138"/>
                                <a:pt x="0" y="138"/>
                                <a:pt x="0" y="138"/>
                              </a:cubicBezTo>
                              <a:cubicBezTo>
                                <a:pt x="465" y="0"/>
                                <a:pt x="696" y="13"/>
                                <a:pt x="786" y="29"/>
                              </a:cubicBezTo>
                              <a:close/>
                            </a:path>
                          </a:pathLst>
                        </a:custGeom>
                        <a:solidFill>
                          <a:schemeClr val="accent3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  <wps:wsp>
                      <wps:cNvPr id="28" name="Freeform 5"/>
                      <wps:cNvSpPr>
                        <a:spLocks/>
                      </wps:cNvSpPr>
                      <wps:spPr bwMode="auto">
                        <a:xfrm flipH="1">
                          <a:off x="0" y="5644342"/>
                          <a:ext cx="3418603" cy="2271727"/>
                        </a:xfrm>
                        <a:custGeom>
                          <a:avLst/>
                          <a:gdLst>
                            <a:gd name="T0" fmla="*/ 1055 w 1055"/>
                            <a:gd name="T1" fmla="*/ 0 h 700"/>
                            <a:gd name="T2" fmla="*/ 1055 w 1055"/>
                            <a:gd name="T3" fmla="*/ 33 h 700"/>
                            <a:gd name="T4" fmla="*/ 50 w 1055"/>
                            <a:gd name="T5" fmla="*/ 700 h 700"/>
                            <a:gd name="T6" fmla="*/ 0 w 1055"/>
                            <a:gd name="T7" fmla="*/ 700 h 700"/>
                            <a:gd name="T8" fmla="*/ 1055 w 1055"/>
                            <a:gd name="T9" fmla="*/ 0 h 70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1055" h="700">
                              <a:moveTo>
                                <a:pt x="1055" y="0"/>
                              </a:moveTo>
                              <a:cubicBezTo>
                                <a:pt x="1055" y="33"/>
                                <a:pt x="1055" y="33"/>
                                <a:pt x="1055" y="33"/>
                              </a:cubicBezTo>
                              <a:cubicBezTo>
                                <a:pt x="450" y="105"/>
                                <a:pt x="160" y="509"/>
                                <a:pt x="50" y="700"/>
                              </a:cubicBezTo>
                              <a:cubicBezTo>
                                <a:pt x="0" y="700"/>
                                <a:pt x="0" y="700"/>
                                <a:pt x="0" y="700"/>
                              </a:cubicBezTo>
                              <a:cubicBezTo>
                                <a:pt x="116" y="500"/>
                                <a:pt x="421" y="76"/>
                                <a:pt x="1055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chemeClr val="accent3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</wpg:wgp>
                </a:graphicData>
              </a:graphic>
              <wp14:sizeRelH relativeFrom="page">
                <wp14:pctWidth>102000</wp14:pctWidth>
              </wp14:sizeRelH>
              <wp14:sizeRelV relativeFrom="page">
                <wp14:pctHeight>102000</wp14:pctHeight>
              </wp14:sizeRelV>
            </wp:anchor>
          </w:drawing>
        </mc:Choice>
        <mc:Fallback>
          <w:pict>
            <v:group w14:anchorId="53243D76" id="Group 12" o:spid="_x0000_s1026" alt="&quot;&quot;" style="position:absolute;margin-left:2.25pt;margin-top:-.35pt;width:804.7pt;height:623.3pt;z-index:251659264;mso-width-percent:1020;mso-height-percent:1020;mso-position-horizontal-relative:page;mso-position-vertical-relative:page;mso-width-percent:1020;mso-height-percent:1020" coordsize="102197,7916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">
              <v:shape id="Rectangle 35" o:spid="_x0000_s1027" style="position:absolute;left:34331;top:21696;width:34680;height:57455;visibility:visible;mso-wrap-style:square;v-text-anchor:middle" coordsize="3314686,497715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" path="m,c1112955,194733,2048110,541867,3313465,1612900v4233,1096019,-4233,2268239,,3364258l,4977158,,xe" fillcolor="white [3212]" stroked="f" strokeweight="1pt">
                <v:stroke joinstyle="miter"/>
                <v:path arrowok="t" o:connecttype="custom" o:connectlocs="0,0;3466694,1861892;3466694,5745510;0,5745510;0,0" o:connectangles="0,0,0,0,0"/>
              </v:shape>
              <v:shape id="Freeform 14" o:spid="_x0000_s1028" style="position:absolute;width:34480;height:79152;flip:x;visibility:visible;mso-wrap-style:square;v-text-anchor:top" coordsize="1061,244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" path="m1061,v,1781,,1781,,1781c456,1853,166,2257,56,2448v-56,,-56,,-56,c,,,,,l1061,xe" fillcolor="#99cb38 [3204]" stroked="f">
                <v:path arrowok="t" o:connecttype="custom" o:connectlocs="3448049,0;3448049,5758621;181989,7915274;0,7915274;0,0;3448049,0" o:connectangles="0,0,0,0,0,0"/>
              </v:shape>
              <v:shape id="Freeform 15" o:spid="_x0000_s1029" style="position:absolute;left:68413;top:39319;width:33784;height:26151;flip:x;visibility:visible;mso-wrap-style:square;v-text-anchor:top" coordsize="1047,80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" path="m1047,v,809,,809,,809c,809,,809,,809,,297,,297,,297,610,380,945,142,1047,xe" fillcolor="#37a76f [3206]" stroked="f">
                <v:path arrowok="t" o:connecttype="custom" o:connectlocs="3378385,0;3378385,2615168;0,2615168;0,960080;3378385,0" o:connectangles="0,0,0,0,0"/>
              </v:shape>
              <v:shape id="Freeform 16" o:spid="_x0000_s1030" style="position:absolute;left:68413;top:39319;width:33784;height:28220;flip:x;visibility:visible;mso-wrap-style:square;v-text-anchor:top" coordsize="1047,87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" path="m1047,v,873,,873,,873c,873,,873,,873,,361,,361,,361,610,444,945,142,1047,xe" fillcolor="#99cb38 [3204]" stroked="f">
                <v:path arrowok="t" o:connecttype="custom" o:connectlocs="3378385,0;3378385,2822072;0,2822072;0,1166974;3378385,0" o:connectangles="0,0,0,0,0"/>
              </v:shape>
              <v:shape id="Freeform 19" o:spid="_x0000_s1031" style="position:absolute;left:34497;top:16957;width:33939;height:23602;flip:x;visibility:visible;mso-wrap-style:square;v-text-anchor:top" coordsize="1060,73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" path="m1060,v,151,,151,,151c903,179,752,226,611,293,416,385,189,525,,730,,690,,690,,690,109,590,514,135,876,35,922,23,971,18,1018,8l1060,xe" fillcolor="#37a76f [3206]" stroked="f">
                <v:path arrowok="t" o:connecttype="custom" o:connectlocs="3393892,0;3393892,488195;1956291,947292;0,2360148;0,2230825;2804764,113158;3259417,25865;3393892,0" o:connectangles="0,0,0,0,0,0,0,0"/>
              </v:shape>
              <v:shape id="Freeform 20" o:spid="_x0000_s1032" style="position:absolute;left:34248;top:13716;width:34186;height:26873;flip:x;visibility:visible;mso-wrap-style:square;v-text-anchor:top" coordsize="1060,83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" path="m1060,v,152,,152,,152c903,194,752,256,611,336,416,447,189,608,,831,,791,,791,,791,109,681,514,187,876,53,922,37,971,27,1018,13l1060,xe" fillcolor="#99cb38 [3204]" stroked="f">
                <v:path arrowok="t" o:connecttype="custom" o:connectlocs="3418604,0;3418604,491548;1970535,1086580;0,2687344;0,2557989;2825186,171395;3283150,42040;3418604,0" o:connectangles="0,0,0,0,0,0,0,0"/>
              </v:shape>
              <v:shape id="Freeform 17" o:spid="_x0000_s1033" style="position:absolute;left:68413;top:40566;width:33784;height:38566;flip:x;visibility:visible;mso-wrap-style:square;v-text-anchor:top" coordsize="1047,119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" path="m1047,v,1193,,1193,,1193c,1193,,1193,,1193,,442,,442,,442,610,526,945,142,1047,xe" fillcolor="white [3212]" stroked="f">
                <v:path arrowok="t" o:connecttype="custom" o:connectlocs="3378385,0;3378385,3856590;0,3856590;0,1428846;3378385,0" o:connectangles="0,0,0,0,0"/>
              </v:shape>
              <v:shape id="Freeform 21" o:spid="_x0000_s1034" style="position:absolute;left:68496;top:70824;width:25362;height:7023;flip:x;visibility:visible;mso-wrap-style:square;v-text-anchor:top" coordsize="786,13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" path="m786,29v,109,,109,,109c,138,,138,,138,465,,696,13,786,29xe" fillcolor="#37a76f [3206]" stroked="f">
                <v:path arrowok="t" o:connecttype="custom" o:connectlocs="2536154,147576;2536154,702260;0,702260;2536154,147576" o:connectangles="0,0,0,0"/>
              </v:shape>
              <v:shape id="Freeform 5" o:spid="_x0000_s1035" style="position:absolute;top:56443;width:34186;height:22717;flip:x;visibility:visible;mso-wrap-style:square;v-text-anchor:top" coordsize="1055,7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" path="m1055,v,33,,33,,33c450,105,160,509,50,700,,700,,700,,700,116,500,421,76,1055,xe" fillcolor="#37a76f [3206]" stroked="f">
                <v:path arrowok="t" o:connecttype="custom" o:connectlocs="3418603,0;3418603,107096;162019,2271727;0,2271727;3418603,0" o:connectangles="0,0,0,0,0"/>
              </v:shape>
              <w10:wrap anchorx="page" anchory="page"/>
            </v:group>
          </w:pict>
        </mc:Fallback>
      </mc:AlternateContent>
    </w:r>
    <w:r w:rsidR="00D14FD3">
      <w:rPr>
        <w:lang w:val="en-GB" w:bidi="en-GB"/>
      </w:rPr>
      <w:tab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89"/>
    <w:multiLevelType w:val="singleLevel"/>
    <w:tmpl w:val="3CF04898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 w16cid:durableId="42481067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5"/>
  <w:removePersonalInformation/>
  <w:removeDateAndTime/>
  <w:proofState w:spelling="clean" w:grammar="clean"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evenAndOddHeaders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86FAC"/>
    <w:rsid w:val="000117F3"/>
    <w:rsid w:val="00032F1A"/>
    <w:rsid w:val="00072195"/>
    <w:rsid w:val="000812E6"/>
    <w:rsid w:val="0009727F"/>
    <w:rsid w:val="00107813"/>
    <w:rsid w:val="00153B7C"/>
    <w:rsid w:val="00160AFC"/>
    <w:rsid w:val="00166C04"/>
    <w:rsid w:val="00172E8B"/>
    <w:rsid w:val="001B5D14"/>
    <w:rsid w:val="00262E12"/>
    <w:rsid w:val="0031073A"/>
    <w:rsid w:val="0031511C"/>
    <w:rsid w:val="003209C1"/>
    <w:rsid w:val="00330144"/>
    <w:rsid w:val="0033735F"/>
    <w:rsid w:val="003527C5"/>
    <w:rsid w:val="00394BC2"/>
    <w:rsid w:val="003D2BE3"/>
    <w:rsid w:val="0042507E"/>
    <w:rsid w:val="00487A87"/>
    <w:rsid w:val="004B1C96"/>
    <w:rsid w:val="004B730C"/>
    <w:rsid w:val="005130E6"/>
    <w:rsid w:val="005254E0"/>
    <w:rsid w:val="00551578"/>
    <w:rsid w:val="005538EF"/>
    <w:rsid w:val="00571059"/>
    <w:rsid w:val="00585F04"/>
    <w:rsid w:val="005868EB"/>
    <w:rsid w:val="005C1D27"/>
    <w:rsid w:val="00615DDA"/>
    <w:rsid w:val="006262A9"/>
    <w:rsid w:val="0065390C"/>
    <w:rsid w:val="00657049"/>
    <w:rsid w:val="00674EF6"/>
    <w:rsid w:val="0068630D"/>
    <w:rsid w:val="006D22BB"/>
    <w:rsid w:val="007159BD"/>
    <w:rsid w:val="00787D8D"/>
    <w:rsid w:val="007F688E"/>
    <w:rsid w:val="00807373"/>
    <w:rsid w:val="00860F48"/>
    <w:rsid w:val="00892F5B"/>
    <w:rsid w:val="008F7ED5"/>
    <w:rsid w:val="009200F8"/>
    <w:rsid w:val="009266E8"/>
    <w:rsid w:val="00931259"/>
    <w:rsid w:val="009458A7"/>
    <w:rsid w:val="00961FD4"/>
    <w:rsid w:val="009766CC"/>
    <w:rsid w:val="009F2211"/>
    <w:rsid w:val="00A21AC6"/>
    <w:rsid w:val="00A77242"/>
    <w:rsid w:val="00B223C5"/>
    <w:rsid w:val="00B5749E"/>
    <w:rsid w:val="00B71FEC"/>
    <w:rsid w:val="00B8242C"/>
    <w:rsid w:val="00BC2EFF"/>
    <w:rsid w:val="00BD43AD"/>
    <w:rsid w:val="00BF03F7"/>
    <w:rsid w:val="00BF47EE"/>
    <w:rsid w:val="00C028D9"/>
    <w:rsid w:val="00C261C4"/>
    <w:rsid w:val="00C6741C"/>
    <w:rsid w:val="00C91E8B"/>
    <w:rsid w:val="00CC0182"/>
    <w:rsid w:val="00CC4187"/>
    <w:rsid w:val="00CD1EFE"/>
    <w:rsid w:val="00CD7E47"/>
    <w:rsid w:val="00CF63A3"/>
    <w:rsid w:val="00D14FD3"/>
    <w:rsid w:val="00D4302B"/>
    <w:rsid w:val="00D4761B"/>
    <w:rsid w:val="00D86FAC"/>
    <w:rsid w:val="00DD7039"/>
    <w:rsid w:val="00DE1687"/>
    <w:rsid w:val="00DF27E8"/>
    <w:rsid w:val="00E23212"/>
    <w:rsid w:val="00E31A40"/>
    <w:rsid w:val="00EA78AC"/>
    <w:rsid w:val="00EB717F"/>
    <w:rsid w:val="00EC0721"/>
    <w:rsid w:val="00EE0651"/>
    <w:rsid w:val="00F87DDD"/>
    <w:rsid w:val="00F9063B"/>
    <w:rsid w:val="00FD133C"/>
    <w:rsid w:val="00FE25C9"/>
    <w:rsid w:val="00FE63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  <w14:docId w14:val="6EC448D7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color w:val="455F51" w:themeColor="text2"/>
        <w:kern w:val="2"/>
        <w:lang w:val="en-US" w:eastAsia="ja-JP" w:bidi="ar-SA"/>
        <w14:ligatures w14:val="standard"/>
      </w:rPr>
    </w:rPrDefault>
    <w:pPrDefault>
      <w:pPr>
        <w:spacing w:after="200" w:line="264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 w:qFormat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 w:qFormat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uiPriority="29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71059"/>
    <w:rPr>
      <w:color w:val="auto"/>
      <w:sz w:val="22"/>
    </w:rPr>
  </w:style>
  <w:style w:type="paragraph" w:styleId="Heading1">
    <w:name w:val="heading 1"/>
    <w:basedOn w:val="Normal"/>
    <w:next w:val="Normal"/>
    <w:link w:val="Heading1Char"/>
    <w:uiPriority w:val="2"/>
    <w:qFormat/>
    <w:rsid w:val="00DF27E8"/>
    <w:pPr>
      <w:keepNext/>
      <w:keepLines/>
      <w:spacing w:before="240" w:after="180" w:line="216" w:lineRule="auto"/>
      <w:outlineLvl w:val="0"/>
    </w:pPr>
    <w:rPr>
      <w:rFonts w:asciiTheme="majorHAnsi" w:eastAsiaTheme="majorEastAsia" w:hAnsiTheme="majorHAnsi" w:cstheme="majorBidi"/>
      <w:sz w:val="48"/>
    </w:rPr>
  </w:style>
  <w:style w:type="paragraph" w:styleId="Heading2">
    <w:name w:val="heading 2"/>
    <w:basedOn w:val="Normal"/>
    <w:next w:val="Normal"/>
    <w:link w:val="Heading2Char"/>
    <w:uiPriority w:val="2"/>
    <w:unhideWhenUsed/>
    <w:qFormat/>
    <w:rsid w:val="00EC0721"/>
    <w:pPr>
      <w:keepNext/>
      <w:keepLines/>
      <w:pBdr>
        <w:bottom w:val="single" w:sz="4" w:space="4" w:color="455F51" w:themeColor="text2"/>
      </w:pBdr>
      <w:spacing w:before="480" w:after="160" w:line="216" w:lineRule="auto"/>
      <w:outlineLvl w:val="1"/>
    </w:pPr>
    <w:rPr>
      <w:rFonts w:asciiTheme="majorHAnsi" w:eastAsiaTheme="majorEastAsia" w:hAnsiTheme="majorHAnsi" w:cstheme="majorBidi"/>
      <w:sz w:val="28"/>
    </w:rPr>
  </w:style>
  <w:style w:type="paragraph" w:styleId="Heading3">
    <w:name w:val="heading 3"/>
    <w:basedOn w:val="Normal"/>
    <w:next w:val="Normal"/>
    <w:link w:val="Heading3Char"/>
    <w:uiPriority w:val="2"/>
    <w:unhideWhenUsed/>
    <w:qFormat/>
    <w:rsid w:val="00330144"/>
    <w:pPr>
      <w:keepNext/>
      <w:keepLines/>
      <w:spacing w:before="360" w:after="180" w:line="240" w:lineRule="auto"/>
      <w:outlineLvl w:val="2"/>
    </w:pPr>
    <w:rPr>
      <w:rFonts w:asciiTheme="majorHAnsi" w:hAnsiTheme="majorHAnsi"/>
      <w:b/>
      <w:bCs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Layout">
    <w:name w:val="Table Layout"/>
    <w:basedOn w:val="TableNormal"/>
    <w:uiPriority w:val="99"/>
    <w:pPr>
      <w:spacing w:after="0" w:line="240" w:lineRule="auto"/>
    </w:pPr>
    <w:tblPr>
      <w:tblCellMar>
        <w:left w:w="0" w:type="dxa"/>
        <w:right w:w="0" w:type="dxa"/>
      </w:tblCellMar>
    </w:tblPr>
  </w:style>
  <w:style w:type="paragraph" w:styleId="NoSpacing">
    <w:name w:val="No Spacing"/>
    <w:link w:val="NoSpacingChar"/>
    <w:uiPriority w:val="1"/>
    <w:qFormat/>
    <w:pPr>
      <w:spacing w:after="0" w:line="240" w:lineRule="auto"/>
    </w:pPr>
  </w:style>
  <w:style w:type="paragraph" w:styleId="Title">
    <w:name w:val="Title"/>
    <w:basedOn w:val="Normal"/>
    <w:next w:val="Normal"/>
    <w:link w:val="TitleChar"/>
    <w:uiPriority w:val="3"/>
    <w:qFormat/>
    <w:rsid w:val="00A21AC6"/>
    <w:pPr>
      <w:spacing w:before="7940" w:after="120" w:line="211" w:lineRule="auto"/>
      <w:contextualSpacing/>
    </w:pPr>
    <w:rPr>
      <w:rFonts w:asciiTheme="majorHAnsi" w:eastAsiaTheme="majorEastAsia" w:hAnsiTheme="majorHAnsi" w:cstheme="majorBidi"/>
      <w:b/>
      <w:kern w:val="28"/>
      <w:sz w:val="56"/>
    </w:rPr>
  </w:style>
  <w:style w:type="character" w:customStyle="1" w:styleId="TitleChar">
    <w:name w:val="Title Char"/>
    <w:basedOn w:val="DefaultParagraphFont"/>
    <w:link w:val="Title"/>
    <w:uiPriority w:val="3"/>
    <w:rsid w:val="00A21AC6"/>
    <w:rPr>
      <w:rFonts w:asciiTheme="majorHAnsi" w:eastAsiaTheme="majorEastAsia" w:hAnsiTheme="majorHAnsi" w:cstheme="majorBidi"/>
      <w:b/>
      <w:color w:val="auto"/>
      <w:kern w:val="28"/>
      <w:sz w:val="56"/>
    </w:rPr>
  </w:style>
  <w:style w:type="paragraph" w:styleId="Subtitle">
    <w:name w:val="Subtitle"/>
    <w:basedOn w:val="Normal"/>
    <w:next w:val="Normal"/>
    <w:link w:val="SubtitleChar"/>
    <w:uiPriority w:val="4"/>
    <w:qFormat/>
    <w:rsid w:val="00DF27E8"/>
    <w:pPr>
      <w:numPr>
        <w:ilvl w:val="1"/>
      </w:numPr>
      <w:spacing w:before="180" w:after="0" w:line="288" w:lineRule="auto"/>
    </w:pPr>
    <w:rPr>
      <w:rFonts w:asciiTheme="majorHAnsi" w:hAnsiTheme="majorHAnsi"/>
      <w:sz w:val="24"/>
    </w:rPr>
  </w:style>
  <w:style w:type="character" w:customStyle="1" w:styleId="SubtitleChar">
    <w:name w:val="Subtitle Char"/>
    <w:basedOn w:val="DefaultParagraphFont"/>
    <w:link w:val="Subtitle"/>
    <w:uiPriority w:val="4"/>
    <w:rsid w:val="00DF27E8"/>
    <w:rPr>
      <w:rFonts w:asciiTheme="majorHAnsi" w:hAnsiTheme="majorHAnsi"/>
      <w:sz w:val="24"/>
    </w:rPr>
  </w:style>
  <w:style w:type="paragraph" w:customStyle="1" w:styleId="Organisation">
    <w:name w:val="Organisation"/>
    <w:basedOn w:val="Normal"/>
    <w:next w:val="Normal"/>
    <w:uiPriority w:val="5"/>
    <w:semiHidden/>
    <w:pPr>
      <w:pBdr>
        <w:bottom w:val="single" w:sz="4" w:space="3" w:color="99CB38" w:themeColor="accent1"/>
      </w:pBdr>
      <w:spacing w:after="60"/>
    </w:pPr>
    <w:rPr>
      <w:rFonts w:asciiTheme="majorHAnsi" w:eastAsiaTheme="majorEastAsia" w:hAnsiTheme="majorHAnsi" w:cstheme="majorBidi"/>
      <w:color w:val="99CB38" w:themeColor="accent1"/>
      <w:sz w:val="24"/>
    </w:rPr>
  </w:style>
  <w:style w:type="character" w:styleId="PlaceholderText">
    <w:name w:val="Placeholder Text"/>
    <w:basedOn w:val="DefaultParagraphFont"/>
    <w:uiPriority w:val="99"/>
    <w:semiHidden/>
    <w:rPr>
      <w:color w:val="808080"/>
    </w:rPr>
  </w:style>
  <w:style w:type="paragraph" w:customStyle="1" w:styleId="Recipient">
    <w:name w:val="Recipient"/>
    <w:basedOn w:val="Normal"/>
    <w:uiPriority w:val="2"/>
    <w:semiHidden/>
    <w:pPr>
      <w:spacing w:before="1100" w:after="0" w:line="240" w:lineRule="auto"/>
      <w:ind w:left="1800"/>
      <w:contextualSpacing/>
    </w:pPr>
  </w:style>
  <w:style w:type="character" w:customStyle="1" w:styleId="Heading1Char">
    <w:name w:val="Heading 1 Char"/>
    <w:basedOn w:val="DefaultParagraphFont"/>
    <w:link w:val="Heading1"/>
    <w:uiPriority w:val="2"/>
    <w:rsid w:val="00DF27E8"/>
    <w:rPr>
      <w:rFonts w:asciiTheme="majorHAnsi" w:eastAsiaTheme="majorEastAsia" w:hAnsiTheme="majorHAnsi" w:cstheme="majorBidi"/>
      <w:sz w:val="48"/>
    </w:rPr>
  </w:style>
  <w:style w:type="paragraph" w:styleId="BlockText">
    <w:name w:val="Block Text"/>
    <w:basedOn w:val="Normal"/>
    <w:uiPriority w:val="2"/>
    <w:qFormat/>
    <w:rsid w:val="00674EF6"/>
    <w:pPr>
      <w:spacing w:before="260" w:after="260" w:line="240" w:lineRule="auto"/>
    </w:pPr>
    <w:rPr>
      <w:color w:val="455F51" w:themeColor="text2"/>
      <w:sz w:val="28"/>
    </w:rPr>
  </w:style>
  <w:style w:type="character" w:customStyle="1" w:styleId="Heading2Char">
    <w:name w:val="Heading 2 Char"/>
    <w:basedOn w:val="DefaultParagraphFont"/>
    <w:link w:val="Heading2"/>
    <w:uiPriority w:val="2"/>
    <w:rsid w:val="00EC0721"/>
    <w:rPr>
      <w:rFonts w:asciiTheme="majorHAnsi" w:eastAsiaTheme="majorEastAsia" w:hAnsiTheme="majorHAnsi" w:cstheme="majorBidi"/>
      <w:sz w:val="28"/>
    </w:rPr>
  </w:style>
  <w:style w:type="character" w:customStyle="1" w:styleId="Heading3Char">
    <w:name w:val="Heading 3 Char"/>
    <w:basedOn w:val="DefaultParagraphFont"/>
    <w:link w:val="Heading3"/>
    <w:uiPriority w:val="2"/>
    <w:rsid w:val="00330144"/>
    <w:rPr>
      <w:rFonts w:asciiTheme="majorHAnsi" w:hAnsiTheme="majorHAnsi"/>
      <w:b/>
      <w:bCs/>
      <w:sz w:val="22"/>
    </w:rPr>
  </w:style>
  <w:style w:type="paragraph" w:styleId="Quote">
    <w:name w:val="Quote"/>
    <w:basedOn w:val="Normal"/>
    <w:next w:val="Normal"/>
    <w:link w:val="QuoteChar"/>
    <w:uiPriority w:val="2"/>
    <w:semiHidden/>
    <w:pPr>
      <w:spacing w:before="200" w:after="160" w:line="288" w:lineRule="auto"/>
    </w:pPr>
    <w:rPr>
      <w:rFonts w:asciiTheme="majorHAnsi" w:eastAsiaTheme="majorEastAsia" w:hAnsiTheme="majorHAnsi" w:cstheme="majorBidi"/>
      <w:i/>
      <w:iCs/>
      <w:color w:val="99CB38" w:themeColor="accent1"/>
    </w:rPr>
  </w:style>
  <w:style w:type="character" w:customStyle="1" w:styleId="QuoteChar">
    <w:name w:val="Quote Char"/>
    <w:basedOn w:val="DefaultParagraphFont"/>
    <w:link w:val="Quote"/>
    <w:uiPriority w:val="2"/>
    <w:semiHidden/>
    <w:rsid w:val="00674EF6"/>
    <w:rPr>
      <w:rFonts w:asciiTheme="majorHAnsi" w:eastAsiaTheme="majorEastAsia" w:hAnsiTheme="majorHAnsi" w:cstheme="majorBidi"/>
      <w:i/>
      <w:iCs/>
      <w:color w:val="99CB38" w:themeColor="accent1"/>
      <w:sz w:val="22"/>
    </w:rPr>
  </w:style>
  <w:style w:type="paragraph" w:customStyle="1" w:styleId="BlockHeading">
    <w:name w:val="Block Heading"/>
    <w:basedOn w:val="Normal"/>
    <w:uiPriority w:val="2"/>
    <w:qFormat/>
    <w:rsid w:val="00961FD4"/>
    <w:pPr>
      <w:spacing w:before="1200" w:after="0" w:line="240" w:lineRule="auto"/>
    </w:pPr>
    <w:rPr>
      <w:rFonts w:asciiTheme="majorHAnsi" w:eastAsiaTheme="majorEastAsia" w:hAnsiTheme="majorHAnsi" w:cstheme="majorBidi"/>
      <w:color w:val="455F51" w:themeColor="text2"/>
      <w:sz w:val="48"/>
    </w:rPr>
  </w:style>
  <w:style w:type="paragraph" w:customStyle="1" w:styleId="BlockText2">
    <w:name w:val="Block Text 2"/>
    <w:basedOn w:val="Normal"/>
    <w:uiPriority w:val="2"/>
    <w:semiHidden/>
    <w:pPr>
      <w:spacing w:after="160" w:line="240" w:lineRule="auto"/>
      <w:ind w:left="288" w:right="288"/>
    </w:pPr>
    <w:rPr>
      <w:color w:val="FFFFFF" w:themeColor="background1"/>
    </w:rPr>
  </w:style>
  <w:style w:type="paragraph" w:styleId="ListBullet">
    <w:name w:val="List Bullet"/>
    <w:basedOn w:val="Normal"/>
    <w:uiPriority w:val="2"/>
    <w:unhideWhenUsed/>
    <w:qFormat/>
    <w:pPr>
      <w:numPr>
        <w:numId w:val="1"/>
      </w:numPr>
      <w:spacing w:after="120"/>
    </w:pPr>
  </w:style>
  <w:style w:type="paragraph" w:styleId="Header">
    <w:name w:val="header"/>
    <w:basedOn w:val="Normal"/>
    <w:link w:val="HeaderChar"/>
    <w:uiPriority w:val="99"/>
    <w:semiHidden/>
    <w:rsid w:val="00DD703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674EF6"/>
    <w:rPr>
      <w:color w:val="auto"/>
      <w:sz w:val="22"/>
    </w:rPr>
  </w:style>
  <w:style w:type="paragraph" w:styleId="Footer">
    <w:name w:val="footer"/>
    <w:basedOn w:val="Normal"/>
    <w:link w:val="FooterChar"/>
    <w:uiPriority w:val="99"/>
    <w:semiHidden/>
    <w:rsid w:val="00DD703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674EF6"/>
    <w:rPr>
      <w:color w:val="auto"/>
      <w:sz w:val="22"/>
    </w:rPr>
  </w:style>
  <w:style w:type="paragraph" w:customStyle="1" w:styleId="Heading2Alternate">
    <w:name w:val="Heading 2 Alternate"/>
    <w:basedOn w:val="Heading2"/>
    <w:qFormat/>
    <w:rsid w:val="00A21AC6"/>
    <w:pPr>
      <w:spacing w:before="5680"/>
    </w:pPr>
  </w:style>
  <w:style w:type="paragraph" w:customStyle="1" w:styleId="Heading3Alternate">
    <w:name w:val="Heading 3 Alternate"/>
    <w:basedOn w:val="Heading3"/>
    <w:qFormat/>
    <w:rsid w:val="0068630D"/>
    <w:pPr>
      <w:spacing w:before="7680"/>
      <w:jc w:val="center"/>
    </w:pPr>
  </w:style>
  <w:style w:type="paragraph" w:customStyle="1" w:styleId="NormalAlternate">
    <w:name w:val="Normal Alternate"/>
    <w:basedOn w:val="Normal"/>
    <w:qFormat/>
    <w:rsid w:val="00807373"/>
    <w:pPr>
      <w:spacing w:before="4680"/>
    </w:pPr>
  </w:style>
  <w:style w:type="character" w:customStyle="1" w:styleId="NoSpacingChar">
    <w:name w:val="No Spacing Char"/>
    <w:basedOn w:val="DefaultParagraphFont"/>
    <w:link w:val="NoSpacing"/>
    <w:uiPriority w:val="1"/>
    <w:rsid w:val="006262A9"/>
  </w:style>
  <w:style w:type="paragraph" w:styleId="Revision">
    <w:name w:val="Revision"/>
    <w:hidden/>
    <w:uiPriority w:val="99"/>
    <w:semiHidden/>
    <w:rsid w:val="003209C1"/>
    <w:pPr>
      <w:spacing w:after="0" w:line="240" w:lineRule="auto"/>
    </w:pPr>
    <w:rPr>
      <w:color w:val="auto"/>
      <w:sz w:val="22"/>
    </w:rPr>
  </w:style>
  <w:style w:type="character" w:styleId="PageNumber">
    <w:name w:val="page number"/>
    <w:basedOn w:val="DefaultParagraphFont"/>
    <w:uiPriority w:val="99"/>
    <w:semiHidden/>
    <w:unhideWhenUsed/>
    <w:rsid w:val="00DE1687"/>
  </w:style>
  <w:style w:type="paragraph" w:styleId="TOC1">
    <w:name w:val="toc 1"/>
    <w:basedOn w:val="Normal"/>
    <w:next w:val="Normal"/>
    <w:autoRedefine/>
    <w:uiPriority w:val="39"/>
    <w:unhideWhenUsed/>
    <w:rsid w:val="00DE1687"/>
    <w:pPr>
      <w:spacing w:before="360" w:after="360"/>
    </w:pPr>
    <w:rPr>
      <w:rFonts w:cs="Times New Roman"/>
      <w:b/>
      <w:bCs/>
      <w:caps/>
      <w:szCs w:val="26"/>
      <w:u w:val="single"/>
    </w:rPr>
  </w:style>
  <w:style w:type="paragraph" w:styleId="TOC2">
    <w:name w:val="toc 2"/>
    <w:basedOn w:val="Normal"/>
    <w:next w:val="Normal"/>
    <w:autoRedefine/>
    <w:uiPriority w:val="39"/>
    <w:unhideWhenUsed/>
    <w:rsid w:val="00DE1687"/>
    <w:pPr>
      <w:spacing w:after="0"/>
    </w:pPr>
    <w:rPr>
      <w:rFonts w:cs="Times New Roman"/>
      <w:b/>
      <w:bCs/>
      <w:smallCaps/>
      <w:szCs w:val="26"/>
    </w:rPr>
  </w:style>
  <w:style w:type="paragraph" w:styleId="TOC3">
    <w:name w:val="toc 3"/>
    <w:basedOn w:val="Normal"/>
    <w:next w:val="Normal"/>
    <w:autoRedefine/>
    <w:uiPriority w:val="39"/>
    <w:unhideWhenUsed/>
    <w:rsid w:val="00DE1687"/>
    <w:pPr>
      <w:spacing w:after="0"/>
    </w:pPr>
    <w:rPr>
      <w:rFonts w:cs="Times New Roman"/>
      <w:smallCaps/>
      <w:szCs w:val="26"/>
    </w:rPr>
  </w:style>
  <w:style w:type="paragraph" w:styleId="TOC4">
    <w:name w:val="toc 4"/>
    <w:basedOn w:val="Normal"/>
    <w:next w:val="Normal"/>
    <w:autoRedefine/>
    <w:uiPriority w:val="39"/>
    <w:unhideWhenUsed/>
    <w:rsid w:val="00DE1687"/>
    <w:pPr>
      <w:spacing w:after="0"/>
    </w:pPr>
    <w:rPr>
      <w:rFonts w:cs="Times New Roman"/>
      <w:szCs w:val="26"/>
    </w:rPr>
  </w:style>
  <w:style w:type="paragraph" w:styleId="TOC5">
    <w:name w:val="toc 5"/>
    <w:basedOn w:val="Normal"/>
    <w:next w:val="Normal"/>
    <w:autoRedefine/>
    <w:uiPriority w:val="39"/>
    <w:unhideWhenUsed/>
    <w:rsid w:val="00DE1687"/>
    <w:pPr>
      <w:spacing w:after="0"/>
    </w:pPr>
    <w:rPr>
      <w:rFonts w:cs="Times New Roman"/>
      <w:szCs w:val="26"/>
    </w:rPr>
  </w:style>
  <w:style w:type="paragraph" w:styleId="TOC6">
    <w:name w:val="toc 6"/>
    <w:basedOn w:val="Normal"/>
    <w:next w:val="Normal"/>
    <w:autoRedefine/>
    <w:uiPriority w:val="39"/>
    <w:unhideWhenUsed/>
    <w:rsid w:val="00DE1687"/>
    <w:pPr>
      <w:spacing w:after="0"/>
    </w:pPr>
    <w:rPr>
      <w:rFonts w:cs="Times New Roman"/>
      <w:szCs w:val="26"/>
    </w:rPr>
  </w:style>
  <w:style w:type="paragraph" w:styleId="TOC7">
    <w:name w:val="toc 7"/>
    <w:basedOn w:val="Normal"/>
    <w:next w:val="Normal"/>
    <w:autoRedefine/>
    <w:uiPriority w:val="39"/>
    <w:unhideWhenUsed/>
    <w:rsid w:val="00DE1687"/>
    <w:pPr>
      <w:spacing w:after="0"/>
    </w:pPr>
    <w:rPr>
      <w:rFonts w:cs="Times New Roman"/>
      <w:szCs w:val="26"/>
    </w:rPr>
  </w:style>
  <w:style w:type="paragraph" w:styleId="TOC8">
    <w:name w:val="toc 8"/>
    <w:basedOn w:val="Normal"/>
    <w:next w:val="Normal"/>
    <w:autoRedefine/>
    <w:uiPriority w:val="39"/>
    <w:unhideWhenUsed/>
    <w:rsid w:val="00DE1687"/>
    <w:pPr>
      <w:spacing w:after="0"/>
    </w:pPr>
    <w:rPr>
      <w:rFonts w:cs="Times New Roman"/>
      <w:szCs w:val="26"/>
    </w:rPr>
  </w:style>
  <w:style w:type="paragraph" w:styleId="TOC9">
    <w:name w:val="toc 9"/>
    <w:basedOn w:val="Normal"/>
    <w:next w:val="Normal"/>
    <w:autoRedefine/>
    <w:uiPriority w:val="39"/>
    <w:unhideWhenUsed/>
    <w:rsid w:val="00DE1687"/>
    <w:pPr>
      <w:spacing w:after="0"/>
    </w:pPr>
    <w:rPr>
      <w:rFonts w:cs="Times New Roman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jpg"/><Relationship Id="rId18" Type="http://schemas.openxmlformats.org/officeDocument/2006/relationships/image" Target="media/image8.jpg"/><Relationship Id="rId26" Type="http://schemas.openxmlformats.org/officeDocument/2006/relationships/image" Target="media/image16.jpg"/><Relationship Id="rId3" Type="http://schemas.openxmlformats.org/officeDocument/2006/relationships/customXml" Target="../customXml/item3.xml"/><Relationship Id="rId21" Type="http://schemas.openxmlformats.org/officeDocument/2006/relationships/image" Target="media/image11.jpg"/><Relationship Id="rId34" Type="http://schemas.openxmlformats.org/officeDocument/2006/relationships/fontTable" Target="fontTable.xml"/><Relationship Id="rId7" Type="http://schemas.openxmlformats.org/officeDocument/2006/relationships/settings" Target="settings.xml"/><Relationship Id="rId12" Type="http://schemas.openxmlformats.org/officeDocument/2006/relationships/image" Target="media/image2.jpg"/><Relationship Id="rId17" Type="http://schemas.openxmlformats.org/officeDocument/2006/relationships/image" Target="media/image7.jpg"/><Relationship Id="rId25" Type="http://schemas.openxmlformats.org/officeDocument/2006/relationships/image" Target="media/image15.svg"/><Relationship Id="rId33" Type="http://schemas.openxmlformats.org/officeDocument/2006/relationships/footer" Target="footer2.xml"/><Relationship Id="rId2" Type="http://schemas.openxmlformats.org/officeDocument/2006/relationships/customXml" Target="../customXml/item2.xml"/><Relationship Id="rId16" Type="http://schemas.openxmlformats.org/officeDocument/2006/relationships/image" Target="media/image6.jpg"/><Relationship Id="rId20" Type="http://schemas.openxmlformats.org/officeDocument/2006/relationships/image" Target="media/image10.jpg"/><Relationship Id="rId29" Type="http://schemas.openxmlformats.org/officeDocument/2006/relationships/image" Target="media/image19.jp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footer" Target="footer1.xml"/><Relationship Id="rId5" Type="http://schemas.openxmlformats.org/officeDocument/2006/relationships/numbering" Target="numbering.xml"/><Relationship Id="rId15" Type="http://schemas.openxmlformats.org/officeDocument/2006/relationships/image" Target="media/image5.jpg"/><Relationship Id="rId23" Type="http://schemas.openxmlformats.org/officeDocument/2006/relationships/image" Target="media/image13.jpg"/><Relationship Id="rId28" Type="http://schemas.openxmlformats.org/officeDocument/2006/relationships/image" Target="media/image18.jpg"/><Relationship Id="rId10" Type="http://schemas.openxmlformats.org/officeDocument/2006/relationships/endnotes" Target="endnotes.xml"/><Relationship Id="rId19" Type="http://schemas.openxmlformats.org/officeDocument/2006/relationships/image" Target="media/image9.jpg"/><Relationship Id="rId31" Type="http://schemas.openxmlformats.org/officeDocument/2006/relationships/header" Target="header2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jpg"/><Relationship Id="rId22" Type="http://schemas.openxmlformats.org/officeDocument/2006/relationships/image" Target="media/image12.jpg"/><Relationship Id="rId27" Type="http://schemas.openxmlformats.org/officeDocument/2006/relationships/image" Target="media/image17.jpg"/><Relationship Id="rId30" Type="http://schemas.openxmlformats.org/officeDocument/2006/relationships/header" Target="header1.xml"/><Relationship Id="rId35" Type="http://schemas.openxmlformats.org/officeDocument/2006/relationships/theme" Target="theme/theme1.xml"/><Relationship Id="rId8" Type="http://schemas.openxmlformats.org/officeDocument/2006/relationships/webSettings" Target="webSettings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22.jpg"/></Relationships>
</file>

<file path=word/_rels/header1.xml.rels><?xml version="1.0" encoding="UTF-8" standalone="yes"?>
<Relationships xmlns="http://schemas.openxmlformats.org/package/2006/relationships"><Relationship Id="rId2" Type="http://schemas.microsoft.com/office/2007/relationships/hdphoto" Target="media/hdphoto1.wdp"/><Relationship Id="rId1" Type="http://schemas.openxmlformats.org/officeDocument/2006/relationships/image" Target="media/image20.png"/></Relationships>
</file>

<file path=word/_rels/header2.xml.rels><?xml version="1.0" encoding="UTF-8" standalone="yes"?>
<Relationships xmlns="http://schemas.openxmlformats.org/package/2006/relationships"><Relationship Id="rId2" Type="http://schemas.microsoft.com/office/2007/relationships/hdphoto" Target="media/hdphoto2.wdp"/><Relationship Id="rId1" Type="http://schemas.openxmlformats.org/officeDocument/2006/relationships/image" Target="media/image2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/Users/davidigandan/Library/Containers/com.microsoft.Word/Data/Library/Application%20Support/Microsoft/Office/16.0/DTS/Search/%7bC971554B-FF9C-5847-84EB-738573EB4EDE%7dtf16412186_win32.dotx" TargetMode="External"/></Relationships>
</file>

<file path=word/theme/theme1.xml><?xml version="1.0" encoding="utf-8"?>
<a:theme xmlns:a="http://schemas.openxmlformats.org/drawingml/2006/main" name="Red Business Set">
  <a:themeElements>
    <a:clrScheme name="Green Yellow">
      <a:dk1>
        <a:sysClr val="windowText" lastClr="000000"/>
      </a:dk1>
      <a:lt1>
        <a:sysClr val="window" lastClr="FFFFFF"/>
      </a:lt1>
      <a:dk2>
        <a:srgbClr val="455F51"/>
      </a:dk2>
      <a:lt2>
        <a:srgbClr val="E2DFCC"/>
      </a:lt2>
      <a:accent1>
        <a:srgbClr val="99CB38"/>
      </a:accent1>
      <a:accent2>
        <a:srgbClr val="63A537"/>
      </a:accent2>
      <a:accent3>
        <a:srgbClr val="37A76F"/>
      </a:accent3>
      <a:accent4>
        <a:srgbClr val="44C1A3"/>
      </a:accent4>
      <a:accent5>
        <a:srgbClr val="4EB3CF"/>
      </a:accent5>
      <a:accent6>
        <a:srgbClr val="51C3F9"/>
      </a:accent6>
      <a:hlink>
        <a:srgbClr val="EE7B08"/>
      </a:hlink>
      <a:folHlink>
        <a:srgbClr val="977B2D"/>
      </a:folHlink>
    </a:clrScheme>
    <a:fontScheme name="Custom 4">
      <a:majorFont>
        <a:latin typeface="Century Gothic"/>
        <a:ea typeface=""/>
        <a:cs typeface=""/>
      </a:majorFont>
      <a:minorFont>
        <a:latin typeface="Century Gothic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MediaServiceKeyPoints xmlns="71af3243-3dd4-4a8d-8c0d-dd76da1f02a5" xsi:nil="true"/>
  </documentManagement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11" ma:contentTypeDescription="Create a new document." ma:contentTypeScope="" ma:versionID="1c2eb7a32e66fb6e4260f3771546a5e2">
  <xsd:schema xmlns:xsd="http://www.w3.org/2001/XMLSchema" xmlns:xs="http://www.w3.org/2001/XMLSchema" xmlns:p="http://schemas.microsoft.com/office/2006/metadata/properties" xmlns:ns2="71af3243-3dd4-4a8d-8c0d-dd76da1f02a5" xmlns:ns3="16c05727-aa75-4e4a-9b5f-8a80a1165891" targetNamespace="http://schemas.microsoft.com/office/2006/metadata/properties" ma:root="true" ma:fieldsID="04e1f6479c48b08974ba73b5ca973489" ns2:_="" ns3:_="">
    <xsd:import namespace="71af3243-3dd4-4a8d-8c0d-dd76da1f02a5"/>
    <xsd:import namespace="16c05727-aa75-4e4a-9b5f-8a80a116589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AutoTags" ma:index="11" nillable="true" ma:displayName="MediaServiceAutoTags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internalName="MediaServiceKeyPoints" ma:readOnly="false">
      <xsd:simpleType>
        <xsd:restriction base="dms:Note">
          <xsd:maxLength value="255"/>
        </xsd:restriction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E9D29D0A-87CC-4FFD-9C7C-53CE214EA81A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A6977B8E-930C-427E-820C-961F5B7EA51E}">
  <ds:schemaRefs>
    <ds:schemaRef ds:uri="http://schemas.microsoft.com/office/2006/metadata/properties"/>
    <ds:schemaRef ds:uri="http://schemas.microsoft.com/office/infopath/2007/PartnerControls"/>
    <ds:schemaRef ds:uri="71af3243-3dd4-4a8d-8c0d-dd76da1f02a5"/>
  </ds:schemaRefs>
</ds:datastoreItem>
</file>

<file path=customXml/itemProps3.xml><?xml version="1.0" encoding="utf-8"?>
<ds:datastoreItem xmlns:ds="http://schemas.openxmlformats.org/officeDocument/2006/customXml" ds:itemID="{676CB092-C920-4CBA-A855-69A94EB71B35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1af3243-3dd4-4a8d-8c0d-dd76da1f02a5"/>
    <ds:schemaRef ds:uri="16c05727-aa75-4e4a-9b5f-8a80a116589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C0F045A0-E03A-1345-AAC9-264C4284104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Interior design brochure.dotx</Template>
  <TotalTime>0</TotalTime>
  <Pages>11</Pages>
  <Words>100</Words>
  <Characters>574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STOKBOX ANALYTICS USER MANUAL</vt:lpstr>
    </vt:vector>
  </TitlesOfParts>
  <Company/>
  <LinksUpToDate>false</LinksUpToDate>
  <CharactersWithSpaces>673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STOKBOX ANALYTICS USER MANUAL</dc:title>
  <dc:subject>YOUR PRODUCTS…OUR INSIGHT</dc:subject>
  <dc:creator/>
  <cp:lastModifiedBy/>
  <cp:revision>1</cp:revision>
  <dcterms:created xsi:type="dcterms:W3CDTF">2023-02-22T14:05:00Z</dcterms:created>
  <dcterms:modified xsi:type="dcterms:W3CDTF">2023-02-23T18:34:00Z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</Properties>
</file>