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Cs/>
          <w:color w:val="99CB3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id w:val="-2142961718"/>
        <w:docPartObj>
          <w:docPartGallery w:val="Cover Pages"/>
          <w:docPartUnique/>
        </w:docPartObj>
      </w:sdtPr>
      <w:sdtContent>
        <w:p w14:paraId="16107CBE" w14:textId="21CBDA2A" w:rsidR="000117F3" w:rsidRPr="0065390C" w:rsidRDefault="000117F3">
          <w:pPr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906BD13" wp14:editId="2875EFB2">
                    <wp:simplePos x="0" y="0"/>
                    <wp:positionH relativeFrom="page">
                      <wp:posOffset>926592</wp:posOffset>
                    </wp:positionH>
                    <wp:positionV relativeFrom="page">
                      <wp:posOffset>463296</wp:posOffset>
                    </wp:positionV>
                    <wp:extent cx="9450705" cy="5571744"/>
                    <wp:effectExtent l="0" t="0" r="0" b="3810"/>
                    <wp:wrapNone/>
                    <wp:docPr id="448" name="Group 448" title="Document title with badge icon behind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450705" cy="5571744"/>
                              <a:chOff x="0" y="0"/>
                              <a:chExt cx="6858000" cy="4462145"/>
                            </a:xfrm>
                          </wpg:grpSpPr>
                          <wps:wsp>
                            <wps:cNvPr id="449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352550" y="0"/>
                                <a:ext cx="4452620" cy="4462145"/>
                              </a:xfrm>
                              <a:custGeom>
                                <a:avLst/>
                                <a:gdLst>
                                  <a:gd name="T0" fmla="*/ 1372 w 1372"/>
                                  <a:gd name="T1" fmla="*/ 687 h 1373"/>
                                  <a:gd name="T2" fmla="*/ 1320 w 1372"/>
                                  <a:gd name="T3" fmla="*/ 813 h 1373"/>
                                  <a:gd name="T4" fmla="*/ 1320 w 1372"/>
                                  <a:gd name="T5" fmla="*/ 949 h 1373"/>
                                  <a:gd name="T6" fmla="*/ 1224 w 1372"/>
                                  <a:gd name="T7" fmla="*/ 1046 h 1373"/>
                                  <a:gd name="T8" fmla="*/ 1171 w 1372"/>
                                  <a:gd name="T9" fmla="*/ 1172 h 1373"/>
                                  <a:gd name="T10" fmla="*/ 1045 w 1372"/>
                                  <a:gd name="T11" fmla="*/ 1224 h 1373"/>
                                  <a:gd name="T12" fmla="*/ 949 w 1372"/>
                                  <a:gd name="T13" fmla="*/ 1321 h 1373"/>
                                  <a:gd name="T14" fmla="*/ 812 w 1372"/>
                                  <a:gd name="T15" fmla="*/ 1321 h 1373"/>
                                  <a:gd name="T16" fmla="*/ 686 w 1372"/>
                                  <a:gd name="T17" fmla="*/ 1373 h 1373"/>
                                  <a:gd name="T18" fmla="*/ 560 w 1372"/>
                                  <a:gd name="T19" fmla="*/ 1321 h 1373"/>
                                  <a:gd name="T20" fmla="*/ 423 w 1372"/>
                                  <a:gd name="T21" fmla="*/ 1321 h 1373"/>
                                  <a:gd name="T22" fmla="*/ 327 w 1372"/>
                                  <a:gd name="T23" fmla="*/ 1224 h 1373"/>
                                  <a:gd name="T24" fmla="*/ 201 w 1372"/>
                                  <a:gd name="T25" fmla="*/ 1172 h 1373"/>
                                  <a:gd name="T26" fmla="*/ 149 w 1372"/>
                                  <a:gd name="T27" fmla="*/ 1046 h 1373"/>
                                  <a:gd name="T28" fmla="*/ 52 w 1372"/>
                                  <a:gd name="T29" fmla="*/ 949 h 1373"/>
                                  <a:gd name="T30" fmla="*/ 52 w 1372"/>
                                  <a:gd name="T31" fmla="*/ 813 h 1373"/>
                                  <a:gd name="T32" fmla="*/ 0 w 1372"/>
                                  <a:gd name="T33" fmla="*/ 687 h 1373"/>
                                  <a:gd name="T34" fmla="*/ 52 w 1372"/>
                                  <a:gd name="T35" fmla="*/ 561 h 1373"/>
                                  <a:gd name="T36" fmla="*/ 52 w 1372"/>
                                  <a:gd name="T37" fmla="*/ 424 h 1373"/>
                                  <a:gd name="T38" fmla="*/ 149 w 1372"/>
                                  <a:gd name="T39" fmla="*/ 328 h 1373"/>
                                  <a:gd name="T40" fmla="*/ 201 w 1372"/>
                                  <a:gd name="T41" fmla="*/ 201 h 1373"/>
                                  <a:gd name="T42" fmla="*/ 327 w 1372"/>
                                  <a:gd name="T43" fmla="*/ 149 h 1373"/>
                                  <a:gd name="T44" fmla="*/ 423 w 1372"/>
                                  <a:gd name="T45" fmla="*/ 52 h 1373"/>
                                  <a:gd name="T46" fmla="*/ 560 w 1372"/>
                                  <a:gd name="T47" fmla="*/ 53 h 1373"/>
                                  <a:gd name="T48" fmla="*/ 686 w 1372"/>
                                  <a:gd name="T49" fmla="*/ 0 h 1373"/>
                                  <a:gd name="T50" fmla="*/ 812 w 1372"/>
                                  <a:gd name="T51" fmla="*/ 53 h 1373"/>
                                  <a:gd name="T52" fmla="*/ 949 w 1372"/>
                                  <a:gd name="T53" fmla="*/ 52 h 1373"/>
                                  <a:gd name="T54" fmla="*/ 1045 w 1372"/>
                                  <a:gd name="T55" fmla="*/ 149 h 1373"/>
                                  <a:gd name="T56" fmla="*/ 1171 w 1372"/>
                                  <a:gd name="T57" fmla="*/ 201 h 1373"/>
                                  <a:gd name="T58" fmla="*/ 1224 w 1372"/>
                                  <a:gd name="T59" fmla="*/ 328 h 1373"/>
                                  <a:gd name="T60" fmla="*/ 1320 w 1372"/>
                                  <a:gd name="T61" fmla="*/ 424 h 1373"/>
                                  <a:gd name="T62" fmla="*/ 1320 w 1372"/>
                                  <a:gd name="T63" fmla="*/ 561 h 1373"/>
                                  <a:gd name="T64" fmla="*/ 1372 w 1372"/>
                                  <a:gd name="T65" fmla="*/ 687 h 13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</a:cxnLst>
                                <a:rect l="0" t="0" r="r" b="b"/>
                                <a:pathLst>
                                  <a:path w="1372" h="1373">
                                    <a:moveTo>
                                      <a:pt x="1372" y="687"/>
                                    </a:moveTo>
                                    <a:cubicBezTo>
                                      <a:pt x="1372" y="731"/>
                                      <a:pt x="1329" y="771"/>
                                      <a:pt x="1320" y="813"/>
                                    </a:cubicBezTo>
                                    <a:cubicBezTo>
                                      <a:pt x="1312" y="856"/>
                                      <a:pt x="1337" y="910"/>
                                      <a:pt x="1320" y="949"/>
                                    </a:cubicBezTo>
                                    <a:cubicBezTo>
                                      <a:pt x="1304" y="990"/>
                                      <a:pt x="1248" y="1010"/>
                                      <a:pt x="1224" y="1046"/>
                                    </a:cubicBezTo>
                                    <a:cubicBezTo>
                                      <a:pt x="1199" y="1082"/>
                                      <a:pt x="1202" y="1141"/>
                                      <a:pt x="1171" y="1172"/>
                                    </a:cubicBezTo>
                                    <a:cubicBezTo>
                                      <a:pt x="1141" y="1203"/>
                                      <a:pt x="1082" y="1200"/>
                                      <a:pt x="1045" y="1224"/>
                                    </a:cubicBezTo>
                                    <a:cubicBezTo>
                                      <a:pt x="1009" y="1248"/>
                                      <a:pt x="989" y="1304"/>
                                      <a:pt x="949" y="1321"/>
                                    </a:cubicBezTo>
                                    <a:cubicBezTo>
                                      <a:pt x="909" y="1337"/>
                                      <a:pt x="856" y="1312"/>
                                      <a:pt x="812" y="1321"/>
                                    </a:cubicBezTo>
                                    <a:cubicBezTo>
                                      <a:pt x="770" y="1329"/>
                                      <a:pt x="731" y="1373"/>
                                      <a:pt x="686" y="1373"/>
                                    </a:cubicBezTo>
                                    <a:cubicBezTo>
                                      <a:pt x="642" y="1373"/>
                                      <a:pt x="602" y="1329"/>
                                      <a:pt x="560" y="1321"/>
                                    </a:cubicBezTo>
                                    <a:cubicBezTo>
                                      <a:pt x="517" y="1312"/>
                                      <a:pt x="463" y="1337"/>
                                      <a:pt x="423" y="1321"/>
                                    </a:cubicBezTo>
                                    <a:cubicBezTo>
                                      <a:pt x="383" y="1304"/>
                                      <a:pt x="363" y="1248"/>
                                      <a:pt x="327" y="1224"/>
                                    </a:cubicBezTo>
                                    <a:cubicBezTo>
                                      <a:pt x="291" y="1200"/>
                                      <a:pt x="232" y="1203"/>
                                      <a:pt x="201" y="1172"/>
                                    </a:cubicBezTo>
                                    <a:cubicBezTo>
                                      <a:pt x="170" y="1141"/>
                                      <a:pt x="173" y="1082"/>
                                      <a:pt x="149" y="1046"/>
                                    </a:cubicBezTo>
                                    <a:cubicBezTo>
                                      <a:pt x="125" y="1010"/>
                                      <a:pt x="69" y="990"/>
                                      <a:pt x="52" y="949"/>
                                    </a:cubicBezTo>
                                    <a:cubicBezTo>
                                      <a:pt x="35" y="910"/>
                                      <a:pt x="61" y="856"/>
                                      <a:pt x="52" y="813"/>
                                    </a:cubicBezTo>
                                    <a:cubicBezTo>
                                      <a:pt x="44" y="771"/>
                                      <a:pt x="0" y="731"/>
                                      <a:pt x="0" y="687"/>
                                    </a:cubicBezTo>
                                    <a:cubicBezTo>
                                      <a:pt x="0" y="642"/>
                                      <a:pt x="44" y="603"/>
                                      <a:pt x="52" y="561"/>
                                    </a:cubicBezTo>
                                    <a:cubicBezTo>
                                      <a:pt x="61" y="517"/>
                                      <a:pt x="35" y="464"/>
                                      <a:pt x="52" y="424"/>
                                    </a:cubicBezTo>
                                    <a:cubicBezTo>
                                      <a:pt x="69" y="383"/>
                                      <a:pt x="125" y="364"/>
                                      <a:pt x="149" y="328"/>
                                    </a:cubicBezTo>
                                    <a:cubicBezTo>
                                      <a:pt x="173" y="291"/>
                                      <a:pt x="170" y="232"/>
                                      <a:pt x="201" y="201"/>
                                    </a:cubicBezTo>
                                    <a:cubicBezTo>
                                      <a:pt x="232" y="171"/>
                                      <a:pt x="291" y="174"/>
                                      <a:pt x="327" y="149"/>
                                    </a:cubicBezTo>
                                    <a:cubicBezTo>
                                      <a:pt x="363" y="125"/>
                                      <a:pt x="383" y="69"/>
                                      <a:pt x="423" y="52"/>
                                    </a:cubicBezTo>
                                    <a:cubicBezTo>
                                      <a:pt x="463" y="36"/>
                                      <a:pt x="517" y="61"/>
                                      <a:pt x="560" y="53"/>
                                    </a:cubicBezTo>
                                    <a:cubicBezTo>
                                      <a:pt x="602" y="44"/>
                                      <a:pt x="642" y="0"/>
                                      <a:pt x="686" y="0"/>
                                    </a:cubicBezTo>
                                    <a:cubicBezTo>
                                      <a:pt x="731" y="0"/>
                                      <a:pt x="770" y="44"/>
                                      <a:pt x="812" y="53"/>
                                    </a:cubicBezTo>
                                    <a:cubicBezTo>
                                      <a:pt x="856" y="61"/>
                                      <a:pt x="909" y="36"/>
                                      <a:pt x="949" y="52"/>
                                    </a:cubicBezTo>
                                    <a:cubicBezTo>
                                      <a:pt x="989" y="69"/>
                                      <a:pt x="1009" y="125"/>
                                      <a:pt x="1045" y="149"/>
                                    </a:cubicBezTo>
                                    <a:cubicBezTo>
                                      <a:pt x="1082" y="174"/>
                                      <a:pt x="1141" y="171"/>
                                      <a:pt x="1171" y="201"/>
                                    </a:cubicBezTo>
                                    <a:cubicBezTo>
                                      <a:pt x="1202" y="232"/>
                                      <a:pt x="1199" y="291"/>
                                      <a:pt x="1224" y="328"/>
                                    </a:cubicBezTo>
                                    <a:cubicBezTo>
                                      <a:pt x="1248" y="364"/>
                                      <a:pt x="1304" y="383"/>
                                      <a:pt x="1320" y="424"/>
                                    </a:cubicBezTo>
                                    <a:cubicBezTo>
                                      <a:pt x="1337" y="464"/>
                                      <a:pt x="1312" y="517"/>
                                      <a:pt x="1320" y="561"/>
                                    </a:cubicBezTo>
                                    <a:cubicBezTo>
                                      <a:pt x="1329" y="603"/>
                                      <a:pt x="1372" y="642"/>
                                      <a:pt x="1372" y="6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0" name="Text Box 450" title="Title text box"/>
                            <wps:cNvSpPr txBox="1"/>
                            <wps:spPr>
                              <a:xfrm>
                                <a:off x="0" y="285750"/>
                                <a:ext cx="6858000" cy="402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bCs/>
                                      <w:color w:val="99CB38" w:themeColor="accent1"/>
                                      <w:sz w:val="180"/>
                                      <w:szCs w:val="180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1565828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160"/>
                                      <w:szCs w:val="160"/>
                                    </w:rPr>
                                  </w:sdtEndPr>
                                  <w:sdtContent>
                                    <w:p w14:paraId="2F817FCC" w14:textId="4F795109" w:rsidR="000117F3" w:rsidRPr="007F688E" w:rsidRDefault="000117F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hAnsiTheme="majorHAnsi"/>
                                          <w:bCs/>
                                          <w:color w:val="99CB38" w:themeColor="accent1"/>
                                          <w:sz w:val="160"/>
                                          <w:szCs w:val="160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7F688E">
                                        <w:rPr>
                                          <w:rFonts w:asciiTheme="majorHAnsi" w:hAnsiTheme="majorHAnsi"/>
                                          <w:bCs/>
                                          <w:color w:val="99CB38" w:themeColor="accent1"/>
                                          <w:sz w:val="180"/>
                                          <w:szCs w:val="180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STOKBOX ANALYTICS 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36576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06BD13" id="Group 448" o:spid="_x0000_s1026" alt="Title: Document title with badge icon behind" style="position:absolute;margin-left:72.95pt;margin-top:36.5pt;width:744.15pt;height:438.7pt;z-index:251660288;mso-position-horizontal-relative:page;mso-position-vertical-relative:page;mso-width-relative:margin;mso-height-relative:margin" coordsize="68580,446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">
                    <v:shape id="Freeform 5" o:spid="_x0000_s1027" style="position:absolute;left:13525;width:44526;height:44621;visibility:visible;mso-wrap-style:square;v-text-anchor:top" coordsize="1372,1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" path="m1372,687v,44,-43,84,-52,126c1312,856,1337,910,1320,949v-16,41,-72,61,-96,97c1199,1082,1202,1141,1171,1172v-30,31,-89,28,-126,52c1009,1248,989,1304,949,1321v-40,16,-93,-9,-137,c770,1329,731,1373,686,1373v-44,,-84,-44,-126,-52c517,1312,463,1337,423,1321v-40,-17,-60,-73,-96,-97c291,1200,232,1203,201,1172v-31,-31,-28,-90,-52,-126c125,1010,69,990,52,949v-17,-39,9,-93,,-136c44,771,,731,,687,,642,44,603,52,561v9,-44,-17,-97,,-137c69,383,125,364,149,328v24,-37,21,-96,52,-127c232,171,291,174,327,149v36,-24,56,-80,96,-97c463,36,517,61,560,53,602,44,642,,686,v45,,84,44,126,53c856,61,909,36,949,52v40,17,60,73,96,97c1082,174,1141,171,1171,201v31,31,28,90,53,127c1248,364,1304,383,1320,424v17,40,-8,93,,137c1329,603,1372,642,1372,687xe" fillcolor="#e2dfcc [3214]" stroked="f">
                      <v:path arrowok="t" o:connecttype="custom" o:connectlocs="4452620,2232697;4283862,2642188;4283862,3084177;3972308,3399420;3800305,3808910;3391391,3977906;3079837,4293149;2635224,4293149;2226310,4462145;1817396,4293149;1372783,4293149;1061229,3977906;652315,3808910;483557,3399420;168758,3084177;168758,2642188;0,2232697;168758,1823207;168758,1377968;483557,1065975;652315,653235;1061229,484239;1372783,168996;1817396,172246;2226310,0;2635224,172246;3079837,168996;3391391,484239;3800305,653235;3972308,1065975;4283862,1377968;4283862,1823207;4452620,2232697" o:connectangles="0,0,0,0,0,0,0,0,0,0,0,0,0,0,0,0,0,0,0,0,0,0,0,0,0,0,0,0,0,0,0,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0" o:spid="_x0000_s1028" type="#_x0000_t202" style="position:absolute;top:2857;width:68580;height:40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" filled="f" stroked="f" strokeweight=".5pt">
                      <v:textbox inset="28.8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bCs/>
                                <w:color w:val="99CB38" w:themeColor="accent1"/>
                                <w:sz w:val="180"/>
                                <w:szCs w:val="18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1565828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sz w:val="160"/>
                                <w:szCs w:val="160"/>
                              </w:rPr>
                            </w:sdtEndPr>
                            <w:sdtContent>
                              <w:p w14:paraId="2F817FCC" w14:textId="4F795109" w:rsidR="000117F3" w:rsidRPr="007F688E" w:rsidRDefault="000117F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hAnsiTheme="majorHAnsi"/>
                                    <w:bCs/>
                                    <w:color w:val="99CB38" w:themeColor="accent1"/>
                                    <w:sz w:val="160"/>
                                    <w:szCs w:val="16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7F688E">
                                  <w:rPr>
                                    <w:rFonts w:asciiTheme="majorHAnsi" w:hAnsiTheme="majorHAnsi"/>
                                    <w:bCs/>
                                    <w:color w:val="99CB38" w:themeColor="accent1"/>
                                    <w:sz w:val="180"/>
                                    <w:szCs w:val="18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STOKBOX ANALYTICS 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C33DB5" wp14:editId="6ADA8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2660" cy="9589770"/>
                    <wp:effectExtent l="0" t="0" r="1270" b="5715"/>
                    <wp:wrapNone/>
                    <wp:docPr id="451" name="Group 4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2660" cy="9589770"/>
                              <a:chOff x="0" y="0"/>
                              <a:chExt cx="7312660" cy="9589770"/>
                            </a:xfrm>
                          </wpg:grpSpPr>
                          <wps:wsp>
                            <wps:cNvPr id="452" name="Rectangle 452" title="Background shape for page color"/>
                            <wps:cNvSpPr/>
                            <wps:spPr>
                              <a:xfrm>
                                <a:off x="0" y="0"/>
                                <a:ext cx="7312660" cy="95897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" name="Rectangle 453" title="Background shape for page color"/>
                            <wps:cNvSpPr/>
                            <wps:spPr>
                              <a:xfrm>
                                <a:off x="0" y="0"/>
                                <a:ext cx="283210" cy="95897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group w14:anchorId="195A7A20" id="Group 451" o:spid="_x0000_s1026" style="position:absolute;margin-left:0;margin-top:0;width:575.8pt;height:755.1pt;z-index:-251657216;mso-width-percent:941;mso-height-percent:954;mso-position-horizontal:center;mso-position-horizontal-relative:page;mso-position-vertical:center;mso-position-vertical-relative:page;mso-width-percent:941;mso-height-percent:954" coordsize="73126,95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">
                    <v:rect id="Rectangle 452" o:spid="_x0000_s1027" style="position:absolute;width:73126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" fillcolor="#99cb38 [3204]" stroked="f" strokeweight="1pt"/>
                    <v:rect id="Rectangle 453" o:spid="_x0000_s1028" style="position:absolute;width:2832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" fillcolor="#455f51 [3215]" stroked="f" strokeweight="1pt"/>
                    <w10:wrap anchorx="page" anchory="page"/>
                  </v:group>
                </w:pict>
              </mc:Fallback>
            </mc:AlternateContent>
          </w:r>
        </w:p>
        <w:p w14:paraId="60D04FFE" w14:textId="3E4A24AA" w:rsidR="000117F3" w:rsidRPr="0065390C" w:rsidRDefault="000117F3">
          <w:pPr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8E5161" wp14:editId="28785B9E">
                    <wp:simplePos x="0" y="0"/>
                    <wp:positionH relativeFrom="page">
                      <wp:posOffset>1913890</wp:posOffset>
                    </wp:positionH>
                    <wp:positionV relativeFrom="page">
                      <wp:posOffset>5835523</wp:posOffset>
                    </wp:positionV>
                    <wp:extent cx="6858000" cy="1487424"/>
                    <wp:effectExtent l="0" t="0" r="0" b="0"/>
                    <wp:wrapNone/>
                    <wp:docPr id="51" name="Text Box 51" title="Contact info text box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4874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99CB38" w:themeColor="accent1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-20736461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2ED645F0" w14:textId="76B58B63" w:rsidR="000117F3" w:rsidRPr="007F688E" w:rsidRDefault="000117F3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olor w:val="99CB38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7F688E">
                                      <w:rPr>
                                        <w:color w:val="99CB38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YOUR PRODUCTS…OUR INSIGHT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9CB38" w:themeColor="accent1"/>
                                    <w:sz w:val="32"/>
                                    <w:szCs w:val="3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639421478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D45CFF7" w14:textId="7347DF64" w:rsidR="000117F3" w:rsidRPr="007F688E" w:rsidRDefault="003209C1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olor w:val="99CB38" w:themeColor="accent1"/>
                                        <w:sz w:val="32"/>
                                        <w:szCs w:val="32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7F688E">
                                      <w:rPr>
                                        <w:color w:val="99CB38" w:themeColor="accent1"/>
                                        <w:sz w:val="32"/>
                                        <w:szCs w:val="32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A483762" w14:textId="7143762A" w:rsidR="000117F3" w:rsidRPr="007F688E" w:rsidRDefault="00000000">
                                <w:pPr>
                                  <w:pStyle w:val="NoSpacing"/>
                                  <w:spacing w:before="720"/>
                                  <w:jc w:val="center"/>
                                  <w:rPr>
                                    <w:color w:val="99CB38" w:themeColor="accent1"/>
                                    <w:sz w:val="24"/>
                                    <w:szCs w:val="24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Company"/>
                                    <w:tag w:val=""/>
                                    <w:id w:val="-175010868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r w:rsidR="000117F3" w:rsidRPr="007F688E">
                                      <w:rPr>
                                        <w:color w:val="99CB38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365760" tIns="45720" rIns="91440" bIns="5486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8E5161" id="Text Box 51" o:spid="_x0000_s1029" type="#_x0000_t202" alt="Title: Contact info text box" style="position:absolute;margin-left:150.7pt;margin-top:459.5pt;width:540pt;height:117.1pt;z-index:251661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" filled="f" stroked="f" strokeweight=".5pt">
                    <v:textbox inset="28.8pt,,,43.2pt">
                      <w:txbxContent>
                        <w:sdt>
                          <w:sdtPr>
                            <w:rPr>
                              <w:color w:val="99CB38" w:themeColor="accent1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-20736461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ED645F0" w14:textId="76B58B63" w:rsidR="000117F3" w:rsidRPr="007F688E" w:rsidRDefault="000117F3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olor w:val="99CB38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F688E">
                                <w:rPr>
                                  <w:color w:val="99CB38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YOUR PRODUCTS…OUR INSIGHT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99CB38" w:themeColor="accent1"/>
                              <w:sz w:val="32"/>
                              <w:szCs w:val="3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Author"/>
                            <w:tag w:val=""/>
                            <w:id w:val="-639421478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D45CFF7" w14:textId="7347DF64" w:rsidR="000117F3" w:rsidRPr="007F688E" w:rsidRDefault="003209C1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olor w:val="99CB38" w:themeColor="accent1"/>
                                  <w:sz w:val="32"/>
                                  <w:szCs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F688E">
                                <w:rPr>
                                  <w:color w:val="99CB38" w:themeColor="accent1"/>
                                  <w:sz w:val="32"/>
                                  <w:szCs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A483762" w14:textId="7143762A" w:rsidR="000117F3" w:rsidRPr="007F688E" w:rsidRDefault="00000000">
                          <w:pPr>
                            <w:pStyle w:val="NoSpacing"/>
                            <w:spacing w:before="720"/>
                            <w:jc w:val="center"/>
                            <w:rPr>
                              <w:color w:val="99CB38" w:themeColor="accent1"/>
                              <w:sz w:val="24"/>
                              <w:szCs w:val="24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Company"/>
                              <w:tag w:val=""/>
                              <w:id w:val="-175010868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>
                              <w:rPr>
                                <w:sz w:val="24"/>
                                <w:szCs w:val="24"/>
                              </w:rPr>
                            </w:sdtEndPr>
                            <w:sdtContent>
                              <w:r w:rsidR="000117F3" w:rsidRPr="007F688E">
                                <w:rPr>
                                  <w:color w:val="99CB38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65390C"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tbl>
      <w:tblPr>
        <w:tblpPr w:leftFromText="180" w:rightFromText="180" w:vertAnchor="text" w:horzAnchor="margin" w:tblpY="96"/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– outside"/>
      </w:tblPr>
      <w:tblGrid>
        <w:gridCol w:w="4857"/>
        <w:gridCol w:w="684"/>
        <w:gridCol w:w="5057"/>
        <w:gridCol w:w="536"/>
        <w:gridCol w:w="4552"/>
      </w:tblGrid>
      <w:tr w:rsidR="0065390C" w:rsidRPr="0065390C" w14:paraId="66B90DF4" w14:textId="77777777" w:rsidTr="00262E12">
        <w:trPr>
          <w:trHeight w:val="10098"/>
        </w:trPr>
        <w:tc>
          <w:tcPr>
            <w:tcW w:w="4904" w:type="dxa"/>
          </w:tcPr>
          <w:p w14:paraId="6D55993A" w14:textId="6D91C748" w:rsidR="00D4761B" w:rsidRPr="0065390C" w:rsidRDefault="00D4761B" w:rsidP="00D4761B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Logging you in…</w:t>
            </w:r>
          </w:p>
          <w:p w14:paraId="07E44959" w14:textId="77777777" w:rsidR="00D4761B" w:rsidRPr="0065390C" w:rsidRDefault="00D4761B" w:rsidP="00D4761B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 the landing page, press sign in to navigate to the login page…</w:t>
            </w:r>
          </w:p>
          <w:p w14:paraId="5BDE97CC" w14:textId="5C42F104" w:rsidR="00D4761B" w:rsidRPr="0065390C" w:rsidRDefault="00D4761B" w:rsidP="00D4761B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5408" behindDoc="0" locked="0" layoutInCell="1" allowOverlap="1" wp14:anchorId="0094122B" wp14:editId="2D34D587">
                  <wp:simplePos x="0" y="0"/>
                  <wp:positionH relativeFrom="column">
                    <wp:posOffset>-107094</wp:posOffset>
                  </wp:positionH>
                  <wp:positionV relativeFrom="paragraph">
                    <wp:posOffset>6985</wp:posOffset>
                  </wp:positionV>
                  <wp:extent cx="3071192" cy="2842402"/>
                  <wp:effectExtent l="0" t="0" r="2540" b="2540"/>
                  <wp:wrapNone/>
                  <wp:docPr id="32" name="Picture 3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6077" t="10046" r="12767" b="10951"/>
                          <a:stretch/>
                        </pic:blipFill>
                        <pic:spPr bwMode="auto">
                          <a:xfrm>
                            <a:off x="0" y="0"/>
                            <a:ext cx="3071192" cy="284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725D5B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F74234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7A55F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4122F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E78B7D" w14:textId="77777777" w:rsidR="00D4761B" w:rsidRPr="0065390C" w:rsidRDefault="00D4761B" w:rsidP="00D4761B">
            <w:pPr>
              <w:rPr>
                <w:bCs/>
                <w:color w:val="99CB38" w:themeColor="accent1"/>
                <w:sz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FDF1CF1" w14:textId="384F91D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</w:p>
          <w:p w14:paraId="3D661DFF" w14:textId="3E45D77D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998E51" w14:textId="55AA55A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F56243" w14:textId="7BF68A61" w:rsidR="00D4761B" w:rsidRPr="0065390C" w:rsidRDefault="009266E8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CD29AF5" wp14:editId="26EFA78E">
                      <wp:simplePos x="0" y="0"/>
                      <wp:positionH relativeFrom="column">
                        <wp:posOffset>1195070</wp:posOffset>
                      </wp:positionH>
                      <wp:positionV relativeFrom="paragraph">
                        <wp:posOffset>10795</wp:posOffset>
                      </wp:positionV>
                      <wp:extent cx="548640" cy="377825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8640" cy="377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4FAABB" w14:textId="77777777" w:rsidR="00D4761B" w:rsidRPr="00B223C5" w:rsidRDefault="00D4761B" w:rsidP="00D4761B">
                                  <w:pP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 w:rsidRPr="00B223C5"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>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29AF5" id="Text Box 37" o:spid="_x0000_s1030" type="#_x0000_t202" style="position:absolute;margin-left:94.1pt;margin-top:.85pt;width:43.2pt;height:2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" filled="f" stroked="f" strokeweight=".5pt">
                      <v:textbox>
                        <w:txbxContent>
                          <w:p w14:paraId="4A4FAABB" w14:textId="77777777" w:rsidR="00D4761B" w:rsidRPr="00B223C5" w:rsidRDefault="00D4761B" w:rsidP="00D4761B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B223C5">
                              <w:rPr>
                                <w:b/>
                                <w:bCs/>
                                <w:lang w:val="en-GB"/>
                              </w:rPr>
                              <w:t>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C77DF4" w14:textId="2037D516" w:rsidR="00D4761B" w:rsidRPr="0065390C" w:rsidRDefault="005538E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3360" behindDoc="0" locked="0" layoutInCell="1" allowOverlap="1" wp14:anchorId="4041493D" wp14:editId="73BFA460">
                  <wp:simplePos x="0" y="0"/>
                  <wp:positionH relativeFrom="column">
                    <wp:posOffset>-360680</wp:posOffset>
                  </wp:positionH>
                  <wp:positionV relativeFrom="paragraph">
                    <wp:posOffset>124488</wp:posOffset>
                  </wp:positionV>
                  <wp:extent cx="3713480" cy="626110"/>
                  <wp:effectExtent l="0" t="0" r="0" b="0"/>
                  <wp:wrapNone/>
                  <wp:docPr id="34" name="Picture 34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Logo&#10;&#10;Description automatically generated"/>
                          <pic:cNvPicPr/>
                        </pic:nvPicPr>
                        <pic:blipFill rotWithShape="1">
                          <a:blip r:embed="rId12"/>
                          <a:srcRect l="13779" t="9745" b="29899"/>
                          <a:stretch/>
                        </pic:blipFill>
                        <pic:spPr bwMode="auto">
                          <a:xfrm>
                            <a:off x="0" y="0"/>
                            <a:ext cx="3713480" cy="626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508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A37DCC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1D5752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35B0960" w14:textId="445A2020" w:rsidR="005130E6" w:rsidRPr="0065390C" w:rsidRDefault="005130E6" w:rsidP="005130E6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Dashboard Page</w:t>
            </w:r>
          </w:p>
          <w:p w14:paraId="56834A1E" w14:textId="46520B50" w:rsidR="005130E6" w:rsidRPr="0065390C" w:rsidRDefault="00262E12" w:rsidP="005130E6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Once logged in, you can see your dashboard…</w:t>
            </w:r>
          </w:p>
          <w:p w14:paraId="05BF3B1E" w14:textId="1BDF9B20" w:rsidR="005130E6" w:rsidRPr="0065390C" w:rsidRDefault="00262E12" w:rsidP="005130E6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71552" behindDoc="0" locked="0" layoutInCell="1" allowOverlap="1" wp14:anchorId="5C2919AA" wp14:editId="62DA66AF">
                  <wp:simplePos x="0" y="0"/>
                  <wp:positionH relativeFrom="column">
                    <wp:posOffset>-226474</wp:posOffset>
                  </wp:positionH>
                  <wp:positionV relativeFrom="paragraph">
                    <wp:posOffset>13335</wp:posOffset>
                  </wp:positionV>
                  <wp:extent cx="3616702" cy="2007235"/>
                  <wp:effectExtent l="0" t="0" r="3175" b="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13"/>
                          <a:srcRect l="5664" t="9009" r="1545"/>
                          <a:stretch/>
                        </pic:blipFill>
                        <pic:spPr bwMode="auto">
                          <a:xfrm>
                            <a:off x="0" y="0"/>
                            <a:ext cx="3616702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4B95B0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2BA45B9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119A4F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5982D8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FD7082" w14:textId="77777777" w:rsidR="005130E6" w:rsidRPr="0065390C" w:rsidRDefault="005130E6" w:rsidP="005130E6">
            <w:pPr>
              <w:rPr>
                <w:bCs/>
                <w:color w:val="99CB38" w:themeColor="accent1"/>
                <w:sz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FD55B2" w14:textId="52C84E2A" w:rsidR="00262E12" w:rsidRPr="0065390C" w:rsidRDefault="00072195" w:rsidP="00262E12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9504" behindDoc="0" locked="0" layoutInCell="1" allowOverlap="1" wp14:anchorId="734F01B6" wp14:editId="56E53176">
                  <wp:simplePos x="0" y="0"/>
                  <wp:positionH relativeFrom="column">
                    <wp:posOffset>-272573</wp:posOffset>
                  </wp:positionH>
                  <wp:positionV relativeFrom="paragraph">
                    <wp:posOffset>714865</wp:posOffset>
                  </wp:positionV>
                  <wp:extent cx="3659643" cy="2464905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14"/>
                          <a:srcRect t="475" r="-56" b="1121"/>
                          <a:stretch/>
                        </pic:blipFill>
                        <pic:spPr bwMode="auto">
                          <a:xfrm>
                            <a:off x="0" y="0"/>
                            <a:ext cx="3659643" cy="246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62E12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 a glance, you can see all analytics relevant to your company and your queries…</w:t>
            </w:r>
          </w:p>
          <w:p w14:paraId="708EB2AC" w14:textId="599F63E6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696A0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150D4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AAE68A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5AE0C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6DDEF4" w14:textId="072DE5EA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00F0B17" w14:textId="240D72FF" w:rsidR="005130E6" w:rsidRPr="0065390C" w:rsidRDefault="000812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6912" behindDoc="1" locked="0" layoutInCell="1" allowOverlap="1" wp14:anchorId="19FECAE4" wp14:editId="781D6938">
                  <wp:simplePos x="0" y="0"/>
                  <wp:positionH relativeFrom="column">
                    <wp:posOffset>3646198</wp:posOffset>
                  </wp:positionH>
                  <wp:positionV relativeFrom="paragraph">
                    <wp:posOffset>-57647</wp:posOffset>
                  </wp:positionV>
                  <wp:extent cx="3506414" cy="4574347"/>
                  <wp:effectExtent l="0" t="0" r="0" b="0"/>
                  <wp:wrapNone/>
                  <wp:docPr id="62" name="Picture 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application&#10;&#10;Description automatically generated"/>
                          <pic:cNvPicPr/>
                        </pic:nvPicPr>
                        <pic:blipFill rotWithShape="1">
                          <a:blip r:embed="rId15"/>
                          <a:srcRect l="6035" t="5745" r="7219" b="8120"/>
                          <a:stretch/>
                        </pic:blipFill>
                        <pic:spPr bwMode="auto">
                          <a:xfrm>
                            <a:off x="0" y="0"/>
                            <a:ext cx="3516314" cy="4587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2816" behindDoc="0" locked="0" layoutInCell="1" allowOverlap="1" wp14:anchorId="505B1E9E" wp14:editId="41EF1F40">
                  <wp:simplePos x="0" y="0"/>
                  <wp:positionH relativeFrom="column">
                    <wp:posOffset>-78105</wp:posOffset>
                  </wp:positionH>
                  <wp:positionV relativeFrom="paragraph">
                    <wp:posOffset>284894</wp:posOffset>
                  </wp:positionV>
                  <wp:extent cx="2933065" cy="2199640"/>
                  <wp:effectExtent l="0" t="0" r="635" b="0"/>
                  <wp:wrapNone/>
                  <wp:docPr id="54" name="Picture 5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application&#10;&#10;Description automatically generated"/>
                          <pic:cNvPicPr/>
                        </pic:nvPicPr>
                        <pic:blipFill rotWithShape="1">
                          <a:blip r:embed="rId16"/>
                          <a:srcRect l="8459" t="8940" r="10356" b="10610"/>
                          <a:stretch/>
                        </pic:blipFill>
                        <pic:spPr bwMode="auto">
                          <a:xfrm>
                            <a:off x="0" y="0"/>
                            <a:ext cx="2933065" cy="2199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F7ED5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1C9BB4" wp14:editId="2AEFB911">
                      <wp:simplePos x="0" y="0"/>
                      <wp:positionH relativeFrom="column">
                        <wp:posOffset>-234315</wp:posOffset>
                      </wp:positionH>
                      <wp:positionV relativeFrom="paragraph">
                        <wp:posOffset>-323629</wp:posOffset>
                      </wp:positionV>
                      <wp:extent cx="3249930" cy="709295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9930" cy="7092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87EBC4" w14:textId="1CC0D1A2" w:rsidR="00D4302B" w:rsidRPr="0065390C" w:rsidRDefault="00D4302B" w:rsidP="00D4302B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…and you’ll be sent a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recovery email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C9BB4" id="Text Box 53" o:spid="_x0000_s1031" type="#_x0000_t202" style="position:absolute;margin-left:-18.45pt;margin-top:-25.5pt;width:255.9pt;height:55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" filled="f" stroked="f" strokeweight=".5pt">
                      <v:textbox>
                        <w:txbxContent>
                          <w:p w14:paraId="3F87EBC4" w14:textId="1CC0D1A2" w:rsidR="00D4302B" w:rsidRPr="0065390C" w:rsidRDefault="00D4302B" w:rsidP="00D4302B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…and you’ll be sent a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recovery email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141AAF" w14:textId="34CD53D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5507828" w14:textId="5A5181AE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B1E3C11" w14:textId="1EF78E1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F35874" w14:textId="1D05B2E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F9532C7" w14:textId="60EE1A3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C9F7ED" w14:textId="06406C6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390DD8" w14:textId="14F7F079" w:rsidR="00D4761B" w:rsidRPr="0065390C" w:rsidRDefault="008F7ED5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302A0AD" wp14:editId="01353CE2">
                      <wp:simplePos x="0" y="0"/>
                      <wp:positionH relativeFrom="column">
                        <wp:posOffset>166333</wp:posOffset>
                      </wp:positionH>
                      <wp:positionV relativeFrom="paragraph">
                        <wp:posOffset>10421</wp:posOffset>
                      </wp:positionV>
                      <wp:extent cx="3120308" cy="954742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0308" cy="95474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EF06E0" w14:textId="5BFEA938" w:rsidR="00B71FEC" w:rsidRPr="0065390C" w:rsidRDefault="00B71FEC" w:rsidP="00CD1EFE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The email should like this…</w:t>
                                  </w:r>
                                </w:p>
                                <w:p w14:paraId="64687E87" w14:textId="7F4FB71C" w:rsidR="00B71FEC" w:rsidRPr="0065390C" w:rsidRDefault="00B71FEC" w:rsidP="00CD1EFE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Follow the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Reset Password </w:t>
                                  </w: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link </w:t>
                                  </w:r>
                                </w:p>
                                <w:p w14:paraId="79B2BB0D" w14:textId="6C2D4E21" w:rsidR="00B71FEC" w:rsidRPr="0065390C" w:rsidRDefault="00B71FEC" w:rsidP="00B71FEC">
                                  <w:pPr>
                                    <w:pStyle w:val="BlockText"/>
                                    <w:jc w:val="righ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211B450C" w14:textId="77777777" w:rsidR="008F7ED5" w:rsidRPr="0065390C" w:rsidRDefault="008F7ED5" w:rsidP="00B71FEC">
                                  <w:pPr>
                                    <w:pStyle w:val="BlockText"/>
                                    <w:jc w:val="righ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A0AD" id="Text Box 56" o:spid="_x0000_s1032" type="#_x0000_t202" style="position:absolute;margin-left:13.1pt;margin-top:.8pt;width:245.7pt;height:75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" filled="f" stroked="f" strokeweight=".5pt">
                      <v:textbox>
                        <w:txbxContent>
                          <w:p w14:paraId="71EF06E0" w14:textId="5BFEA938" w:rsidR="00B71FEC" w:rsidRPr="0065390C" w:rsidRDefault="00B71FEC" w:rsidP="00CD1EFE">
                            <w:pPr>
                              <w:pStyle w:val="BlockTex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email should like this…</w:t>
                            </w:r>
                          </w:p>
                          <w:p w14:paraId="64687E87" w14:textId="7F4FB71C" w:rsidR="00B71FEC" w:rsidRPr="0065390C" w:rsidRDefault="00B71FEC" w:rsidP="00CD1EFE">
                            <w:pPr>
                              <w:pStyle w:val="BlockTex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Follow the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Reset Password </w:t>
                            </w: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link </w:t>
                            </w:r>
                          </w:p>
                          <w:p w14:paraId="79B2BB0D" w14:textId="6C2D4E21" w:rsidR="00B71FEC" w:rsidRPr="0065390C" w:rsidRDefault="00B71FEC" w:rsidP="00B71FEC">
                            <w:pPr>
                              <w:pStyle w:val="BlockText"/>
                              <w:jc w:val="righ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1B450C" w14:textId="77777777" w:rsidR="008F7ED5" w:rsidRPr="0065390C" w:rsidRDefault="008F7ED5" w:rsidP="00B71FEC">
                            <w:pPr>
                              <w:pStyle w:val="BlockText"/>
                              <w:jc w:val="righ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D51400" w14:textId="6CF02A0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6D19A5" w14:textId="06905BE9" w:rsidR="00D4761B" w:rsidRPr="0065390C" w:rsidRDefault="00CD1EFE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3840" behindDoc="0" locked="0" layoutInCell="1" allowOverlap="1" wp14:anchorId="154DA027" wp14:editId="133E8749">
                  <wp:simplePos x="0" y="0"/>
                  <wp:positionH relativeFrom="column">
                    <wp:posOffset>-411480</wp:posOffset>
                  </wp:positionH>
                  <wp:positionV relativeFrom="paragraph">
                    <wp:posOffset>113886</wp:posOffset>
                  </wp:positionV>
                  <wp:extent cx="3831602" cy="4184374"/>
                  <wp:effectExtent l="0" t="0" r="3810" b="0"/>
                  <wp:wrapNone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602" cy="4184374"/>
                          </a:xfrm>
                          <a:prstGeom prst="rect">
                            <a:avLst/>
                          </a:prstGeom>
                          <a:effectLst>
                            <a:softEdge rad="1778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7D9A06" w14:textId="144DE80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8A8BCF" w14:textId="45D4EC30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223D71" w14:textId="7BF22DE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39C0F91" w14:textId="5D3A5A2D" w:rsidR="00D4761B" w:rsidRPr="0065390C" w:rsidRDefault="00787D8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80ADC01" wp14:editId="053161F0">
                      <wp:simplePos x="0" y="0"/>
                      <wp:positionH relativeFrom="column">
                        <wp:posOffset>3756660</wp:posOffset>
                      </wp:positionH>
                      <wp:positionV relativeFrom="paragraph">
                        <wp:posOffset>359631</wp:posOffset>
                      </wp:positionV>
                      <wp:extent cx="2912110" cy="635635"/>
                      <wp:effectExtent l="0" t="0" r="0" b="0"/>
                      <wp:wrapNone/>
                      <wp:docPr id="455" name="Text Box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110" cy="6356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11459" w14:textId="0EBD09A9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Enter your new credentials…</w:t>
                                  </w:r>
                                </w:p>
                                <w:p w14:paraId="397688C7" w14:textId="77777777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136A0A3F" w14:textId="77777777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ADC01" id="Text Box 455" o:spid="_x0000_s1033" type="#_x0000_t202" style="position:absolute;margin-left:295.8pt;margin-top:28.3pt;width:229.3pt;height:5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" filled="f" stroked="f" strokeweight=".5pt">
                      <v:textbox>
                        <w:txbxContent>
                          <w:p w14:paraId="79011459" w14:textId="0EBD09A9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Enter your new credentials…</w:t>
                            </w:r>
                          </w:p>
                          <w:p w14:paraId="397688C7" w14:textId="77777777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6A0A3F" w14:textId="77777777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50DD65D" w14:textId="1033804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E57976" w14:textId="4F5BF5F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4718F3D" w14:textId="411B8B1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90FC2A" w14:textId="6714B3E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C26AB68" w14:textId="4D0584D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8A6795" w14:textId="72EA459B" w:rsidR="00D4761B" w:rsidRPr="0065390C" w:rsidRDefault="00A105A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3EC123E" wp14:editId="682BAA0B">
                      <wp:simplePos x="0" y="0"/>
                      <wp:positionH relativeFrom="column">
                        <wp:posOffset>-22225</wp:posOffset>
                      </wp:positionH>
                      <wp:positionV relativeFrom="paragraph">
                        <wp:posOffset>-271668</wp:posOffset>
                      </wp:positionV>
                      <wp:extent cx="5913755" cy="2146300"/>
                      <wp:effectExtent l="0" t="0" r="0" b="0"/>
                      <wp:wrapNone/>
                      <wp:docPr id="457" name="Text Box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13755" cy="21463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70E0F1" w14:textId="77777777" w:rsidR="00EB717F" w:rsidRPr="0065390C" w:rsidRDefault="00EB717F" w:rsidP="00EB717F">
                                  <w:pPr>
                                    <w:pStyle w:val="BlockHeading"/>
                                    <w:jc w:val="center"/>
                                    <w:rPr>
                                      <w:bCs/>
                                      <w:color w:val="99CB38" w:themeColor="accent1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Brand Page</w:t>
                                  </w:r>
                                </w:p>
                                <w:p w14:paraId="7731AD4F" w14:textId="450DD7FB" w:rsidR="00EB717F" w:rsidRPr="0065390C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You can customize the data we present by adding categories to your brand page…</w:t>
                                  </w:r>
                                </w:p>
                                <w:p w14:paraId="3F239791" w14:textId="5E2D958D" w:rsidR="00EB717F" w:rsidRPr="0065390C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Select a new </w:t>
                                  </w:r>
                                  <w:r w:rsidR="00487A87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product </w:t>
                                  </w: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category a</w:t>
                                  </w:r>
                                  <w:r w:rsidR="00487A87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nd press </w:t>
                                  </w:r>
                                  <w:r w:rsidR="00487A87" w:rsidRPr="0065390C">
                                    <w:rPr>
                                      <w:bCs/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Submit</w:t>
                                  </w:r>
                                  <w:r w:rsidR="00EE0651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C123E" id="Text Box 457" o:spid="_x0000_s1034" type="#_x0000_t202" style="position:absolute;margin-left:-1.75pt;margin-top:-21.4pt;width:465.65pt;height:169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" filled="f" stroked="f" strokeweight=".5pt">
                      <v:textbox>
                        <w:txbxContent>
                          <w:p w14:paraId="1470E0F1" w14:textId="77777777" w:rsidR="00EB717F" w:rsidRPr="0065390C" w:rsidRDefault="00EB717F" w:rsidP="00EB717F">
                            <w:pPr>
                              <w:pStyle w:val="BlockHeading"/>
                              <w:jc w:val="center"/>
                              <w:rPr>
                                <w:bCs/>
                                <w:color w:val="99CB38" w:themeColor="accent1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 Page</w:t>
                            </w:r>
                          </w:p>
                          <w:p w14:paraId="7731AD4F" w14:textId="450DD7FB" w:rsidR="00EB717F" w:rsidRPr="0065390C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 can customize the data we present by adding categories to your brand page…</w:t>
                            </w:r>
                          </w:p>
                          <w:p w14:paraId="3F239791" w14:textId="5E2D958D" w:rsidR="00EB717F" w:rsidRPr="0065390C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Select a new </w:t>
                            </w:r>
                            <w:r w:rsidR="00487A87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product </w:t>
                            </w: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category a</w:t>
                            </w:r>
                            <w:r w:rsidR="00487A87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nd press </w:t>
                            </w:r>
                            <w:r w:rsidR="00487A87" w:rsidRPr="0065390C">
                              <w:rPr>
                                <w:bCs/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Submit</w:t>
                            </w:r>
                            <w:r w:rsidR="00EE0651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2B49ED0" w14:textId="7379DF89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3D69AD" w14:textId="6801CD0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E724769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414DE8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193E2B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8841DC" w14:textId="4BD2D23F" w:rsidR="00EB717F" w:rsidRPr="0065390C" w:rsidRDefault="00A105A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2032" behindDoc="0" locked="0" layoutInCell="1" allowOverlap="1" wp14:anchorId="2448E76E" wp14:editId="06846CE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160617</wp:posOffset>
                  </wp:positionV>
                  <wp:extent cx="6077585" cy="2661920"/>
                  <wp:effectExtent l="0" t="0" r="5715" b="5080"/>
                  <wp:wrapNone/>
                  <wp:docPr id="456" name="Picture 45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 456" descr="Graphical user interface, application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585" cy="2661920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667B6FF" w14:textId="1E5C4569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C32E5E" w14:textId="5CB2A0E1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DE6856" w14:textId="72587DF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5577D2" w14:textId="24D88D2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CE27F30" w14:textId="2183F2C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3654B8" w14:textId="1835E09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75CC91E" w14:textId="2206C2A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D9C7F88" w14:textId="614622D6" w:rsidR="00D4761B" w:rsidRPr="0065390C" w:rsidRDefault="00A105A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4080" behindDoc="0" locked="0" layoutInCell="1" allowOverlap="1" wp14:anchorId="788E9323" wp14:editId="7E693AC8">
                  <wp:simplePos x="0" y="0"/>
                  <wp:positionH relativeFrom="column">
                    <wp:posOffset>-149188</wp:posOffset>
                  </wp:positionH>
                  <wp:positionV relativeFrom="paragraph">
                    <wp:posOffset>320089</wp:posOffset>
                  </wp:positionV>
                  <wp:extent cx="6607466" cy="1997765"/>
                  <wp:effectExtent l="0" t="0" r="0" b="0"/>
                  <wp:wrapNone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7466" cy="1997765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7D55328" w14:textId="03F7F80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DE3FBB4" w14:textId="629D1BD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3BD784" w14:textId="345FFBA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C7ECD2" w14:textId="3E9AA2AA" w:rsidR="00D4761B" w:rsidRPr="0065390C" w:rsidRDefault="00EE0651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B6650C0" wp14:editId="16896F6F">
                      <wp:simplePos x="0" y="0"/>
                      <wp:positionH relativeFrom="column">
                        <wp:posOffset>6704326</wp:posOffset>
                      </wp:positionH>
                      <wp:positionV relativeFrom="paragraph">
                        <wp:posOffset>449187</wp:posOffset>
                      </wp:positionV>
                      <wp:extent cx="2787439" cy="636105"/>
                      <wp:effectExtent l="0" t="0" r="0" b="0"/>
                      <wp:wrapNone/>
                      <wp:docPr id="460" name="Text Box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7439" cy="6361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4612A8" w14:textId="42BC7CF2" w:rsidR="00EE0651" w:rsidRPr="0065390C" w:rsidRDefault="00EE0651" w:rsidP="00EE0651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…and your product will be added to your Brand 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6650C0" id="Text Box 460" o:spid="_x0000_s1035" type="#_x0000_t202" style="position:absolute;margin-left:527.9pt;margin-top:35.35pt;width:219.5pt;height:50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" filled="f" stroked="f" strokeweight=".5pt">
                      <v:textbox>
                        <w:txbxContent>
                          <w:p w14:paraId="714612A8" w14:textId="42BC7CF2" w:rsidR="00EE0651" w:rsidRPr="0065390C" w:rsidRDefault="00EE0651" w:rsidP="00EE0651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…and your product will be added to your Brand Profile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8D51686" w14:textId="1EC1266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CDCB2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F8558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F537E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76ED4D7" w14:textId="54C18ED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250CA8" w14:textId="75A80877" w:rsidR="009200F8" w:rsidRPr="0065390C" w:rsidRDefault="00CC0182" w:rsidP="009200F8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CB5E499" wp14:editId="4D54AEB8">
                      <wp:simplePos x="0" y="0"/>
                      <wp:positionH relativeFrom="column">
                        <wp:posOffset>4952963</wp:posOffset>
                      </wp:positionH>
                      <wp:positionV relativeFrom="paragraph">
                        <wp:posOffset>654752</wp:posOffset>
                      </wp:positionV>
                      <wp:extent cx="3912721" cy="1344706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2721" cy="13447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B33ED9" w14:textId="6E0E315E" w:rsidR="00394BC2" w:rsidRPr="0065390C" w:rsidRDefault="00394BC2" w:rsidP="00394BC2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Landing Page</w:t>
                                  </w:r>
                                </w:p>
                                <w:p w14:paraId="3188E2D4" w14:textId="086DFE04" w:rsidR="00394BC2" w:rsidRPr="0065390C" w:rsidRDefault="00394BC2" w:rsidP="00394BC2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When you first go to our website, you’ll see our landing page…</w:t>
                                  </w:r>
                                </w:p>
                                <w:p w14:paraId="330FFAD8" w14:textId="6263A7A4" w:rsidR="00394BC2" w:rsidRPr="0065390C" w:rsidRDefault="00394BC2">
                                  <w:p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B5E499" id="Text Box 16" o:spid="_x0000_s1036" type="#_x0000_t202" style="position:absolute;margin-left:390pt;margin-top:51.55pt;width:308.1pt;height:105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" filled="f" stroked="f" strokeweight=".5pt">
                      <v:textbox>
                        <w:txbxContent>
                          <w:p w14:paraId="3EB33ED9" w14:textId="6E0E315E" w:rsidR="00394BC2" w:rsidRPr="0065390C" w:rsidRDefault="00394BC2" w:rsidP="00394BC2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Landing Page</w:t>
                            </w:r>
                          </w:p>
                          <w:p w14:paraId="3188E2D4" w14:textId="086DFE04" w:rsidR="00394BC2" w:rsidRPr="0065390C" w:rsidRDefault="00394BC2" w:rsidP="00394BC2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When you first go to our website, you’ll see our landing page…</w:t>
                            </w:r>
                          </w:p>
                          <w:p w14:paraId="330FFAD8" w14:textId="6263A7A4" w:rsidR="00394BC2" w:rsidRPr="0065390C" w:rsidRDefault="00394BC2">
                            <w:p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00F8"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Navigation Bar</w:t>
            </w:r>
          </w:p>
          <w:p w14:paraId="606355E8" w14:textId="3EC8E024" w:rsidR="009200F8" w:rsidRPr="0065390C" w:rsidRDefault="009200F8" w:rsidP="009200F8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You can move around the various features of the webapp by using the Navigation Bar…</w:t>
            </w:r>
          </w:p>
          <w:p w14:paraId="11E804DD" w14:textId="75B2FD48" w:rsidR="00D4761B" w:rsidRPr="0065390C" w:rsidRDefault="00CC0182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9200" behindDoc="0" locked="0" layoutInCell="1" allowOverlap="1" wp14:anchorId="4D67A4AE" wp14:editId="4835F800">
                  <wp:simplePos x="0" y="0"/>
                  <wp:positionH relativeFrom="column">
                    <wp:posOffset>4010660</wp:posOffset>
                  </wp:positionH>
                  <wp:positionV relativeFrom="paragraph">
                    <wp:posOffset>457200</wp:posOffset>
                  </wp:positionV>
                  <wp:extent cx="5793740" cy="2366645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740" cy="2366645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00F8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7152" behindDoc="0" locked="0" layoutInCell="1" allowOverlap="1" wp14:anchorId="5B91CCCA" wp14:editId="1EEA548D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41798</wp:posOffset>
                  </wp:positionV>
                  <wp:extent cx="2938145" cy="2436495"/>
                  <wp:effectExtent l="0" t="0" r="0" b="1905"/>
                  <wp:wrapNone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45" cy="2436495"/>
                          </a:xfrm>
                          <a:prstGeom prst="rect">
                            <a:avLst/>
                          </a:prstGeom>
                          <a:effectLst>
                            <a:softEdge rad="1143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0F5413" w14:textId="1EF0C2DB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01922D0" w14:textId="7E564DD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F594B18" w14:textId="43883FC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FA2C724" w14:textId="685FF09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BE6773" w14:textId="6EE2BD29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D93898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100FA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33667E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3D76D1" w14:textId="228439A8" w:rsidR="00D4761B" w:rsidRPr="0065390C" w:rsidRDefault="00A105A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80F9553" wp14:editId="5062E6AA">
                      <wp:simplePos x="0" y="0"/>
                      <wp:positionH relativeFrom="column">
                        <wp:posOffset>3877310</wp:posOffset>
                      </wp:positionH>
                      <wp:positionV relativeFrom="paragraph">
                        <wp:posOffset>-238797</wp:posOffset>
                      </wp:positionV>
                      <wp:extent cx="3186430" cy="3684270"/>
                      <wp:effectExtent l="0" t="0" r="0" b="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430" cy="3684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86BD51" w14:textId="76198CC9" w:rsidR="00585F04" w:rsidRPr="0065390C" w:rsidRDefault="00585F04" w:rsidP="00585F04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sz w:val="52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Import CSV</w:t>
                                  </w:r>
                                </w:p>
                                <w:p w14:paraId="014B5208" w14:textId="6EAF6B15" w:rsidR="00585F04" w:rsidRPr="0065390C" w:rsidRDefault="00585F04" w:rsidP="00585F04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 admin can update the database by uploading a new CSV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</w:t>
                                  </w:r>
                                </w:p>
                                <w:p w14:paraId="5AABFCBD" w14:textId="6425C9FB" w:rsidR="00FE25C9" w:rsidRPr="0065390C" w:rsidRDefault="00FE25C9" w:rsidP="00585F04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Simply choose a new file, in the relevant formats and in the correct order…</w:t>
                                  </w:r>
                                </w:p>
                                <w:p w14:paraId="18C28996" w14:textId="61D4A12E" w:rsidR="00FE25C9" w:rsidRPr="0065390C" w:rsidRDefault="00FE25C9" w:rsidP="00FE25C9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link, category_1, category_2,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product_name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price,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price_per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ingredients,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allergen_information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brand,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recycling_information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brand_details</w:t>
                                  </w:r>
                                  <w:proofErr w:type="spellEnd"/>
                                </w:p>
                                <w:p w14:paraId="4613D21C" w14:textId="77777777" w:rsidR="00585F04" w:rsidRPr="0065390C" w:rsidRDefault="00585F04">
                                  <w:p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F9553" id="Text Box 18" o:spid="_x0000_s1037" type="#_x0000_t202" style="position:absolute;margin-left:305.3pt;margin-top:-18.8pt;width:250.9pt;height:290.1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" filled="f" stroked="f" strokeweight=".5pt">
                      <v:textbox>
                        <w:txbxContent>
                          <w:p w14:paraId="3286BD51" w14:textId="76198CC9" w:rsidR="00585F04" w:rsidRPr="0065390C" w:rsidRDefault="00585F04" w:rsidP="00585F04">
                            <w:pPr>
                              <w:pStyle w:val="BlockText"/>
                              <w:rPr>
                                <w:color w:val="99CB38" w:themeColor="accent1"/>
                                <w:sz w:val="52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Import CSV</w:t>
                            </w:r>
                          </w:p>
                          <w:p w14:paraId="014B5208" w14:textId="6EAF6B15" w:rsidR="00585F04" w:rsidRPr="0065390C" w:rsidRDefault="00585F04" w:rsidP="00585F04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 admin can update the database by uploading a new CSV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  <w:p w14:paraId="5AABFCBD" w14:textId="6425C9FB" w:rsidR="00FE25C9" w:rsidRPr="0065390C" w:rsidRDefault="00FE25C9" w:rsidP="00585F04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Simply choose a new file, in the relevant formats and in the correct order…</w:t>
                            </w:r>
                          </w:p>
                          <w:p w14:paraId="18C28996" w14:textId="61D4A12E" w:rsidR="00FE25C9" w:rsidRPr="0065390C" w:rsidRDefault="00FE25C9" w:rsidP="00FE25C9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link, category_1, category_2,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product_name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price,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price_per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ingredients,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allergen_information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brand,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recycling_information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brand_details</w:t>
                            </w:r>
                            <w:proofErr w:type="spellEnd"/>
                          </w:p>
                          <w:p w14:paraId="4613D21C" w14:textId="77777777" w:rsidR="00585F04" w:rsidRPr="0065390C" w:rsidRDefault="00585F04">
                            <w:p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3CC0"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1248" behindDoc="0" locked="0" layoutInCell="1" allowOverlap="1" wp14:anchorId="5A913A7B" wp14:editId="3CCC4631">
                  <wp:simplePos x="0" y="0"/>
                  <wp:positionH relativeFrom="column">
                    <wp:posOffset>-170180</wp:posOffset>
                  </wp:positionH>
                  <wp:positionV relativeFrom="paragraph">
                    <wp:posOffset>387985</wp:posOffset>
                  </wp:positionV>
                  <wp:extent cx="4047490" cy="2658110"/>
                  <wp:effectExtent l="0" t="0" r="3810" b="0"/>
                  <wp:wrapNone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490" cy="2658110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603FE99" w14:textId="40B95F2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4B2925" w14:textId="499F924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764A0E" w14:textId="4ECF770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D03DE37" w14:textId="6A0F3AC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70C9BC" w14:textId="065F24D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9F7FE67" w14:textId="53969C4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B55E2B" w14:textId="71AC3AC4" w:rsidR="00585F04" w:rsidRPr="0065390C" w:rsidRDefault="00585F04" w:rsidP="00585F04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F82D447" w14:textId="205E86F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16793D" w14:textId="656DB2B6" w:rsidR="00D4761B" w:rsidRPr="0065390C" w:rsidRDefault="00A105A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A57C952" wp14:editId="5284EB89">
                      <wp:simplePos x="0" y="0"/>
                      <wp:positionH relativeFrom="column">
                        <wp:posOffset>973493</wp:posOffset>
                      </wp:positionH>
                      <wp:positionV relativeFrom="paragraph">
                        <wp:posOffset>125879</wp:posOffset>
                      </wp:positionV>
                      <wp:extent cx="3186430" cy="2969183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430" cy="29691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795DBA" w14:textId="166B233C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sz w:val="52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Adding a new user</w:t>
                                  </w:r>
                                </w:p>
                                <w:p w14:paraId="4D7E1532" w14:textId="0E9EAECB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</w:t>
                                  </w: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admin can add a new user…</w:t>
                                  </w:r>
                                </w:p>
                                <w:p w14:paraId="78A45BBD" w14:textId="36498D92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Simply select and add what company they are part of and submit it…</w:t>
                                  </w:r>
                                </w:p>
                                <w:p w14:paraId="3EC8D9BA" w14:textId="5BFEF07B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Then input your user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7C952" id="Text Box 33" o:spid="_x0000_s1038" type="#_x0000_t202" style="position:absolute;margin-left:76.65pt;margin-top:9.9pt;width:250.9pt;height:233.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" filled="f" stroked="f" strokeweight=".5pt">
                      <v:textbox>
                        <w:txbxContent>
                          <w:p w14:paraId="39795DBA" w14:textId="166B233C" w:rsidR="00CC4187" w:rsidRPr="0065390C" w:rsidRDefault="00CC4187" w:rsidP="00CC4187">
                            <w:pPr>
                              <w:pStyle w:val="BlockText"/>
                              <w:rPr>
                                <w:color w:val="99CB38" w:themeColor="accent1"/>
                                <w:sz w:val="52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Adding a new user</w:t>
                            </w:r>
                          </w:p>
                          <w:p w14:paraId="4D7E1532" w14:textId="0E9EAECB" w:rsidR="00CC4187" w:rsidRPr="0065390C" w:rsidRDefault="00CC4187" w:rsidP="00CC4187">
                            <w:pPr>
                              <w:pStyle w:val="BlockText"/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admin can add a new user…</w:t>
                            </w:r>
                          </w:p>
                          <w:p w14:paraId="78A45BBD" w14:textId="36498D92" w:rsidR="00CC4187" w:rsidRPr="0065390C" w:rsidRDefault="00CC4187" w:rsidP="00CC4187">
                            <w:pPr>
                              <w:pStyle w:val="BlockText"/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Simply select and add what company they are part of and submit it…</w:t>
                            </w:r>
                          </w:p>
                          <w:p w14:paraId="3EC8D9BA" w14:textId="5BFEF07B" w:rsidR="00CC4187" w:rsidRPr="0065390C" w:rsidRDefault="00CC4187" w:rsidP="00CC4187">
                            <w:pPr>
                              <w:pStyle w:val="BlockText"/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Then input your user details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5344" behindDoc="0" locked="0" layoutInCell="1" allowOverlap="1" wp14:anchorId="3C4E591F" wp14:editId="2C931DDD">
                  <wp:simplePos x="0" y="0"/>
                  <wp:positionH relativeFrom="column">
                    <wp:posOffset>4496248</wp:posOffset>
                  </wp:positionH>
                  <wp:positionV relativeFrom="paragraph">
                    <wp:posOffset>481928</wp:posOffset>
                  </wp:positionV>
                  <wp:extent cx="4958080" cy="2608580"/>
                  <wp:effectExtent l="0" t="0" r="0" b="0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080" cy="2608580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360401" w14:textId="6158D230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449B77" w14:textId="5B94B179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0CFCDF" w14:textId="13CB3AB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4DCC48" w14:textId="512F52A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A2B4C3" w14:textId="5D33FC3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0FD3EB4" w14:textId="696E719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5B837D" w14:textId="0FB7C23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7D0353D" w14:textId="601B080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975567" w14:textId="012DEDB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B42E0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455B12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7B233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D03490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156D0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B049D6D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B18506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D1C8F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17E9D2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7216A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DCA83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2E16D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B2E9C7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635EFE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40525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A4D2D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3A45A6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8EB138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D3188D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5C3FC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06B52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260F53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ACC4B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B03194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EDF4F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2E923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ACC4B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036DC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B98630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1D0D8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59C5D5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B5AB0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6EC58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29D407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689" w:type="dxa"/>
          </w:tcPr>
          <w:p w14:paraId="15BEB5FA" w14:textId="7353A955" w:rsidR="00D4761B" w:rsidRPr="0065390C" w:rsidRDefault="00D4761B" w:rsidP="00D4761B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107" w:type="dxa"/>
          </w:tcPr>
          <w:p w14:paraId="5057F9D5" w14:textId="0B9227EE" w:rsidR="00D4761B" w:rsidRPr="0065390C" w:rsidRDefault="00EA78AC" w:rsidP="00D4761B">
            <w:pPr>
              <w:pStyle w:val="Heading2Alternate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6432" behindDoc="0" locked="0" layoutInCell="1" allowOverlap="1" wp14:anchorId="54B9F397" wp14:editId="3FF986E7">
                  <wp:simplePos x="0" y="0"/>
                  <wp:positionH relativeFrom="column">
                    <wp:posOffset>139921</wp:posOffset>
                  </wp:positionH>
                  <wp:positionV relativeFrom="paragraph">
                    <wp:posOffset>158115</wp:posOffset>
                  </wp:positionV>
                  <wp:extent cx="3262630" cy="3632835"/>
                  <wp:effectExtent l="0" t="0" r="127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24"/>
                          <a:srcRect l="11928" t="6847" r="12950" b="10066"/>
                          <a:stretch/>
                        </pic:blipFill>
                        <pic:spPr bwMode="auto">
                          <a:xfrm>
                            <a:off x="0" y="0"/>
                            <a:ext cx="3262630" cy="363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C23694" w14:textId="50C19458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Enter</w:t>
            </w:r>
            <w:r w:rsidR="003D2BE3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your credentials into the box provided and press Log in</w:t>
            </w:r>
            <w:r w:rsidR="0031753A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… if you put them in wrong, you’ll get </w:t>
            </w:r>
            <w:r w:rsidR="0057134E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message telling you so</w:t>
            </w:r>
          </w:p>
          <w:p w14:paraId="3187BBC2" w14:textId="0BBF0CA7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450EE7" w14:textId="701A1A38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B7A239" w14:textId="38720279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EE990A9" w14:textId="1520F932" w:rsidR="003D2BE3" w:rsidRPr="0065390C" w:rsidRDefault="003D2BE3" w:rsidP="00EA78AC">
            <w:pPr>
              <w:jc w:val="righ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2F05994" w14:textId="70B9262B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FAB59C8" w14:textId="416068BD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299B0D" w14:textId="09FA3437" w:rsidR="00072195" w:rsidRPr="0065390C" w:rsidRDefault="00A105AD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7936" behindDoc="0" locked="0" layoutInCell="1" allowOverlap="1" wp14:anchorId="7C421C56" wp14:editId="2114583F">
                  <wp:simplePos x="0" y="0"/>
                  <wp:positionH relativeFrom="column">
                    <wp:posOffset>-44749</wp:posOffset>
                  </wp:positionH>
                  <wp:positionV relativeFrom="paragraph">
                    <wp:posOffset>-137234</wp:posOffset>
                  </wp:positionV>
                  <wp:extent cx="3040813" cy="3421855"/>
                  <wp:effectExtent l="0" t="0" r="0" b="0"/>
                  <wp:wrapNone/>
                  <wp:docPr id="63" name="Picture 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application&#10;&#10;Description automatically generated"/>
                          <pic:cNvPicPr/>
                        </pic:nvPicPr>
                        <pic:blipFill rotWithShape="1">
                          <a:blip r:embed="rId25"/>
                          <a:srcRect l="17187" t="5949" r="15676" b="12519"/>
                          <a:stretch/>
                        </pic:blipFill>
                        <pic:spPr bwMode="auto">
                          <a:xfrm>
                            <a:off x="0" y="0"/>
                            <a:ext cx="3040813" cy="3421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397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9615F3" w14:textId="08EB42C7" w:rsidR="00072195" w:rsidRPr="0065390C" w:rsidRDefault="00D4302B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EEEBB3" wp14:editId="36390C58">
                      <wp:simplePos x="0" y="0"/>
                      <wp:positionH relativeFrom="column">
                        <wp:posOffset>3263817</wp:posOffset>
                      </wp:positionH>
                      <wp:positionV relativeFrom="paragraph">
                        <wp:posOffset>262821</wp:posOffset>
                      </wp:positionV>
                      <wp:extent cx="3250095" cy="709861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6E44B7" w14:textId="38C45A9C" w:rsidR="009458A7" w:rsidRPr="0065390C" w:rsidRDefault="009458A7" w:rsidP="009458A7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If you forget your passw</w:t>
                                  </w:r>
                                  <w:r w:rsidR="00D4302B"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ord,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it’s no</w:t>
                                  </w:r>
                                  <w:r w:rsidR="00D4302B"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problem</w:t>
                                  </w:r>
                                </w:p>
                                <w:p w14:paraId="234F039D" w14:textId="77777777" w:rsidR="009458A7" w:rsidRPr="0065390C" w:rsidRDefault="009458A7" w:rsidP="009458A7">
                                  <w:pPr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EEBB3" id="Text Box 48" o:spid="_x0000_s1039" type="#_x0000_t202" style="position:absolute;margin-left:257pt;margin-top:20.7pt;width:255.9pt;height:5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K8qHA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" filled="f" stroked="f" strokeweight=".5pt">
                      <v:textbox>
                        <w:txbxContent>
                          <w:p w14:paraId="6A6E44B7" w14:textId="38C45A9C" w:rsidR="009458A7" w:rsidRPr="0065390C" w:rsidRDefault="009458A7" w:rsidP="009458A7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 you forget your passw</w:t>
                            </w:r>
                            <w:r w:rsidR="00D4302B"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ord,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it’s no</w:t>
                            </w:r>
                            <w:r w:rsidR="00D4302B"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problem</w:t>
                            </w:r>
                          </w:p>
                          <w:p w14:paraId="234F039D" w14:textId="77777777" w:rsidR="009458A7" w:rsidRPr="0065390C" w:rsidRDefault="009458A7" w:rsidP="009458A7">
                            <w:pPr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6DD35D1" w14:textId="60575CBB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A65303" w14:textId="69EAEA6F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5123FB" w14:textId="34D9DEBC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BF6E87" w14:textId="5E716E81" w:rsidR="00072195" w:rsidRPr="0065390C" w:rsidRDefault="00072195" w:rsidP="00BF03F7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1C30E1B" w14:textId="2C1EDA6E" w:rsidR="00072195" w:rsidRPr="0065390C" w:rsidRDefault="00072195" w:rsidP="00BF03F7">
            <w:pPr>
              <w:tabs>
                <w:tab w:val="left" w:pos="1346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B06821" w14:textId="269BD71B" w:rsidR="00072195" w:rsidRPr="0065390C" w:rsidRDefault="00072195" w:rsidP="00072195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183B31" w14:textId="40A94658" w:rsidR="00072195" w:rsidRPr="0065390C" w:rsidRDefault="00A105AD" w:rsidP="0031511C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79744" behindDoc="0" locked="0" layoutInCell="1" allowOverlap="1" wp14:anchorId="2AE419A9" wp14:editId="763099FA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564403</wp:posOffset>
                  </wp:positionV>
                  <wp:extent cx="3161030" cy="3339465"/>
                  <wp:effectExtent l="0" t="0" r="1270" b="635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6"/>
                          <a:srcRect l="8319" t="6876" r="9353" b="9568"/>
                          <a:stretch/>
                        </pic:blipFill>
                        <pic:spPr bwMode="auto">
                          <a:xfrm>
                            <a:off x="0" y="0"/>
                            <a:ext cx="3161030" cy="333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302B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D2EEAEE" wp14:editId="30DEE130">
                      <wp:simplePos x="0" y="0"/>
                      <wp:positionH relativeFrom="column">
                        <wp:posOffset>3358515</wp:posOffset>
                      </wp:positionH>
                      <wp:positionV relativeFrom="paragraph">
                        <wp:posOffset>1084026</wp:posOffset>
                      </wp:positionV>
                      <wp:extent cx="3250095" cy="709861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8D6CB" w14:textId="382A3B28" w:rsidR="00D4302B" w:rsidRPr="0065390C" w:rsidRDefault="00D4302B" w:rsidP="00D4302B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Enter your email address…</w:t>
                                  </w:r>
                                </w:p>
                                <w:p w14:paraId="40450E73" w14:textId="77777777" w:rsidR="00D4302B" w:rsidRPr="0065390C" w:rsidRDefault="00D4302B" w:rsidP="00D4302B">
                                  <w:pPr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EEAEE" id="Text Box 50" o:spid="_x0000_s1040" type="#_x0000_t202" style="position:absolute;margin-left:264.45pt;margin-top:85.35pt;width:255.9pt;height:5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A6OHQ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" filled="f" stroked="f" strokeweight=".5pt">
                      <v:textbox>
                        <w:txbxContent>
                          <w:p w14:paraId="38A8D6CB" w14:textId="382A3B28" w:rsidR="00D4302B" w:rsidRPr="0065390C" w:rsidRDefault="00D4302B" w:rsidP="00D4302B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Enter your email address…</w:t>
                            </w:r>
                          </w:p>
                          <w:p w14:paraId="40450E73" w14:textId="77777777" w:rsidR="00D4302B" w:rsidRPr="0065390C" w:rsidRDefault="00D4302B" w:rsidP="00D4302B">
                            <w:pPr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39" w:type="dxa"/>
          </w:tcPr>
          <w:p w14:paraId="6EA3A655" w14:textId="5703A4C9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597" w:type="dxa"/>
          </w:tcPr>
          <w:p w14:paraId="1730FB6D" w14:textId="2257B13D" w:rsidR="00D4761B" w:rsidRPr="0065390C" w:rsidRDefault="003D2BE3" w:rsidP="00D4761B">
            <w:pPr>
              <w:pStyle w:val="Title"/>
              <w:rPr>
                <w:b w:val="0"/>
                <w:bCs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 w:val="0"/>
                <w:bCs/>
                <w:noProof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7456" behindDoc="0" locked="0" layoutInCell="1" allowOverlap="1" wp14:anchorId="0254AE06" wp14:editId="4862535F">
                  <wp:simplePos x="0" y="0"/>
                  <wp:positionH relativeFrom="column">
                    <wp:posOffset>-23716</wp:posOffset>
                  </wp:positionH>
                  <wp:positionV relativeFrom="paragraph">
                    <wp:posOffset>3296920</wp:posOffset>
                  </wp:positionV>
                  <wp:extent cx="2928607" cy="3500495"/>
                  <wp:effectExtent l="0" t="0" r="5715" b="5080"/>
                  <wp:wrapNone/>
                  <wp:docPr id="44" name="Picture 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&#10;&#10;Description automatically generated"/>
                          <pic:cNvPicPr/>
                        </pic:nvPicPr>
                        <pic:blipFill rotWithShape="1">
                          <a:blip r:embed="rId27"/>
                          <a:srcRect l="5736" t="3537" r="7886" b="6880"/>
                          <a:stretch/>
                        </pic:blipFill>
                        <pic:spPr bwMode="auto">
                          <a:xfrm>
                            <a:off x="0" y="0"/>
                            <a:ext cx="2928607" cy="350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016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2A317B" w14:textId="6E6718A8" w:rsidR="00D4761B" w:rsidRPr="0065390C" w:rsidRDefault="00D4761B" w:rsidP="00D4761B">
            <w:pPr>
              <w:pStyle w:val="Subtitle"/>
              <w:rPr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65390C" w:rsidRPr="0065390C" w14:paraId="7CD132BA" w14:textId="77777777" w:rsidTr="00262E12">
        <w:trPr>
          <w:trHeight w:val="10098"/>
        </w:trPr>
        <w:tc>
          <w:tcPr>
            <w:tcW w:w="4904" w:type="dxa"/>
            <w:tcBorders>
              <w:bottom w:val="nil"/>
            </w:tcBorders>
          </w:tcPr>
          <w:p w14:paraId="64593469" w14:textId="77777777" w:rsidR="00D4761B" w:rsidRPr="0065390C" w:rsidRDefault="00D4761B" w:rsidP="00D4761B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689" w:type="dxa"/>
            <w:tcBorders>
              <w:bottom w:val="nil"/>
            </w:tcBorders>
          </w:tcPr>
          <w:p w14:paraId="4D3C9A21" w14:textId="77777777" w:rsidR="00D4761B" w:rsidRPr="0065390C" w:rsidRDefault="00D4761B" w:rsidP="00D4761B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107" w:type="dxa"/>
          </w:tcPr>
          <w:p w14:paraId="28F1B2BD" w14:textId="77777777" w:rsidR="00D4761B" w:rsidRPr="0065390C" w:rsidRDefault="00D4761B" w:rsidP="00D4761B">
            <w:pPr>
              <w:pStyle w:val="Heading2Alternate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39" w:type="dxa"/>
            <w:tcBorders>
              <w:bottom w:val="nil"/>
            </w:tcBorders>
          </w:tcPr>
          <w:p w14:paraId="5B62D2D4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597" w:type="dxa"/>
          </w:tcPr>
          <w:p w14:paraId="793EE481" w14:textId="77777777" w:rsidR="00D4761B" w:rsidRPr="0065390C" w:rsidRDefault="00D4761B" w:rsidP="00D4761B">
            <w:pPr>
              <w:pStyle w:val="Title"/>
              <w:rPr>
                <w:b w:val="0"/>
                <w:bCs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7396B65A" w14:textId="77777777" w:rsidR="00330144" w:rsidRPr="0065390C" w:rsidRDefault="00330144">
      <w:pPr>
        <w:rPr>
          <w:bCs/>
          <w:color w:val="99CB3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0C">
        <w:rPr>
          <w:bCs/>
          <w:color w:val="99CB38" w:themeColor="accent1"/>
          <w:lang w:val="en-GB" w:bidi="en-GB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– outside"/>
      </w:tblPr>
      <w:tblGrid>
        <w:gridCol w:w="4618"/>
        <w:gridCol w:w="615"/>
        <w:gridCol w:w="5158"/>
        <w:gridCol w:w="696"/>
        <w:gridCol w:w="4599"/>
      </w:tblGrid>
      <w:tr w:rsidR="00807373" w:rsidRPr="0065390C" w14:paraId="1F74AA23" w14:textId="77777777" w:rsidTr="00CF63A3">
        <w:trPr>
          <w:trHeight w:val="10125"/>
          <w:jc w:val="center"/>
        </w:trPr>
        <w:tc>
          <w:tcPr>
            <w:tcW w:w="1472" w:type="pct"/>
          </w:tcPr>
          <w:p w14:paraId="2F683811" w14:textId="4E1A4E01" w:rsidR="00807373" w:rsidRPr="0065390C" w:rsidRDefault="00807373" w:rsidP="005C1D27">
            <w:pPr>
              <w:pStyle w:val="Heading3Alternate"/>
              <w:jc w:val="left"/>
              <w:rPr>
                <w:b w:val="0"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96" w:type="pct"/>
          </w:tcPr>
          <w:p w14:paraId="4C3BBBEB" w14:textId="77777777" w:rsidR="00807373" w:rsidRPr="0065390C" w:rsidRDefault="00807373" w:rsidP="00330144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644" w:type="pct"/>
          </w:tcPr>
          <w:p w14:paraId="72860419" w14:textId="5FE57B6F" w:rsidR="00807373" w:rsidRPr="0065390C" w:rsidRDefault="00807373" w:rsidP="005C1D27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1992DB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CFE86B9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052D55C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019562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097FC7" w14:textId="74CFEE9B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22" w:type="pct"/>
          </w:tcPr>
          <w:p w14:paraId="2C77D2CE" w14:textId="77777777" w:rsidR="00807373" w:rsidRPr="0065390C" w:rsidRDefault="00807373" w:rsidP="00330144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466" w:type="pct"/>
          </w:tcPr>
          <w:p w14:paraId="4B127DE5" w14:textId="7F3FB44A" w:rsidR="00807373" w:rsidRPr="0065390C" w:rsidRDefault="00807373" w:rsidP="005C1D27">
            <w:pPr>
              <w:pStyle w:val="Heading3"/>
              <w:rPr>
                <w:b w:val="0"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59AFC26D" w14:textId="77777777" w:rsidR="00DD7039" w:rsidRPr="0065390C" w:rsidRDefault="00DD7039" w:rsidP="00DD7039">
      <w:pPr>
        <w:pStyle w:val="NoSpacing"/>
        <w:rPr>
          <w:rFonts w:asciiTheme="majorHAnsi" w:hAnsiTheme="majorHAnsi"/>
          <w:bCs/>
          <w:color w:val="99CB38" w:themeColor="accent1"/>
          <w:sz w:val="1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DD7039" w:rsidRPr="0065390C" w:rsidSect="000117F3">
      <w:headerReference w:type="even" r:id="rId28"/>
      <w:headerReference w:type="default" r:id="rId29"/>
      <w:footerReference w:type="even" r:id="rId30"/>
      <w:footerReference w:type="default" r:id="rId31"/>
      <w:pgSz w:w="16838" w:h="11906" w:orient="landscape" w:code="9"/>
      <w:pgMar w:top="576" w:right="576" w:bottom="576" w:left="576" w:header="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490530" w14:textId="77777777" w:rsidR="00BA132C" w:rsidRDefault="00BA132C" w:rsidP="00DD7039">
      <w:pPr>
        <w:spacing w:after="0" w:line="240" w:lineRule="auto"/>
      </w:pPr>
      <w:r>
        <w:separator/>
      </w:r>
    </w:p>
  </w:endnote>
  <w:endnote w:type="continuationSeparator" w:id="0">
    <w:p w14:paraId="54954030" w14:textId="77777777" w:rsidR="00BA132C" w:rsidRDefault="00BA132C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45924415"/>
      <w:docPartObj>
        <w:docPartGallery w:val="Page Numbers (Bottom of Page)"/>
        <w:docPartUnique/>
      </w:docPartObj>
    </w:sdtPr>
    <w:sdtContent>
      <w:p w14:paraId="4182711B" w14:textId="51611B99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2B63B8A9" w14:textId="73AB1538" w:rsidR="00B5749E" w:rsidRDefault="00BF03F7" w:rsidP="00DE1687">
    <w:pPr>
      <w:pStyle w:val="Footer"/>
      <w:ind w:right="360" w:firstLine="360"/>
    </w:pPr>
    <w:r>
      <w:rPr>
        <w:noProof/>
        <w:lang w:val="en-GB" w:bidi="en-GB"/>
      </w:rPr>
      <w:drawing>
        <wp:anchor distT="0" distB="0" distL="114300" distR="114300" simplePos="0" relativeHeight="251646975" behindDoc="1" locked="0" layoutInCell="1" allowOverlap="1" wp14:anchorId="2E99C109" wp14:editId="62C430DA">
          <wp:simplePos x="0" y="0"/>
          <wp:positionH relativeFrom="page">
            <wp:posOffset>6836410</wp:posOffset>
          </wp:positionH>
          <wp:positionV relativeFrom="page">
            <wp:posOffset>4124739</wp:posOffset>
          </wp:positionV>
          <wp:extent cx="4992370" cy="3794760"/>
          <wp:effectExtent l="0" t="0" r="0" b="2540"/>
          <wp:wrapNone/>
          <wp:docPr id="31" name="Picture 3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 preferRelativeResize="0">
                    <a:picLocks noChangeAspect="1" noChangeArrowheads="1"/>
                  </pic:cNvPicPr>
                </pic:nvPicPr>
                <pic:blipFill>
                  <a:blip r:embed="rId1"/>
                  <a:srcRect l="14584" r="14584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4992370" cy="3794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8573644"/>
      <w:docPartObj>
        <w:docPartGallery w:val="Page Numbers (Bottom of Page)"/>
        <w:docPartUnique/>
      </w:docPartObj>
    </w:sdtPr>
    <w:sdtContent>
      <w:p w14:paraId="794A200A" w14:textId="257013A0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69C8D3" w14:textId="77777777" w:rsidR="00DE1687" w:rsidRDefault="00DE1687" w:rsidP="00DE1687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3895B" w14:textId="77777777" w:rsidR="00BA132C" w:rsidRDefault="00BA132C" w:rsidP="00DD7039">
      <w:pPr>
        <w:spacing w:after="0" w:line="240" w:lineRule="auto"/>
      </w:pPr>
      <w:r>
        <w:separator/>
      </w:r>
    </w:p>
  </w:footnote>
  <w:footnote w:type="continuationSeparator" w:id="0">
    <w:p w14:paraId="59C24365" w14:textId="77777777" w:rsidR="00BA132C" w:rsidRDefault="00BA132C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2C51B" w14:textId="263FABB5" w:rsidR="00B5749E" w:rsidRDefault="006262A9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63360" behindDoc="1" locked="0" layoutInCell="1" allowOverlap="1" wp14:anchorId="1DFFF5F1" wp14:editId="1FE113CE">
          <wp:simplePos x="0" y="0"/>
          <wp:positionH relativeFrom="column">
            <wp:posOffset>-1565275</wp:posOffset>
          </wp:positionH>
          <wp:positionV relativeFrom="paragraph">
            <wp:posOffset>22733</wp:posOffset>
          </wp:positionV>
          <wp:extent cx="9597357" cy="4939030"/>
          <wp:effectExtent l="0" t="0" r="4445" b="127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7000"/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97357" cy="49390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5749E" w:rsidRPr="0009727F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5B918AA" wp14:editId="68DD2B0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oup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angle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reeform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reeform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125CB224" id="Group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">
              <v:shape id="Rectangle 35" o:spid="_x0000_s1027" style="position:absolute;left:33134;top:18783;width:33613;height:49772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oup 3" o:spid="_x0000_s1028" style="position:absolute;width:99060;height:68567" coordsize="99060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<v:shape id="Freeform 14" o:spid="_x0000_s1029" style="position:absolute;width:33420;height:68567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" path="m1061,v,1781,,1781,,1781c456,1853,166,2257,56,2448v-56,,-56,,-56,c,,,,,l1061,xe" fillcolor="#99cb38 [3204]" stroked="f">
                  <v:path arrowok="t" o:connecttype="custom" o:connectlocs="3342005,0;3342005,4988515;176392,6856757;0,6856757;0,0;3342005,0" o:connectangles="0,0,0,0,0,0"/>
                </v:shape>
                <v:shape id="Freeform 15" o:spid="_x0000_s1030" style="position:absolute;left:66315;top:34033;width:32745;height:22655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" path="m1047,v,809,,809,,809c,809,,809,,809,,297,,297,,297,610,380,945,142,1047,xe" fillcolor="#37a76f [3206]" stroked="f">
                  <v:path arrowok="t" o:connecttype="custom" o:connectlocs="3274483,0;3274483,2265439;0,2265439;0,831688;3274483,0" o:connectangles="0,0,0,0,0"/>
                </v:shape>
                <v:shape id="Freeform 16" o:spid="_x0000_s1031" style="position:absolute;left:66315;top:34033;width:32745;height:24447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" path="m1047,v,873,,873,,873c,873,,873,,873,,361,,361,,361,610,444,945,142,1047,xe" fillcolor="#99cb38 [3204]" stroked="f">
                  <v:path arrowok="t" o:connecttype="custom" o:connectlocs="3274483,0;3274483,2444674;0,2444674;0,1010913;3274483,0" o:connectangles="0,0,0,0,0"/>
                </v:shape>
                <v:shape id="Freeform 17" o:spid="_x0000_s1032" style="position:absolute;left:66315;top:35159;width:32745;height:33408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&#13;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reeform 19" o:spid="_x0000_s1033" style="position:absolute;left:33420;top:14713;width:32895;height:20446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reeform 20" o:spid="_x0000_s1034" style="position:absolute;left:33180;top:11879;width:33135;height:23280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reeform 21" o:spid="_x0000_s1035" style="position:absolute;left:66407;top:61328;width:24582;height:6084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" path="m786,29v,109,,109,,109c,138,,138,,138,465,,696,13,786,29xe" fillcolor="#37a76f [3206]" stroked="f">
                  <v:path arrowok="t" o:connecttype="custom" o:connectlocs="2458155,127841;2458155,608346;0,608346;2458155,127841" o:connectangles="0,0,0,0"/>
                </v:shape>
                <v:shape id="Freeform 5" o:spid="_x0000_s1036" style="position:absolute;top:48888;width:33134;height:19679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" path="m1055,v,33,,33,,33c450,105,160,509,50,700,,700,,700,,700,116,500,421,76,1055,xe" fillcolor="#37a76f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57A14" w14:textId="3DCCBEF2" w:rsidR="00DD7039" w:rsidRDefault="006262A9" w:rsidP="00D14FD3">
    <w:pPr>
      <w:pStyle w:val="Header"/>
      <w:tabs>
        <w:tab w:val="clear" w:pos="4680"/>
        <w:tab w:val="clear" w:pos="9360"/>
        <w:tab w:val="left" w:pos="12600"/>
      </w:tabs>
      <w:ind w:firstLine="720"/>
    </w:pPr>
    <w:r>
      <w:rPr>
        <w:noProof/>
        <w:lang w:val="en-GB" w:bidi="en-GB"/>
      </w:rPr>
      <w:drawing>
        <wp:anchor distT="0" distB="0" distL="114300" distR="114300" simplePos="0" relativeHeight="251660288" behindDoc="1" locked="0" layoutInCell="1" allowOverlap="1" wp14:anchorId="1B67E89D" wp14:editId="0EFEB8F6">
          <wp:simplePos x="0" y="0"/>
          <wp:positionH relativeFrom="page">
            <wp:posOffset>2401570</wp:posOffset>
          </wp:positionH>
          <wp:positionV relativeFrom="page">
            <wp:posOffset>0</wp:posOffset>
          </wp:positionV>
          <wp:extent cx="8521700" cy="5303520"/>
          <wp:effectExtent l="0" t="0" r="0" b="5080"/>
          <wp:wrapNone/>
          <wp:docPr id="30" name="Picture 3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35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8000"/>
                            </a14:imgEffect>
                          </a14:imgLayer>
                        </a14:imgProps>
                      </a:ext>
                    </a:extLst>
                  </a:blip>
                  <a:srcRect l="10766" r="10766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8521700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86FAC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9954E68" wp14:editId="671B02E0">
              <wp:simplePos x="0" y="0"/>
              <wp:positionH relativeFrom="page">
                <wp:posOffset>28321</wp:posOffset>
              </wp:positionH>
              <wp:positionV relativeFrom="page">
                <wp:posOffset>-4699</wp:posOffset>
              </wp:positionV>
              <wp:extent cx="10219760" cy="7916069"/>
              <wp:effectExtent l="0" t="0" r="8255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angle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reeform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reeform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reeform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53243D76" id="Group 12" o:spid="_x0000_s1026" alt="&quot;&quot;" style="position:absolute;margin-left:2.25pt;margin-top:-.35pt;width:804.7pt;height:623.3pt;z-index:251659264;mso-width-percent:1020;mso-height-percent:1020;mso-position-horizontal-relative:page;mso-position-vertical-relative:page;mso-width-percent:1020;mso-height-percent:1020" coordsize="102197,79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">
              <v:shape id="Rectangle 35" o:spid="_x0000_s1027" style="position:absolute;left:34331;top:21696;width:34680;height:57455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reeform 14" o:spid="_x0000_s1028" style="position:absolute;width:34480;height:79152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" path="m1061,v,1781,,1781,,1781c456,1853,166,2257,56,2448v-56,,-56,,-56,c,,,,,l1061,xe" fillcolor="#99cb38 [3204]" stroked="f">
                <v:path arrowok="t" o:connecttype="custom" o:connectlocs="3448049,0;3448049,5758621;181989,7915274;0,7915274;0,0;3448049,0" o:connectangles="0,0,0,0,0,0"/>
              </v:shape>
              <v:shape id="Freeform 15" o:spid="_x0000_s1029" style="position:absolute;left:68413;top:39319;width:33784;height:26151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" path="m1047,v,809,,809,,809c,809,,809,,809,,297,,297,,297,610,380,945,142,1047,xe" fillcolor="#37a76f [3206]" stroked="f">
                <v:path arrowok="t" o:connecttype="custom" o:connectlocs="3378385,0;3378385,2615168;0,2615168;0,960080;3378385,0" o:connectangles="0,0,0,0,0"/>
              </v:shape>
              <v:shape id="Freeform 16" o:spid="_x0000_s1030" style="position:absolute;left:68413;top:39319;width:33784;height:28220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" path="m1047,v,873,,873,,873c,873,,873,,873,,361,,361,,361,610,444,945,142,1047,xe" fillcolor="#99cb38 [3204]" stroked="f">
                <v:path arrowok="t" o:connecttype="custom" o:connectlocs="3378385,0;3378385,2822072;0,2822072;0,1166974;3378385,0" o:connectangles="0,0,0,0,0"/>
              </v:shape>
              <v:shape id="Freeform 19" o:spid="_x0000_s1031" style="position:absolute;left:34497;top:16957;width:33939;height:23602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reeform 20" o:spid="_x0000_s1032" style="position:absolute;left:34248;top:13716;width:34186;height:26873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reeform 17" o:spid="_x0000_s1033" style="position:absolute;left:68413;top:40566;width:33784;height:38566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&#13;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reeform 21" o:spid="_x0000_s1034" style="position:absolute;left:68496;top:70824;width:25362;height:7023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" path="m786,29v,109,,109,,109c,138,,138,,138,465,,696,13,786,29xe" fillcolor="#37a76f [3206]" stroked="f">
                <v:path arrowok="t" o:connecttype="custom" o:connectlocs="2536154,147576;2536154,702260;0,702260;2536154,147576" o:connectangles="0,0,0,0"/>
              </v:shape>
              <v:shape id="Freeform 5" o:spid="_x0000_s1035" style="position:absolute;top:56443;width:34186;height:22717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" path="m1055,v,33,,33,,33c450,105,160,509,50,700,,700,,700,,700,116,500,421,76,1055,xe" fillcolor="#37a76f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D14FD3">
      <w:rPr>
        <w:lang w:val="en-GB" w:bidi="en-GB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24810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AC"/>
    <w:rsid w:val="000117F3"/>
    <w:rsid w:val="00032F1A"/>
    <w:rsid w:val="00072195"/>
    <w:rsid w:val="000812E6"/>
    <w:rsid w:val="0009727F"/>
    <w:rsid w:val="00107813"/>
    <w:rsid w:val="00153B7C"/>
    <w:rsid w:val="00160AFC"/>
    <w:rsid w:val="00166C04"/>
    <w:rsid w:val="00172E8B"/>
    <w:rsid w:val="001B5D14"/>
    <w:rsid w:val="00262E12"/>
    <w:rsid w:val="0031073A"/>
    <w:rsid w:val="0031511C"/>
    <w:rsid w:val="0031753A"/>
    <w:rsid w:val="003209C1"/>
    <w:rsid w:val="00330144"/>
    <w:rsid w:val="0033735F"/>
    <w:rsid w:val="003527C5"/>
    <w:rsid w:val="00394BC2"/>
    <w:rsid w:val="003D2BE3"/>
    <w:rsid w:val="0042507E"/>
    <w:rsid w:val="00487A87"/>
    <w:rsid w:val="004B1C96"/>
    <w:rsid w:val="004B730C"/>
    <w:rsid w:val="005130E6"/>
    <w:rsid w:val="005254E0"/>
    <w:rsid w:val="00551578"/>
    <w:rsid w:val="005538EF"/>
    <w:rsid w:val="00571059"/>
    <w:rsid w:val="0057134E"/>
    <w:rsid w:val="00573CC0"/>
    <w:rsid w:val="00585F04"/>
    <w:rsid w:val="005868EB"/>
    <w:rsid w:val="005C1D27"/>
    <w:rsid w:val="00615DDA"/>
    <w:rsid w:val="006262A9"/>
    <w:rsid w:val="0065390C"/>
    <w:rsid w:val="00657049"/>
    <w:rsid w:val="00674EF6"/>
    <w:rsid w:val="0068630D"/>
    <w:rsid w:val="006D22BB"/>
    <w:rsid w:val="007159BD"/>
    <w:rsid w:val="00787D8D"/>
    <w:rsid w:val="007F688E"/>
    <w:rsid w:val="00807373"/>
    <w:rsid w:val="00860F48"/>
    <w:rsid w:val="008F7ED5"/>
    <w:rsid w:val="009200F8"/>
    <w:rsid w:val="009266E8"/>
    <w:rsid w:val="00931259"/>
    <w:rsid w:val="009458A7"/>
    <w:rsid w:val="00961FD4"/>
    <w:rsid w:val="009766CC"/>
    <w:rsid w:val="009F2211"/>
    <w:rsid w:val="00A105AD"/>
    <w:rsid w:val="00A21AC6"/>
    <w:rsid w:val="00A77242"/>
    <w:rsid w:val="00B223C5"/>
    <w:rsid w:val="00B5749E"/>
    <w:rsid w:val="00B71FEC"/>
    <w:rsid w:val="00B8242C"/>
    <w:rsid w:val="00BA132C"/>
    <w:rsid w:val="00BC2EFF"/>
    <w:rsid w:val="00BD43AD"/>
    <w:rsid w:val="00BF03F7"/>
    <w:rsid w:val="00BF47EE"/>
    <w:rsid w:val="00C028D9"/>
    <w:rsid w:val="00C261C4"/>
    <w:rsid w:val="00C6741C"/>
    <w:rsid w:val="00C91E8B"/>
    <w:rsid w:val="00CC0182"/>
    <w:rsid w:val="00CC4187"/>
    <w:rsid w:val="00CD1EFE"/>
    <w:rsid w:val="00CD7E47"/>
    <w:rsid w:val="00CF63A3"/>
    <w:rsid w:val="00D14FD3"/>
    <w:rsid w:val="00D4302B"/>
    <w:rsid w:val="00D4761B"/>
    <w:rsid w:val="00D86FAC"/>
    <w:rsid w:val="00DD7039"/>
    <w:rsid w:val="00DE1687"/>
    <w:rsid w:val="00DF27E8"/>
    <w:rsid w:val="00E23212"/>
    <w:rsid w:val="00E31A40"/>
    <w:rsid w:val="00EA78AC"/>
    <w:rsid w:val="00EB717F"/>
    <w:rsid w:val="00EC0721"/>
    <w:rsid w:val="00EE0651"/>
    <w:rsid w:val="00F87DDD"/>
    <w:rsid w:val="00F9063B"/>
    <w:rsid w:val="00FD133C"/>
    <w:rsid w:val="00FE25C9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EC448D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sation">
    <w:name w:val="Organis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455F51" w:themeColor="text2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455F51" w:themeColor="text2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qFormat/>
    <w:rsid w:val="0068630D"/>
    <w:pPr>
      <w:spacing w:before="7680"/>
      <w:jc w:val="center"/>
    </w:pPr>
  </w:style>
  <w:style w:type="paragraph" w:customStyle="1" w:styleId="NormalAlternate">
    <w:name w:val="Normal Alternate"/>
    <w:basedOn w:val="Normal"/>
    <w:qFormat/>
    <w:rsid w:val="00807373"/>
    <w:pPr>
      <w:spacing w:before="4680"/>
    </w:pPr>
  </w:style>
  <w:style w:type="character" w:customStyle="1" w:styleId="NoSpacingChar">
    <w:name w:val="No Spacing Char"/>
    <w:basedOn w:val="DefaultParagraphFont"/>
    <w:link w:val="NoSpacing"/>
    <w:uiPriority w:val="1"/>
    <w:rsid w:val="006262A9"/>
  </w:style>
  <w:style w:type="paragraph" w:styleId="Revision">
    <w:name w:val="Revision"/>
    <w:hidden/>
    <w:uiPriority w:val="99"/>
    <w:semiHidden/>
    <w:rsid w:val="003209C1"/>
    <w:pPr>
      <w:spacing w:after="0" w:line="240" w:lineRule="auto"/>
    </w:pPr>
    <w:rPr>
      <w:color w:val="auto"/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DE1687"/>
  </w:style>
  <w:style w:type="paragraph" w:styleId="TOC1">
    <w:name w:val="toc 1"/>
    <w:basedOn w:val="Normal"/>
    <w:next w:val="Normal"/>
    <w:autoRedefine/>
    <w:uiPriority w:val="39"/>
    <w:unhideWhenUsed/>
    <w:rsid w:val="00DE1687"/>
    <w:pPr>
      <w:spacing w:before="360" w:after="360"/>
    </w:pPr>
    <w:rPr>
      <w:rFonts w:cs="Times New Roman"/>
      <w:b/>
      <w:bCs/>
      <w:caps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b/>
      <w:bCs/>
      <w:smallCap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mallCaps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7">
    <w:name w:val="toc 7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vidigandan/Library/Containers/com.microsoft.Word/Data/Library/Application%20Support/Microsoft/Office/16.0/DTS/Search/%7bC971554B-FF9C-5847-84EB-738573EB4EDE%7dtf16412186_win32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7D1A3CF-E240-964F-9512-568BE7A85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brochure.dotx</Template>
  <TotalTime>0</TotalTime>
  <Pages>11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STOKBOX ANALYTICS USER MANUAL</vt:lpstr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STOKBOX ANALYTICS USER MANUAL</dc:title>
  <dc:subject>YOUR PRODUCTS…OUR INSIGHT</dc:subject>
  <dc:creator/>
  <cp:lastModifiedBy/>
  <cp:revision>1</cp:revision>
  <dcterms:created xsi:type="dcterms:W3CDTF">2023-02-22T14:05:00Z</dcterms:created>
  <dcterms:modified xsi:type="dcterms:W3CDTF">2023-02-23T18:38:00Z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