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Cs/>
          <w:color w:val="99CB3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id w:val="-2142961718"/>
        <w:docPartObj>
          <w:docPartGallery w:val="Cover Pages"/>
          <w:docPartUnique/>
        </w:docPartObj>
      </w:sdtPr>
      <w:sdtContent>
        <w:p w14:paraId="16107CBE" w14:textId="21CBDA2A" w:rsidR="000117F3" w:rsidRPr="0065390C" w:rsidRDefault="000117F3">
          <w:pPr>
            <w:rPr>
              <w:bCs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5390C">
            <w:rPr>
              <w:bCs/>
              <w:noProof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4906BD13" wp14:editId="2875EFB2">
                    <wp:simplePos x="0" y="0"/>
                    <wp:positionH relativeFrom="page">
                      <wp:posOffset>926592</wp:posOffset>
                    </wp:positionH>
                    <wp:positionV relativeFrom="page">
                      <wp:posOffset>463296</wp:posOffset>
                    </wp:positionV>
                    <wp:extent cx="9450705" cy="5571744"/>
                    <wp:effectExtent l="0" t="0" r="0" b="3810"/>
                    <wp:wrapNone/>
                    <wp:docPr id="448" name="Group 448" title="Document title with badge icon behind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9450705" cy="5571744"/>
                              <a:chOff x="0" y="0"/>
                              <a:chExt cx="6858000" cy="4462145"/>
                            </a:xfrm>
                          </wpg:grpSpPr>
                          <wps:wsp>
                            <wps:cNvPr id="449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352550" y="0"/>
                                <a:ext cx="4452620" cy="4462145"/>
                              </a:xfrm>
                              <a:custGeom>
                                <a:avLst/>
                                <a:gdLst>
                                  <a:gd name="T0" fmla="*/ 1372 w 1372"/>
                                  <a:gd name="T1" fmla="*/ 687 h 1373"/>
                                  <a:gd name="T2" fmla="*/ 1320 w 1372"/>
                                  <a:gd name="T3" fmla="*/ 813 h 1373"/>
                                  <a:gd name="T4" fmla="*/ 1320 w 1372"/>
                                  <a:gd name="T5" fmla="*/ 949 h 1373"/>
                                  <a:gd name="T6" fmla="*/ 1224 w 1372"/>
                                  <a:gd name="T7" fmla="*/ 1046 h 1373"/>
                                  <a:gd name="T8" fmla="*/ 1171 w 1372"/>
                                  <a:gd name="T9" fmla="*/ 1172 h 1373"/>
                                  <a:gd name="T10" fmla="*/ 1045 w 1372"/>
                                  <a:gd name="T11" fmla="*/ 1224 h 1373"/>
                                  <a:gd name="T12" fmla="*/ 949 w 1372"/>
                                  <a:gd name="T13" fmla="*/ 1321 h 1373"/>
                                  <a:gd name="T14" fmla="*/ 812 w 1372"/>
                                  <a:gd name="T15" fmla="*/ 1321 h 1373"/>
                                  <a:gd name="T16" fmla="*/ 686 w 1372"/>
                                  <a:gd name="T17" fmla="*/ 1373 h 1373"/>
                                  <a:gd name="T18" fmla="*/ 560 w 1372"/>
                                  <a:gd name="T19" fmla="*/ 1321 h 1373"/>
                                  <a:gd name="T20" fmla="*/ 423 w 1372"/>
                                  <a:gd name="T21" fmla="*/ 1321 h 1373"/>
                                  <a:gd name="T22" fmla="*/ 327 w 1372"/>
                                  <a:gd name="T23" fmla="*/ 1224 h 1373"/>
                                  <a:gd name="T24" fmla="*/ 201 w 1372"/>
                                  <a:gd name="T25" fmla="*/ 1172 h 1373"/>
                                  <a:gd name="T26" fmla="*/ 149 w 1372"/>
                                  <a:gd name="T27" fmla="*/ 1046 h 1373"/>
                                  <a:gd name="T28" fmla="*/ 52 w 1372"/>
                                  <a:gd name="T29" fmla="*/ 949 h 1373"/>
                                  <a:gd name="T30" fmla="*/ 52 w 1372"/>
                                  <a:gd name="T31" fmla="*/ 813 h 1373"/>
                                  <a:gd name="T32" fmla="*/ 0 w 1372"/>
                                  <a:gd name="T33" fmla="*/ 687 h 1373"/>
                                  <a:gd name="T34" fmla="*/ 52 w 1372"/>
                                  <a:gd name="T35" fmla="*/ 561 h 1373"/>
                                  <a:gd name="T36" fmla="*/ 52 w 1372"/>
                                  <a:gd name="T37" fmla="*/ 424 h 1373"/>
                                  <a:gd name="T38" fmla="*/ 149 w 1372"/>
                                  <a:gd name="T39" fmla="*/ 328 h 1373"/>
                                  <a:gd name="T40" fmla="*/ 201 w 1372"/>
                                  <a:gd name="T41" fmla="*/ 201 h 1373"/>
                                  <a:gd name="T42" fmla="*/ 327 w 1372"/>
                                  <a:gd name="T43" fmla="*/ 149 h 1373"/>
                                  <a:gd name="T44" fmla="*/ 423 w 1372"/>
                                  <a:gd name="T45" fmla="*/ 52 h 1373"/>
                                  <a:gd name="T46" fmla="*/ 560 w 1372"/>
                                  <a:gd name="T47" fmla="*/ 53 h 1373"/>
                                  <a:gd name="T48" fmla="*/ 686 w 1372"/>
                                  <a:gd name="T49" fmla="*/ 0 h 1373"/>
                                  <a:gd name="T50" fmla="*/ 812 w 1372"/>
                                  <a:gd name="T51" fmla="*/ 53 h 1373"/>
                                  <a:gd name="T52" fmla="*/ 949 w 1372"/>
                                  <a:gd name="T53" fmla="*/ 52 h 1373"/>
                                  <a:gd name="T54" fmla="*/ 1045 w 1372"/>
                                  <a:gd name="T55" fmla="*/ 149 h 1373"/>
                                  <a:gd name="T56" fmla="*/ 1171 w 1372"/>
                                  <a:gd name="T57" fmla="*/ 201 h 1373"/>
                                  <a:gd name="T58" fmla="*/ 1224 w 1372"/>
                                  <a:gd name="T59" fmla="*/ 328 h 1373"/>
                                  <a:gd name="T60" fmla="*/ 1320 w 1372"/>
                                  <a:gd name="T61" fmla="*/ 424 h 1373"/>
                                  <a:gd name="T62" fmla="*/ 1320 w 1372"/>
                                  <a:gd name="T63" fmla="*/ 561 h 1373"/>
                                  <a:gd name="T64" fmla="*/ 1372 w 1372"/>
                                  <a:gd name="T65" fmla="*/ 687 h 13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</a:cxnLst>
                                <a:rect l="0" t="0" r="r" b="b"/>
                                <a:pathLst>
                                  <a:path w="1372" h="1373">
                                    <a:moveTo>
                                      <a:pt x="1372" y="687"/>
                                    </a:moveTo>
                                    <a:cubicBezTo>
                                      <a:pt x="1372" y="731"/>
                                      <a:pt x="1329" y="771"/>
                                      <a:pt x="1320" y="813"/>
                                    </a:cubicBezTo>
                                    <a:cubicBezTo>
                                      <a:pt x="1312" y="856"/>
                                      <a:pt x="1337" y="910"/>
                                      <a:pt x="1320" y="949"/>
                                    </a:cubicBezTo>
                                    <a:cubicBezTo>
                                      <a:pt x="1304" y="990"/>
                                      <a:pt x="1248" y="1010"/>
                                      <a:pt x="1224" y="1046"/>
                                    </a:cubicBezTo>
                                    <a:cubicBezTo>
                                      <a:pt x="1199" y="1082"/>
                                      <a:pt x="1202" y="1141"/>
                                      <a:pt x="1171" y="1172"/>
                                    </a:cubicBezTo>
                                    <a:cubicBezTo>
                                      <a:pt x="1141" y="1203"/>
                                      <a:pt x="1082" y="1200"/>
                                      <a:pt x="1045" y="1224"/>
                                    </a:cubicBezTo>
                                    <a:cubicBezTo>
                                      <a:pt x="1009" y="1248"/>
                                      <a:pt x="989" y="1304"/>
                                      <a:pt x="949" y="1321"/>
                                    </a:cubicBezTo>
                                    <a:cubicBezTo>
                                      <a:pt x="909" y="1337"/>
                                      <a:pt x="856" y="1312"/>
                                      <a:pt x="812" y="1321"/>
                                    </a:cubicBezTo>
                                    <a:cubicBezTo>
                                      <a:pt x="770" y="1329"/>
                                      <a:pt x="731" y="1373"/>
                                      <a:pt x="686" y="1373"/>
                                    </a:cubicBezTo>
                                    <a:cubicBezTo>
                                      <a:pt x="642" y="1373"/>
                                      <a:pt x="602" y="1329"/>
                                      <a:pt x="560" y="1321"/>
                                    </a:cubicBezTo>
                                    <a:cubicBezTo>
                                      <a:pt x="517" y="1312"/>
                                      <a:pt x="463" y="1337"/>
                                      <a:pt x="423" y="1321"/>
                                    </a:cubicBezTo>
                                    <a:cubicBezTo>
                                      <a:pt x="383" y="1304"/>
                                      <a:pt x="363" y="1248"/>
                                      <a:pt x="327" y="1224"/>
                                    </a:cubicBezTo>
                                    <a:cubicBezTo>
                                      <a:pt x="291" y="1200"/>
                                      <a:pt x="232" y="1203"/>
                                      <a:pt x="201" y="1172"/>
                                    </a:cubicBezTo>
                                    <a:cubicBezTo>
                                      <a:pt x="170" y="1141"/>
                                      <a:pt x="173" y="1082"/>
                                      <a:pt x="149" y="1046"/>
                                    </a:cubicBezTo>
                                    <a:cubicBezTo>
                                      <a:pt x="125" y="1010"/>
                                      <a:pt x="69" y="990"/>
                                      <a:pt x="52" y="949"/>
                                    </a:cubicBezTo>
                                    <a:cubicBezTo>
                                      <a:pt x="35" y="910"/>
                                      <a:pt x="61" y="856"/>
                                      <a:pt x="52" y="813"/>
                                    </a:cubicBezTo>
                                    <a:cubicBezTo>
                                      <a:pt x="44" y="771"/>
                                      <a:pt x="0" y="731"/>
                                      <a:pt x="0" y="687"/>
                                    </a:cubicBezTo>
                                    <a:cubicBezTo>
                                      <a:pt x="0" y="642"/>
                                      <a:pt x="44" y="603"/>
                                      <a:pt x="52" y="561"/>
                                    </a:cubicBezTo>
                                    <a:cubicBezTo>
                                      <a:pt x="61" y="517"/>
                                      <a:pt x="35" y="464"/>
                                      <a:pt x="52" y="424"/>
                                    </a:cubicBezTo>
                                    <a:cubicBezTo>
                                      <a:pt x="69" y="383"/>
                                      <a:pt x="125" y="364"/>
                                      <a:pt x="149" y="328"/>
                                    </a:cubicBezTo>
                                    <a:cubicBezTo>
                                      <a:pt x="173" y="291"/>
                                      <a:pt x="170" y="232"/>
                                      <a:pt x="201" y="201"/>
                                    </a:cubicBezTo>
                                    <a:cubicBezTo>
                                      <a:pt x="232" y="171"/>
                                      <a:pt x="291" y="174"/>
                                      <a:pt x="327" y="149"/>
                                    </a:cubicBezTo>
                                    <a:cubicBezTo>
                                      <a:pt x="363" y="125"/>
                                      <a:pt x="383" y="69"/>
                                      <a:pt x="423" y="52"/>
                                    </a:cubicBezTo>
                                    <a:cubicBezTo>
                                      <a:pt x="463" y="36"/>
                                      <a:pt x="517" y="61"/>
                                      <a:pt x="560" y="53"/>
                                    </a:cubicBezTo>
                                    <a:cubicBezTo>
                                      <a:pt x="602" y="44"/>
                                      <a:pt x="642" y="0"/>
                                      <a:pt x="686" y="0"/>
                                    </a:cubicBezTo>
                                    <a:cubicBezTo>
                                      <a:pt x="731" y="0"/>
                                      <a:pt x="770" y="44"/>
                                      <a:pt x="812" y="53"/>
                                    </a:cubicBezTo>
                                    <a:cubicBezTo>
                                      <a:pt x="856" y="61"/>
                                      <a:pt x="909" y="36"/>
                                      <a:pt x="949" y="52"/>
                                    </a:cubicBezTo>
                                    <a:cubicBezTo>
                                      <a:pt x="989" y="69"/>
                                      <a:pt x="1009" y="125"/>
                                      <a:pt x="1045" y="149"/>
                                    </a:cubicBezTo>
                                    <a:cubicBezTo>
                                      <a:pt x="1082" y="174"/>
                                      <a:pt x="1141" y="171"/>
                                      <a:pt x="1171" y="201"/>
                                    </a:cubicBezTo>
                                    <a:cubicBezTo>
                                      <a:pt x="1202" y="232"/>
                                      <a:pt x="1199" y="291"/>
                                      <a:pt x="1224" y="328"/>
                                    </a:cubicBezTo>
                                    <a:cubicBezTo>
                                      <a:pt x="1248" y="364"/>
                                      <a:pt x="1304" y="383"/>
                                      <a:pt x="1320" y="424"/>
                                    </a:cubicBezTo>
                                    <a:cubicBezTo>
                                      <a:pt x="1337" y="464"/>
                                      <a:pt x="1312" y="517"/>
                                      <a:pt x="1320" y="561"/>
                                    </a:cubicBezTo>
                                    <a:cubicBezTo>
                                      <a:pt x="1329" y="603"/>
                                      <a:pt x="1372" y="642"/>
                                      <a:pt x="1372" y="6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0" name="Text Box 450" title="Title text box"/>
                            <wps:cNvSpPr txBox="1"/>
                            <wps:spPr>
                              <a:xfrm>
                                <a:off x="0" y="285750"/>
                                <a:ext cx="6858000" cy="40233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bCs/>
                                      <w:color w:val="99CB38" w:themeColor="accent1"/>
                                      <w:sz w:val="180"/>
                                      <w:szCs w:val="180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1565828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sz w:val="160"/>
                                      <w:szCs w:val="160"/>
                                    </w:rPr>
                                  </w:sdtEndPr>
                                  <w:sdtContent>
                                    <w:p w14:paraId="2F817FCC" w14:textId="4F795109" w:rsidR="000117F3" w:rsidRPr="007F688E" w:rsidRDefault="000117F3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hAnsiTheme="majorHAnsi"/>
                                          <w:bCs/>
                                          <w:color w:val="99CB38" w:themeColor="accent1"/>
                                          <w:sz w:val="160"/>
                                          <w:szCs w:val="160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7F688E">
                                        <w:rPr>
                                          <w:rFonts w:asciiTheme="majorHAnsi" w:hAnsiTheme="majorHAnsi"/>
                                          <w:bCs/>
                                          <w:color w:val="99CB38" w:themeColor="accent1"/>
                                          <w:sz w:val="180"/>
                                          <w:szCs w:val="180"/>
                                          <w14:shadow w14:blurRad="38100" w14:dist="25400" w14:dir="5400000" w14:sx="100000" w14:sy="100000" w14:kx="0" w14:ky="0" w14:algn="ctr">
                                            <w14:srgbClr w14:val="6E747A">
                                              <w14:alpha w14:val="57000"/>
                                            </w14:srgb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STOKBOX ANALYTICS USER MANUAL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36576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06BD13" id="Group 448" o:spid="_x0000_s1026" alt="Title: Document title with badge icon behind" style="position:absolute;margin-left:72.95pt;margin-top:36.5pt;width:744.15pt;height:438.7pt;z-index:251660288;mso-position-horizontal-relative:page;mso-position-vertical-relative:page;mso-width-relative:margin;mso-height-relative:margin" coordsize="68580,446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">
                    <v:shape id="Freeform 5" o:spid="_x0000_s1027" style="position:absolute;left:13525;width:44526;height:44621;visibility:visible;mso-wrap-style:square;v-text-anchor:top" coordsize="1372,1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" path="m1372,687v,44,-43,84,-52,126c1312,856,1337,910,1320,949v-16,41,-72,61,-96,97c1199,1082,1202,1141,1171,1172v-30,31,-89,28,-126,52c1009,1248,989,1304,949,1321v-40,16,-93,-9,-137,c770,1329,731,1373,686,1373v-44,,-84,-44,-126,-52c517,1312,463,1337,423,1321v-40,-17,-60,-73,-96,-97c291,1200,232,1203,201,1172v-31,-31,-28,-90,-52,-126c125,1010,69,990,52,949v-17,-39,9,-93,,-136c44,771,,731,,687,,642,44,603,52,561v9,-44,-17,-97,,-137c69,383,125,364,149,328v24,-37,21,-96,52,-127c232,171,291,174,327,149v36,-24,56,-80,96,-97c463,36,517,61,560,53,602,44,642,,686,v45,,84,44,126,53c856,61,909,36,949,52v40,17,60,73,96,97c1082,174,1141,171,1171,201v31,31,28,90,53,127c1248,364,1304,383,1320,424v17,40,-8,93,,137c1329,603,1372,642,1372,687xe" fillcolor="#e2dfcc [3214]" stroked="f">
                      <v:path arrowok="t" o:connecttype="custom" o:connectlocs="4452620,2232697;4283862,2642188;4283862,3084177;3972308,3399420;3800305,3808910;3391391,3977906;3079837,4293149;2635224,4293149;2226310,4462145;1817396,4293149;1372783,4293149;1061229,3977906;652315,3808910;483557,3399420;168758,3084177;168758,2642188;0,2232697;168758,1823207;168758,1377968;483557,1065975;652315,653235;1061229,484239;1372783,168996;1817396,172246;2226310,0;2635224,172246;3079837,168996;3391391,484239;3800305,653235;3972308,1065975;4283862,1377968;4283862,1823207;4452620,2232697" o:connectangles="0,0,0,0,0,0,0,0,0,0,0,0,0,0,0,0,0,0,0,0,0,0,0,0,0,0,0,0,0,0,0,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0" o:spid="_x0000_s1028" type="#_x0000_t202" style="position:absolute;top:2857;width:68580;height:40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" filled="f" stroked="f" strokeweight=".5pt">
                      <v:textbox inset="28.8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bCs/>
                                <w:color w:val="99CB38" w:themeColor="accent1"/>
                                <w:sz w:val="180"/>
                                <w:szCs w:val="18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1565828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>
                              <w:rPr>
                                <w:sz w:val="160"/>
                                <w:szCs w:val="160"/>
                              </w:rPr>
                            </w:sdtEndPr>
                            <w:sdtContent>
                              <w:p w14:paraId="2F817FCC" w14:textId="4F795109" w:rsidR="000117F3" w:rsidRPr="007F688E" w:rsidRDefault="000117F3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hAnsiTheme="majorHAnsi"/>
                                    <w:bCs/>
                                    <w:color w:val="99CB38" w:themeColor="accent1"/>
                                    <w:sz w:val="160"/>
                                    <w:szCs w:val="16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7F688E">
                                  <w:rPr>
                                    <w:rFonts w:asciiTheme="majorHAnsi" w:hAnsiTheme="majorHAnsi"/>
                                    <w:bCs/>
                                    <w:color w:val="99CB38" w:themeColor="accent1"/>
                                    <w:sz w:val="180"/>
                                    <w:szCs w:val="18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STOKBOX ANALYTICS USER MANUAL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65390C">
            <w:rPr>
              <w:bCs/>
              <w:noProof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C33DB5" wp14:editId="6ADA87F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2660" cy="9589770"/>
                    <wp:effectExtent l="0" t="0" r="1270" b="5715"/>
                    <wp:wrapNone/>
                    <wp:docPr id="451" name="Group 4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2660" cy="9589770"/>
                              <a:chOff x="0" y="0"/>
                              <a:chExt cx="7312660" cy="9589770"/>
                            </a:xfrm>
                          </wpg:grpSpPr>
                          <wps:wsp>
                            <wps:cNvPr id="452" name="Rectangle 452" title="Background shape for page color"/>
                            <wps:cNvSpPr/>
                            <wps:spPr>
                              <a:xfrm>
                                <a:off x="0" y="0"/>
                                <a:ext cx="7312660" cy="95897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3" name="Rectangle 453" title="Background shape for page color"/>
                            <wps:cNvSpPr/>
                            <wps:spPr>
                              <a:xfrm>
                                <a:off x="0" y="0"/>
                                <a:ext cx="283210" cy="95897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group w14:anchorId="195A7A20" id="Group 451" o:spid="_x0000_s1026" style="position:absolute;margin-left:0;margin-top:0;width:575.8pt;height:755.1pt;z-index:-251657216;mso-width-percent:941;mso-height-percent:954;mso-position-horizontal:center;mso-position-horizontal-relative:page;mso-position-vertical:center;mso-position-vertical-relative:page;mso-width-percent:941;mso-height-percent:954" coordsize="73126,958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">
                    <v:rect id="Rectangle 452" o:spid="_x0000_s1027" style="position:absolute;width:73126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" fillcolor="#99cb38 [3204]" stroked="f" strokeweight="1pt"/>
                    <v:rect id="Rectangle 453" o:spid="_x0000_s1028" style="position:absolute;width:2832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" fillcolor="#455f51 [3215]" stroked="f" strokeweight="1pt"/>
                    <w10:wrap anchorx="page" anchory="page"/>
                  </v:group>
                </w:pict>
              </mc:Fallback>
            </mc:AlternateContent>
          </w:r>
        </w:p>
        <w:p w14:paraId="60D04FFE" w14:textId="3E4A24AA" w:rsidR="000117F3" w:rsidRPr="0065390C" w:rsidRDefault="000117F3">
          <w:pPr>
            <w:rPr>
              <w:bCs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5390C">
            <w:rPr>
              <w:bCs/>
              <w:noProof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18E5161" wp14:editId="28785B9E">
                    <wp:simplePos x="0" y="0"/>
                    <wp:positionH relativeFrom="page">
                      <wp:posOffset>1913890</wp:posOffset>
                    </wp:positionH>
                    <wp:positionV relativeFrom="page">
                      <wp:posOffset>5835523</wp:posOffset>
                    </wp:positionV>
                    <wp:extent cx="6858000" cy="1487424"/>
                    <wp:effectExtent l="0" t="0" r="0" b="0"/>
                    <wp:wrapNone/>
                    <wp:docPr id="51" name="Text Box 51" title="Contact info text box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4874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99CB38" w:themeColor="accent1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Subtitle"/>
                                  <w:tag w:val=""/>
                                  <w:id w:val="-20736461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2ED645F0" w14:textId="76B58B63" w:rsidR="000117F3" w:rsidRPr="007F688E" w:rsidRDefault="000117F3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color w:val="99CB38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7F688E">
                                      <w:rPr>
                                        <w:color w:val="99CB38" w:themeColor="accent1"/>
                                        <w:sz w:val="40"/>
                                        <w:szCs w:val="40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YOUR PRODUCTS…OUR INSIGHT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99CB38" w:themeColor="accent1"/>
                                    <w:sz w:val="32"/>
                                    <w:szCs w:val="3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Author"/>
                                  <w:tag w:val=""/>
                                  <w:id w:val="-639421478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6D45CFF7" w14:textId="7347DF64" w:rsidR="000117F3" w:rsidRPr="007F688E" w:rsidRDefault="003209C1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color w:val="99CB38" w:themeColor="accent1"/>
                                        <w:sz w:val="32"/>
                                        <w:szCs w:val="32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7F688E">
                                      <w:rPr>
                                        <w:color w:val="99CB38" w:themeColor="accent1"/>
                                        <w:sz w:val="32"/>
                                        <w:szCs w:val="32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2A483762" w14:textId="7143762A" w:rsidR="000117F3" w:rsidRPr="007F688E" w:rsidRDefault="00000000">
                                <w:pPr>
                                  <w:pStyle w:val="NoSpacing"/>
                                  <w:spacing w:before="720"/>
                                  <w:jc w:val="center"/>
                                  <w:rPr>
                                    <w:color w:val="99CB38" w:themeColor="accent1"/>
                                    <w:sz w:val="24"/>
                                    <w:szCs w:val="24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Company"/>
                                    <w:tag w:val=""/>
                                    <w:id w:val="-175010868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sz w:val="24"/>
                                      <w:szCs w:val="24"/>
                                    </w:rPr>
                                  </w:sdtEndPr>
                                  <w:sdtContent>
                                    <w:r w:rsidR="000117F3" w:rsidRPr="007F688E">
                                      <w:rPr>
                                        <w:color w:val="99CB38" w:themeColor="accent1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365760" tIns="45720" rIns="91440" bIns="54864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8E5161" id="Text Box 51" o:spid="_x0000_s1029" type="#_x0000_t202" alt="Title: Contact info text box" style="position:absolute;margin-left:150.7pt;margin-top:459.5pt;width:540pt;height:117.1pt;z-index:2516613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" filled="f" stroked="f" strokeweight=".5pt">
                    <v:textbox inset="28.8pt,,,43.2pt">
                      <w:txbxContent>
                        <w:sdt>
                          <w:sdtPr>
                            <w:rPr>
                              <w:color w:val="99CB38" w:themeColor="accent1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Subtitle"/>
                            <w:tag w:val=""/>
                            <w:id w:val="-20736461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2ED645F0" w14:textId="76B58B63" w:rsidR="000117F3" w:rsidRPr="007F688E" w:rsidRDefault="000117F3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color w:val="99CB38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7F688E">
                                <w:rPr>
                                  <w:color w:val="99CB38" w:themeColor="accent1"/>
                                  <w:sz w:val="40"/>
                                  <w:szCs w:val="4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YOUR PRODUCTS…OUR INSIGHT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99CB38" w:themeColor="accent1"/>
                              <w:sz w:val="32"/>
                              <w:szCs w:val="3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Author"/>
                            <w:tag w:val=""/>
                            <w:id w:val="-639421478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6D45CFF7" w14:textId="7347DF64" w:rsidR="000117F3" w:rsidRPr="007F688E" w:rsidRDefault="003209C1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color w:val="99CB38" w:themeColor="accent1"/>
                                  <w:sz w:val="32"/>
                                  <w:szCs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7F688E">
                                <w:rPr>
                                  <w:color w:val="99CB38" w:themeColor="accent1"/>
                                  <w:sz w:val="32"/>
                                  <w:szCs w:val="3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2A483762" w14:textId="7143762A" w:rsidR="000117F3" w:rsidRPr="007F688E" w:rsidRDefault="00000000">
                          <w:pPr>
                            <w:pStyle w:val="NoSpacing"/>
                            <w:spacing w:before="720"/>
                            <w:jc w:val="center"/>
                            <w:rPr>
                              <w:color w:val="99CB38" w:themeColor="accent1"/>
                              <w:sz w:val="24"/>
                              <w:szCs w:val="24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sdt>
                            <w:sdtPr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Company"/>
                              <w:tag w:val=""/>
                              <w:id w:val="-175010868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EndPr>
                              <w:rPr>
                                <w:sz w:val="24"/>
                                <w:szCs w:val="24"/>
                              </w:rPr>
                            </w:sdtEndPr>
                            <w:sdtContent>
                              <w:r w:rsidR="000117F3" w:rsidRPr="007F688E">
                                <w:rPr>
                                  <w:color w:val="99CB38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65390C">
            <w:rPr>
              <w:bCs/>
              <w:color w:val="99CB38" w:themeColor="accent1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</w:sdtContent>
    </w:sdt>
    <w:tbl>
      <w:tblPr>
        <w:tblpPr w:leftFromText="180" w:rightFromText="180" w:vertAnchor="text" w:horzAnchor="margin" w:tblpY="96"/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Brochure layout – outside"/>
      </w:tblPr>
      <w:tblGrid>
        <w:gridCol w:w="4857"/>
        <w:gridCol w:w="684"/>
        <w:gridCol w:w="5057"/>
        <w:gridCol w:w="536"/>
        <w:gridCol w:w="4552"/>
      </w:tblGrid>
      <w:tr w:rsidR="0065390C" w:rsidRPr="0065390C" w14:paraId="66B90DF4" w14:textId="77777777" w:rsidTr="00262E12">
        <w:trPr>
          <w:trHeight w:val="10098"/>
        </w:trPr>
        <w:tc>
          <w:tcPr>
            <w:tcW w:w="4904" w:type="dxa"/>
          </w:tcPr>
          <w:p w14:paraId="6D55993A" w14:textId="1FB52215" w:rsidR="00D4761B" w:rsidRPr="0065390C" w:rsidRDefault="00F60A77" w:rsidP="00D4761B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noProof/>
                <w:color w:val="99CB38" w:themeColor="accent1"/>
                <w:sz w:val="16"/>
              </w:rPr>
              <w:lastRenderedPageBreak/>
              <w:drawing>
                <wp:anchor distT="0" distB="0" distL="114300" distR="114300" simplePos="0" relativeHeight="251714560" behindDoc="0" locked="0" layoutInCell="1" allowOverlap="1" wp14:anchorId="4B86CB4D" wp14:editId="771F7512">
                  <wp:simplePos x="0" y="0"/>
                  <wp:positionH relativeFrom="column">
                    <wp:posOffset>85649</wp:posOffset>
                  </wp:positionH>
                  <wp:positionV relativeFrom="paragraph">
                    <wp:posOffset>-77097</wp:posOffset>
                  </wp:positionV>
                  <wp:extent cx="847165" cy="847165"/>
                  <wp:effectExtent l="0" t="0" r="0" b="0"/>
                  <wp:wrapNone/>
                  <wp:docPr id="61" name="Picture 6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Icon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368" cy="84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4761B" w:rsidRPr="0065390C"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Logging you in…</w:t>
            </w:r>
          </w:p>
          <w:p w14:paraId="07E44959" w14:textId="77777777" w:rsidR="00D4761B" w:rsidRPr="0065390C" w:rsidRDefault="00D4761B" w:rsidP="00D4761B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 the landing page, press sign in to navigate to the login page…</w:t>
            </w:r>
          </w:p>
          <w:p w14:paraId="5BDE97CC" w14:textId="5C42F104" w:rsidR="00D4761B" w:rsidRPr="0065390C" w:rsidRDefault="00D4761B" w:rsidP="00D4761B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5408" behindDoc="0" locked="0" layoutInCell="1" allowOverlap="1" wp14:anchorId="0094122B" wp14:editId="2D34D587">
                  <wp:simplePos x="0" y="0"/>
                  <wp:positionH relativeFrom="column">
                    <wp:posOffset>-107094</wp:posOffset>
                  </wp:positionH>
                  <wp:positionV relativeFrom="paragraph">
                    <wp:posOffset>6985</wp:posOffset>
                  </wp:positionV>
                  <wp:extent cx="3071192" cy="2842402"/>
                  <wp:effectExtent l="0" t="0" r="2540" b="2540"/>
                  <wp:wrapNone/>
                  <wp:docPr id="32" name="Picture 3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3"/>
                          <a:srcRect l="6077" t="10046" r="12767" b="10951"/>
                          <a:stretch/>
                        </pic:blipFill>
                        <pic:spPr bwMode="auto">
                          <a:xfrm>
                            <a:off x="0" y="0"/>
                            <a:ext cx="3071192" cy="284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725D5B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F742349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57A55F9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4122F9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E78B7D" w14:textId="77777777" w:rsidR="00D4761B" w:rsidRPr="0065390C" w:rsidRDefault="00D4761B" w:rsidP="00D4761B">
            <w:pPr>
              <w:rPr>
                <w:bCs/>
                <w:color w:val="99CB38" w:themeColor="accent1"/>
                <w:sz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FDF1CF1" w14:textId="384F91D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</w:p>
          <w:p w14:paraId="3D661DFF" w14:textId="3E45D77D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1998E51" w14:textId="55AA55A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AF56243" w14:textId="7BF68A61" w:rsidR="00D4761B" w:rsidRPr="0065390C" w:rsidRDefault="009266E8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CD29AF5" wp14:editId="26EFA78E">
                      <wp:simplePos x="0" y="0"/>
                      <wp:positionH relativeFrom="column">
                        <wp:posOffset>1195070</wp:posOffset>
                      </wp:positionH>
                      <wp:positionV relativeFrom="paragraph">
                        <wp:posOffset>10795</wp:posOffset>
                      </wp:positionV>
                      <wp:extent cx="548640" cy="377825"/>
                      <wp:effectExtent l="0" t="0" r="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8640" cy="377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4FAABB" w14:textId="77777777" w:rsidR="00D4761B" w:rsidRPr="00B223C5" w:rsidRDefault="00D4761B" w:rsidP="00D4761B">
                                  <w:pPr>
                                    <w:rPr>
                                      <w:b/>
                                      <w:bCs/>
                                      <w:lang w:val="en-GB"/>
                                    </w:rPr>
                                  </w:pPr>
                                  <w:r w:rsidRPr="00B223C5">
                                    <w:rPr>
                                      <w:b/>
                                      <w:bCs/>
                                      <w:lang w:val="en-GB"/>
                                    </w:rPr>
                                    <w:t>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D29AF5" id="Text Box 37" o:spid="_x0000_s1030" type="#_x0000_t202" style="position:absolute;margin-left:94.1pt;margin-top:.85pt;width:43.2pt;height:2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" filled="f" stroked="f" strokeweight=".5pt">
                      <v:textbox>
                        <w:txbxContent>
                          <w:p w14:paraId="4A4FAABB" w14:textId="77777777" w:rsidR="00D4761B" w:rsidRPr="00B223C5" w:rsidRDefault="00D4761B" w:rsidP="00D4761B">
                            <w:pPr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B223C5">
                              <w:rPr>
                                <w:b/>
                                <w:bCs/>
                                <w:lang w:val="en-GB"/>
                              </w:rPr>
                              <w:t>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2C77DF4" w14:textId="4B6E7AF5" w:rsidR="00D4761B" w:rsidRPr="0065390C" w:rsidRDefault="005538E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3360" behindDoc="0" locked="0" layoutInCell="1" allowOverlap="1" wp14:anchorId="4041493D" wp14:editId="686FE96F">
                  <wp:simplePos x="0" y="0"/>
                  <wp:positionH relativeFrom="column">
                    <wp:posOffset>-360680</wp:posOffset>
                  </wp:positionH>
                  <wp:positionV relativeFrom="paragraph">
                    <wp:posOffset>124488</wp:posOffset>
                  </wp:positionV>
                  <wp:extent cx="3713480" cy="626110"/>
                  <wp:effectExtent l="0" t="0" r="0" b="0"/>
                  <wp:wrapNone/>
                  <wp:docPr id="34" name="Picture 34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Logo&#10;&#10;Description automatically generated"/>
                          <pic:cNvPicPr/>
                        </pic:nvPicPr>
                        <pic:blipFill rotWithShape="1">
                          <a:blip r:embed="rId14"/>
                          <a:srcRect l="13779" t="9745" b="29899"/>
                          <a:stretch/>
                        </pic:blipFill>
                        <pic:spPr bwMode="auto">
                          <a:xfrm>
                            <a:off x="0" y="0"/>
                            <a:ext cx="3713480" cy="626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508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A37DCC4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C1D5752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35B0960" w14:textId="622E8F13" w:rsidR="005130E6" w:rsidRPr="0065390C" w:rsidRDefault="004B1FDA" w:rsidP="005130E6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noProof/>
                <w:color w:val="99CB38" w:themeColor="accent1"/>
                <w:sz w:val="16"/>
              </w:rPr>
              <w:lastRenderedPageBreak/>
              <w:drawing>
                <wp:anchor distT="0" distB="0" distL="114300" distR="114300" simplePos="0" relativeHeight="251716608" behindDoc="0" locked="0" layoutInCell="1" allowOverlap="1" wp14:anchorId="0BD2B460" wp14:editId="5891DE69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-151205</wp:posOffset>
                  </wp:positionV>
                  <wp:extent cx="848995" cy="848995"/>
                  <wp:effectExtent l="0" t="0" r="0" b="0"/>
                  <wp:wrapNone/>
                  <wp:docPr id="454" name="Picture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995" cy="84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567F0">
              <w:rPr>
                <w:bCs/>
                <w:noProof/>
                <w:color w:val="99CB38" w:themeColor="accent1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5D8DB61A" wp14:editId="7F8259C2">
                      <wp:simplePos x="0" y="0"/>
                      <wp:positionH relativeFrom="column">
                        <wp:posOffset>3109744</wp:posOffset>
                      </wp:positionH>
                      <wp:positionV relativeFrom="paragraph">
                        <wp:posOffset>-338866</wp:posOffset>
                      </wp:positionV>
                      <wp:extent cx="529372" cy="7542455"/>
                      <wp:effectExtent l="25400" t="12700" r="42545" b="14605"/>
                      <wp:wrapNone/>
                      <wp:docPr id="38" name="Freeform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9372" cy="7542455"/>
                              </a:xfrm>
                              <a:custGeom>
                                <a:avLst/>
                                <a:gdLst>
                                  <a:gd name="connsiteX0" fmla="*/ 0 w 529372"/>
                                  <a:gd name="connsiteY0" fmla="*/ 0 h 7463118"/>
                                  <a:gd name="connsiteX1" fmla="*/ 457200 w 529372"/>
                                  <a:gd name="connsiteY1" fmla="*/ 1559859 h 7463118"/>
                                  <a:gd name="connsiteX2" fmla="*/ 309282 w 529372"/>
                                  <a:gd name="connsiteY2" fmla="*/ 2998695 h 7463118"/>
                                  <a:gd name="connsiteX3" fmla="*/ 524435 w 529372"/>
                                  <a:gd name="connsiteY3" fmla="*/ 3657600 h 7463118"/>
                                  <a:gd name="connsiteX4" fmla="*/ 53788 w 529372"/>
                                  <a:gd name="connsiteY4" fmla="*/ 4235824 h 7463118"/>
                                  <a:gd name="connsiteX5" fmla="*/ 295835 w 529372"/>
                                  <a:gd name="connsiteY5" fmla="*/ 5136777 h 7463118"/>
                                  <a:gd name="connsiteX6" fmla="*/ 376517 w 529372"/>
                                  <a:gd name="connsiteY6" fmla="*/ 6185648 h 7463118"/>
                                  <a:gd name="connsiteX7" fmla="*/ 282388 w 529372"/>
                                  <a:gd name="connsiteY7" fmla="*/ 7463118 h 746311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529372" h="7463118">
                                    <a:moveTo>
                                      <a:pt x="0" y="0"/>
                                    </a:moveTo>
                                    <a:cubicBezTo>
                                      <a:pt x="202826" y="530038"/>
                                      <a:pt x="405653" y="1060077"/>
                                      <a:pt x="457200" y="1559859"/>
                                    </a:cubicBezTo>
                                    <a:cubicBezTo>
                                      <a:pt x="508747" y="2059641"/>
                                      <a:pt x="298076" y="2649072"/>
                                      <a:pt x="309282" y="2998695"/>
                                    </a:cubicBezTo>
                                    <a:cubicBezTo>
                                      <a:pt x="320488" y="3348319"/>
                                      <a:pt x="567017" y="3451412"/>
                                      <a:pt x="524435" y="3657600"/>
                                    </a:cubicBezTo>
                                    <a:cubicBezTo>
                                      <a:pt x="481853" y="3863788"/>
                                      <a:pt x="91888" y="3989295"/>
                                      <a:pt x="53788" y="4235824"/>
                                    </a:cubicBezTo>
                                    <a:cubicBezTo>
                                      <a:pt x="15688" y="4482354"/>
                                      <a:pt x="242047" y="4811806"/>
                                      <a:pt x="295835" y="5136777"/>
                                    </a:cubicBezTo>
                                    <a:cubicBezTo>
                                      <a:pt x="349623" y="5461748"/>
                                      <a:pt x="378758" y="5797925"/>
                                      <a:pt x="376517" y="6185648"/>
                                    </a:cubicBezTo>
                                    <a:cubicBezTo>
                                      <a:pt x="374276" y="6573372"/>
                                      <a:pt x="328332" y="7018245"/>
                                      <a:pt x="282388" y="7463118"/>
                                    </a:cubicBezTo>
                                  </a:path>
                                </a:pathLst>
                              </a:custGeom>
                              <a:noFill/>
                              <a:ln w="571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6A55A0" id="Freeform 38" o:spid="_x0000_s1026" style="position:absolute;margin-left:244.85pt;margin-top:-26.7pt;width:41.7pt;height:593.9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29372,74631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" path="m,c202826,530038,405653,1060077,457200,1559859,508747,2059641,298076,2649072,309282,2998695v11206,349624,257735,452717,215153,658905c481853,3863788,91888,3989295,53788,4235824v-38100,246530,188259,575982,242047,900953c349623,5461748,378758,5797925,376517,6185648v-2241,387724,-48185,832597,-94129,1277470e" filled="f" strokecolor="#4c661a [1604]" strokeweight="4.5pt">
                      <v:stroke joinstyle="miter"/>
                      <v:path arrowok="t" o:connecttype="custom" o:connectlocs="0,0;457200,1576441;309282,3030573;524435,3696482;53788,4280853;295835,5191384;376517,6251405;282388,7542455" o:connectangles="0,0,0,0,0,0,0,0"/>
                    </v:shape>
                  </w:pict>
                </mc:Fallback>
              </mc:AlternateContent>
            </w:r>
            <w:r w:rsidR="005130E6" w:rsidRPr="0065390C"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Dashboard Page</w:t>
            </w:r>
          </w:p>
          <w:p w14:paraId="56834A1E" w14:textId="46520B50" w:rsidR="005130E6" w:rsidRPr="0065390C" w:rsidRDefault="00262E12" w:rsidP="005130E6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Once logged in, you can see your dashboard…</w:t>
            </w:r>
          </w:p>
          <w:p w14:paraId="05BF3B1E" w14:textId="1BDF9B20" w:rsidR="005130E6" w:rsidRPr="0065390C" w:rsidRDefault="00262E12" w:rsidP="005130E6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71552" behindDoc="0" locked="0" layoutInCell="1" allowOverlap="1" wp14:anchorId="5C2919AA" wp14:editId="62DA66AF">
                  <wp:simplePos x="0" y="0"/>
                  <wp:positionH relativeFrom="column">
                    <wp:posOffset>-226474</wp:posOffset>
                  </wp:positionH>
                  <wp:positionV relativeFrom="paragraph">
                    <wp:posOffset>13335</wp:posOffset>
                  </wp:positionV>
                  <wp:extent cx="3616702" cy="2007235"/>
                  <wp:effectExtent l="0" t="0" r="3175" b="0"/>
                  <wp:wrapNone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17"/>
                          <a:srcRect l="5664" t="9009" r="1545"/>
                          <a:stretch/>
                        </pic:blipFill>
                        <pic:spPr bwMode="auto">
                          <a:xfrm>
                            <a:off x="0" y="0"/>
                            <a:ext cx="3616702" cy="200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4B95B0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2BA45B9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F119A4F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5982D8" w14:textId="77777777" w:rsidR="005130E6" w:rsidRPr="0065390C" w:rsidRDefault="005130E6" w:rsidP="005130E6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FD7082" w14:textId="77777777" w:rsidR="005130E6" w:rsidRPr="0065390C" w:rsidRDefault="005130E6" w:rsidP="005130E6">
            <w:pPr>
              <w:rPr>
                <w:bCs/>
                <w:color w:val="99CB38" w:themeColor="accent1"/>
                <w:sz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FD55B2" w14:textId="52C84E2A" w:rsidR="00262E12" w:rsidRPr="0065390C" w:rsidRDefault="00072195" w:rsidP="00262E12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9504" behindDoc="0" locked="0" layoutInCell="1" allowOverlap="1" wp14:anchorId="734F01B6" wp14:editId="56E53176">
                  <wp:simplePos x="0" y="0"/>
                  <wp:positionH relativeFrom="column">
                    <wp:posOffset>-272573</wp:posOffset>
                  </wp:positionH>
                  <wp:positionV relativeFrom="paragraph">
                    <wp:posOffset>714865</wp:posOffset>
                  </wp:positionV>
                  <wp:extent cx="3659643" cy="2464905"/>
                  <wp:effectExtent l="0" t="0" r="0" b="0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18"/>
                          <a:srcRect t="475" r="-56" b="1121"/>
                          <a:stretch/>
                        </pic:blipFill>
                        <pic:spPr bwMode="auto">
                          <a:xfrm>
                            <a:off x="0" y="0"/>
                            <a:ext cx="3659643" cy="2464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="00262E12"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At a glance</w:t>
            </w:r>
            <w:proofErr w:type="gramEnd"/>
            <w:r w:rsidR="00262E12"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you can see all analytics relevant to your company and your queries…</w:t>
            </w:r>
          </w:p>
          <w:p w14:paraId="708EB2AC" w14:textId="599F63E6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D696A05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150D45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AAE68A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5AE0C5" w14:textId="77777777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252B5D" w14:textId="2106607B" w:rsidR="00C92D8D" w:rsidRDefault="007A69DD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noProof/>
                <w:color w:val="99CB38" w:themeColor="accent1"/>
                <w:sz w:val="16"/>
              </w:rPr>
              <w:lastRenderedPageBreak/>
              <w:drawing>
                <wp:anchor distT="0" distB="0" distL="114300" distR="114300" simplePos="0" relativeHeight="251718656" behindDoc="0" locked="0" layoutInCell="1" allowOverlap="1" wp14:anchorId="0CB0053C" wp14:editId="1C8EB657">
                  <wp:simplePos x="0" y="0"/>
                  <wp:positionH relativeFrom="column">
                    <wp:posOffset>-89685</wp:posOffset>
                  </wp:positionH>
                  <wp:positionV relativeFrom="paragraph">
                    <wp:posOffset>-218440</wp:posOffset>
                  </wp:positionV>
                  <wp:extent cx="849368" cy="849368"/>
                  <wp:effectExtent l="0" t="0" r="0" b="0"/>
                  <wp:wrapNone/>
                  <wp:docPr id="459" name="Picture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368" cy="84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5F13">
              <w:rPr>
                <w:bCs/>
                <w:noProof/>
                <w:color w:val="99CB38" w:themeColor="accent1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51A877C5" wp14:editId="357018BE">
                      <wp:simplePos x="0" y="0"/>
                      <wp:positionH relativeFrom="column">
                        <wp:posOffset>3446615</wp:posOffset>
                      </wp:positionH>
                      <wp:positionV relativeFrom="paragraph">
                        <wp:posOffset>-338866</wp:posOffset>
                      </wp:positionV>
                      <wp:extent cx="928647" cy="7503459"/>
                      <wp:effectExtent l="25400" t="25400" r="24130" b="27940"/>
                      <wp:wrapNone/>
                      <wp:docPr id="57" name="Freeform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8647" cy="7503459"/>
                              </a:xfrm>
                              <a:custGeom>
                                <a:avLst/>
                                <a:gdLst>
                                  <a:gd name="connsiteX0" fmla="*/ 928647 w 928647"/>
                                  <a:gd name="connsiteY0" fmla="*/ 0 h 7503459"/>
                                  <a:gd name="connsiteX1" fmla="*/ 800 w 928647"/>
                                  <a:gd name="connsiteY1" fmla="*/ 1761565 h 7503459"/>
                                  <a:gd name="connsiteX2" fmla="*/ 753835 w 928647"/>
                                  <a:gd name="connsiteY2" fmla="*/ 4814047 h 7503459"/>
                                  <a:gd name="connsiteX3" fmla="*/ 41141 w 928647"/>
                                  <a:gd name="connsiteY3" fmla="*/ 7503459 h 750345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928647" h="7503459">
                                    <a:moveTo>
                                      <a:pt x="928647" y="0"/>
                                    </a:moveTo>
                                    <a:cubicBezTo>
                                      <a:pt x="479291" y="479612"/>
                                      <a:pt x="29935" y="959224"/>
                                      <a:pt x="800" y="1761565"/>
                                    </a:cubicBezTo>
                                    <a:cubicBezTo>
                                      <a:pt x="-28335" y="2563906"/>
                                      <a:pt x="747112" y="3857065"/>
                                      <a:pt x="753835" y="4814047"/>
                                    </a:cubicBezTo>
                                    <a:cubicBezTo>
                                      <a:pt x="760558" y="5771029"/>
                                      <a:pt x="211470" y="6974541"/>
                                      <a:pt x="41141" y="7503459"/>
                                    </a:cubicBezTo>
                                  </a:path>
                                </a:pathLst>
                              </a:custGeom>
                              <a:noFill/>
                              <a:ln w="571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E16FC6" id="Freeform 57" o:spid="_x0000_s1026" style="position:absolute;margin-left:271.4pt;margin-top:-26.7pt;width:73.1pt;height:590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28647,75034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" path="m928647,c479291,479612,29935,959224,800,1761565v-29135,802341,746312,2095500,753035,3052482c760558,5771029,211470,6974541,41141,7503459e" filled="f" strokecolor="#4c661a [1604]" strokeweight="4.5pt">
                      <v:stroke joinstyle="miter"/>
                      <v:path arrowok="t" o:connecttype="custom" o:connectlocs="928647,0;800,1761565;753835,4814047;41141,7503459" o:connectangles="0,0,0,0"/>
                    </v:shape>
                  </w:pict>
                </mc:Fallback>
              </mc:AlternateContent>
            </w:r>
            <w:r w:rsidR="00C92D8D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6912" behindDoc="1" locked="0" layoutInCell="1" allowOverlap="1" wp14:anchorId="19FECAE4" wp14:editId="49E3A854">
                  <wp:simplePos x="0" y="0"/>
                  <wp:positionH relativeFrom="column">
                    <wp:posOffset>4388485</wp:posOffset>
                  </wp:positionH>
                  <wp:positionV relativeFrom="paragraph">
                    <wp:posOffset>-222362</wp:posOffset>
                  </wp:positionV>
                  <wp:extent cx="4486910" cy="5854065"/>
                  <wp:effectExtent l="0" t="0" r="0" b="635"/>
                  <wp:wrapNone/>
                  <wp:docPr id="62" name="Picture 6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Graphical user interface, application&#10;&#10;Description automatically generated"/>
                          <pic:cNvPicPr/>
                        </pic:nvPicPr>
                        <pic:blipFill rotWithShape="1">
                          <a:blip r:embed="rId21"/>
                          <a:srcRect l="6035" t="5745" r="7219" b="8120"/>
                          <a:stretch/>
                        </pic:blipFill>
                        <pic:spPr bwMode="auto">
                          <a:xfrm>
                            <a:off x="0" y="0"/>
                            <a:ext cx="4486910" cy="5854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66DDEF4" w14:textId="03FE38F8" w:rsidR="005130E6" w:rsidRPr="0065390C" w:rsidRDefault="005130E6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00F0B17" w14:textId="1AD8FA19" w:rsidR="005130E6" w:rsidRPr="0065390C" w:rsidRDefault="008F7ED5" w:rsidP="005130E6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71C9BB4" wp14:editId="7CE7A98D">
                      <wp:simplePos x="0" y="0"/>
                      <wp:positionH relativeFrom="column">
                        <wp:posOffset>-234315</wp:posOffset>
                      </wp:positionH>
                      <wp:positionV relativeFrom="paragraph">
                        <wp:posOffset>-323629</wp:posOffset>
                      </wp:positionV>
                      <wp:extent cx="3249930" cy="709295"/>
                      <wp:effectExtent l="0" t="0" r="0" b="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49930" cy="7092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87EBC4" w14:textId="1CC0D1A2" w:rsidR="00D4302B" w:rsidRPr="0065390C" w:rsidRDefault="00D4302B" w:rsidP="00D4302B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…and you’ll be sent a 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recovery </w:t>
                                  </w:r>
                                  <w:proofErr w:type="gramStart"/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email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71C9BB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3" o:spid="_x0000_s1031" type="#_x0000_t202" style="position:absolute;margin-left:-18.45pt;margin-top:-25.5pt;width:255.9pt;height:55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" filled="f" stroked="f" strokeweight=".5pt">
                      <v:textbox>
                        <w:txbxContent>
                          <w:p w14:paraId="3F87EBC4" w14:textId="1CC0D1A2" w:rsidR="00D4302B" w:rsidRPr="0065390C" w:rsidRDefault="00D4302B" w:rsidP="00D4302B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…and you’ll be sent a 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recovery </w:t>
                            </w:r>
                            <w:proofErr w:type="gramStart"/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email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141AAF" w14:textId="10FF47EF" w:rsidR="00D4761B" w:rsidRPr="0065390C" w:rsidRDefault="00C92D8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2816" behindDoc="0" locked="0" layoutInCell="1" allowOverlap="1" wp14:anchorId="505B1E9E" wp14:editId="6696CB87">
                  <wp:simplePos x="0" y="0"/>
                  <wp:positionH relativeFrom="column">
                    <wp:posOffset>2577</wp:posOffset>
                  </wp:positionH>
                  <wp:positionV relativeFrom="paragraph">
                    <wp:posOffset>37390</wp:posOffset>
                  </wp:positionV>
                  <wp:extent cx="2933065" cy="2199640"/>
                  <wp:effectExtent l="0" t="0" r="635" b="0"/>
                  <wp:wrapNone/>
                  <wp:docPr id="54" name="Picture 5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application&#10;&#10;Description automatically generated"/>
                          <pic:cNvPicPr/>
                        </pic:nvPicPr>
                        <pic:blipFill rotWithShape="1">
                          <a:blip r:embed="rId22"/>
                          <a:srcRect l="8459" t="8940" r="10356" b="10610"/>
                          <a:stretch/>
                        </pic:blipFill>
                        <pic:spPr bwMode="auto">
                          <a:xfrm>
                            <a:off x="0" y="0"/>
                            <a:ext cx="2933065" cy="2199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507828" w14:textId="459B109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B1E3C11" w14:textId="1EF78E1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F35874" w14:textId="1F7A886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F9532C7" w14:textId="16BF24B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C9F7ED" w14:textId="50EA7CD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4390DD8" w14:textId="04EFDACB" w:rsidR="00D4761B" w:rsidRPr="0065390C" w:rsidRDefault="008F7ED5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302A0AD" wp14:editId="2A505CE2">
                      <wp:simplePos x="0" y="0"/>
                      <wp:positionH relativeFrom="column">
                        <wp:posOffset>166333</wp:posOffset>
                      </wp:positionH>
                      <wp:positionV relativeFrom="paragraph">
                        <wp:posOffset>10421</wp:posOffset>
                      </wp:positionV>
                      <wp:extent cx="3120308" cy="954742"/>
                      <wp:effectExtent l="0" t="0" r="0" b="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0308" cy="95474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EF06E0" w14:textId="5BFEA938" w:rsidR="00B71FEC" w:rsidRPr="0065390C" w:rsidRDefault="00B71FEC" w:rsidP="00CD1EFE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The email should like this…</w:t>
                                  </w:r>
                                </w:p>
                                <w:p w14:paraId="64687E87" w14:textId="7F4FB71C" w:rsidR="00B71FEC" w:rsidRPr="0065390C" w:rsidRDefault="00B71FEC" w:rsidP="00CD1EFE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Follow the 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Reset Password </w:t>
                                  </w:r>
                                  <w:proofErr w:type="gramStart"/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link</w:t>
                                  </w:r>
                                  <w:proofErr w:type="gramEnd"/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  <w:p w14:paraId="79B2BB0D" w14:textId="6C2D4E21" w:rsidR="00B71FEC" w:rsidRPr="0065390C" w:rsidRDefault="00B71FEC" w:rsidP="00B71FEC">
                                  <w:pPr>
                                    <w:pStyle w:val="BlockText"/>
                                    <w:jc w:val="righ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14:paraId="211B450C" w14:textId="77777777" w:rsidR="008F7ED5" w:rsidRPr="0065390C" w:rsidRDefault="008F7ED5" w:rsidP="00B71FEC">
                                  <w:pPr>
                                    <w:pStyle w:val="BlockText"/>
                                    <w:jc w:val="right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2A0AD" id="Text Box 56" o:spid="_x0000_s1032" type="#_x0000_t202" style="position:absolute;margin-left:13.1pt;margin-top:.8pt;width:245.7pt;height:75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" filled="f" stroked="f" strokeweight=".5pt">
                      <v:textbox>
                        <w:txbxContent>
                          <w:p w14:paraId="71EF06E0" w14:textId="5BFEA938" w:rsidR="00B71FEC" w:rsidRPr="0065390C" w:rsidRDefault="00B71FEC" w:rsidP="00CD1EFE">
                            <w:pPr>
                              <w:pStyle w:val="BlockTex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email should like this…</w:t>
                            </w:r>
                          </w:p>
                          <w:p w14:paraId="64687E87" w14:textId="7F4FB71C" w:rsidR="00B71FEC" w:rsidRPr="0065390C" w:rsidRDefault="00B71FEC" w:rsidP="00CD1EFE">
                            <w:pPr>
                              <w:pStyle w:val="BlockTex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Follow the 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Reset Password </w:t>
                            </w:r>
                            <w:proofErr w:type="gramStart"/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link</w:t>
                            </w:r>
                            <w:proofErr w:type="gramEnd"/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9B2BB0D" w14:textId="6C2D4E21" w:rsidR="00B71FEC" w:rsidRPr="0065390C" w:rsidRDefault="00B71FEC" w:rsidP="00B71FEC">
                            <w:pPr>
                              <w:pStyle w:val="BlockText"/>
                              <w:jc w:val="righ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11B450C" w14:textId="77777777" w:rsidR="008F7ED5" w:rsidRPr="0065390C" w:rsidRDefault="008F7ED5" w:rsidP="00B71FEC">
                            <w:pPr>
                              <w:pStyle w:val="BlockText"/>
                              <w:jc w:val="right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D51400" w14:textId="1BC3E1A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6D19A5" w14:textId="06905BE9" w:rsidR="00D4761B" w:rsidRPr="0065390C" w:rsidRDefault="00CD1EFE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83840" behindDoc="0" locked="0" layoutInCell="1" allowOverlap="1" wp14:anchorId="154DA027" wp14:editId="133E8749">
                  <wp:simplePos x="0" y="0"/>
                  <wp:positionH relativeFrom="column">
                    <wp:posOffset>-411480</wp:posOffset>
                  </wp:positionH>
                  <wp:positionV relativeFrom="paragraph">
                    <wp:posOffset>113886</wp:posOffset>
                  </wp:positionV>
                  <wp:extent cx="3831602" cy="4184374"/>
                  <wp:effectExtent l="0" t="0" r="3810" b="0"/>
                  <wp:wrapNone/>
                  <wp:docPr id="55" name="Picture 5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Graphical user interface, text, application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602" cy="4184374"/>
                          </a:xfrm>
                          <a:prstGeom prst="rect">
                            <a:avLst/>
                          </a:prstGeom>
                          <a:effectLst>
                            <a:softEdge rad="1778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C7D9A06" w14:textId="144DE804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8A8BCF" w14:textId="45D4EC30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3223D71" w14:textId="7BF22DE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39C0F91" w14:textId="599D89CC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50DD65D" w14:textId="0BBC3F0A" w:rsidR="00D4761B" w:rsidRPr="0065390C" w:rsidRDefault="00C92D8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80ADC01" wp14:editId="313D2EC0">
                      <wp:simplePos x="0" y="0"/>
                      <wp:positionH relativeFrom="column">
                        <wp:posOffset>5295676</wp:posOffset>
                      </wp:positionH>
                      <wp:positionV relativeFrom="paragraph">
                        <wp:posOffset>381000</wp:posOffset>
                      </wp:positionV>
                      <wp:extent cx="2912110" cy="635635"/>
                      <wp:effectExtent l="0" t="0" r="0" b="0"/>
                      <wp:wrapNone/>
                      <wp:docPr id="455" name="Text Box 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110" cy="6356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011459" w14:textId="0EBD09A9" w:rsidR="005254E0" w:rsidRPr="0065390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Enter your new credentials…</w:t>
                                  </w:r>
                                </w:p>
                                <w:p w14:paraId="397688C7" w14:textId="77777777" w:rsidR="005254E0" w:rsidRPr="0065390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14:paraId="136A0A3F" w14:textId="77777777" w:rsidR="005254E0" w:rsidRPr="0065390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0ADC01" id="Text Box 455" o:spid="_x0000_s1033" type="#_x0000_t202" style="position:absolute;margin-left:417pt;margin-top:30pt;width:229.3pt;height:50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" filled="f" stroked="f" strokeweight=".5pt">
                      <v:textbox>
                        <w:txbxContent>
                          <w:p w14:paraId="79011459" w14:textId="0EBD09A9" w:rsidR="005254E0" w:rsidRPr="0065390C" w:rsidRDefault="005254E0" w:rsidP="00787D8D">
                            <w:pPr>
                              <w:pStyle w:val="BlockText"/>
                              <w:jc w:val="center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Enter your new credentials…</w:t>
                            </w:r>
                          </w:p>
                          <w:p w14:paraId="397688C7" w14:textId="77777777" w:rsidR="005254E0" w:rsidRPr="0065390C" w:rsidRDefault="005254E0" w:rsidP="00787D8D">
                            <w:pPr>
                              <w:pStyle w:val="BlockText"/>
                              <w:jc w:val="center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6A0A3F" w14:textId="77777777" w:rsidR="005254E0" w:rsidRPr="0065390C" w:rsidRDefault="005254E0" w:rsidP="00787D8D">
                            <w:pPr>
                              <w:pStyle w:val="BlockText"/>
                              <w:jc w:val="center"/>
                              <w:rPr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EE57976" w14:textId="4F5BF5F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4718F3D" w14:textId="411B8B13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390FC2A" w14:textId="6714B3EC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C26AB68" w14:textId="2BE14EE2" w:rsidR="00D4761B" w:rsidRPr="0065390C" w:rsidRDefault="007A69D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noProof/>
                <w:color w:val="99CB38" w:themeColor="accent1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7D9BF2AA" wp14:editId="4E79290B">
                      <wp:simplePos x="0" y="0"/>
                      <wp:positionH relativeFrom="column">
                        <wp:posOffset>213995</wp:posOffset>
                      </wp:positionH>
                      <wp:positionV relativeFrom="paragraph">
                        <wp:posOffset>165847</wp:posOffset>
                      </wp:positionV>
                      <wp:extent cx="462224" cy="442002"/>
                      <wp:effectExtent l="0" t="0" r="0" b="0"/>
                      <wp:wrapNone/>
                      <wp:docPr id="468" name="Text Box 4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2224" cy="44200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B56DC0B" w14:textId="0ED30A0C" w:rsidR="007A69DD" w:rsidRPr="007A69DD" w:rsidRDefault="007A69DD">
                                  <w:pPr>
                                    <w:rPr>
                                      <w:bCs/>
                                      <w:color w:val="FFFFFF" w:themeColor="background1"/>
                                      <w:sz w:val="44"/>
                                      <w:szCs w:val="36"/>
                                      <w:lang w:val="en-GB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A69DD">
                                    <w:rPr>
                                      <w:bCs/>
                                      <w:color w:val="FFFFFF" w:themeColor="background1"/>
                                      <w:sz w:val="44"/>
                                      <w:szCs w:val="36"/>
                                      <w:lang w:val="en-GB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BF2AA" id="Text Box 468" o:spid="_x0000_s1034" type="#_x0000_t202" style="position:absolute;margin-left:16.85pt;margin-top:13.05pt;width:36.4pt;height:34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" filled="f" stroked="f" strokeweight=".5pt">
                      <v:textbox>
                        <w:txbxContent>
                          <w:p w14:paraId="7B56DC0B" w14:textId="0ED30A0C" w:rsidR="007A69DD" w:rsidRPr="007A69DD" w:rsidRDefault="007A69DD">
                            <w:pPr>
                              <w:rPr>
                                <w:bCs/>
                                <w:color w:val="FFFFFF" w:themeColor="background1"/>
                                <w:sz w:val="44"/>
                                <w:szCs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A69DD">
                              <w:rPr>
                                <w:bCs/>
                                <w:color w:val="FFFFFF" w:themeColor="background1"/>
                                <w:sz w:val="44"/>
                                <w:szCs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Cs/>
                <w:noProof/>
                <w:color w:val="99CB38" w:themeColor="accent1"/>
              </w:rPr>
              <w:drawing>
                <wp:anchor distT="0" distB="0" distL="114300" distR="114300" simplePos="0" relativeHeight="251731968" behindDoc="0" locked="0" layoutInCell="1" allowOverlap="1" wp14:anchorId="122F8B26" wp14:editId="47CF0D6A">
                  <wp:simplePos x="0" y="0"/>
                  <wp:positionH relativeFrom="column">
                    <wp:posOffset>3342</wp:posOffset>
                  </wp:positionH>
                  <wp:positionV relativeFrom="paragraph">
                    <wp:posOffset>-4019</wp:posOffset>
                  </wp:positionV>
                  <wp:extent cx="894304" cy="894304"/>
                  <wp:effectExtent l="0" t="0" r="0" b="0"/>
                  <wp:wrapNone/>
                  <wp:docPr id="467" name="Picture 467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Picture 467" descr="Shape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519" cy="898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5F13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3EC123E" wp14:editId="66163D19">
                      <wp:simplePos x="0" y="0"/>
                      <wp:positionH relativeFrom="column">
                        <wp:posOffset>6674875</wp:posOffset>
                      </wp:positionH>
                      <wp:positionV relativeFrom="paragraph">
                        <wp:posOffset>521746</wp:posOffset>
                      </wp:positionV>
                      <wp:extent cx="3439330" cy="3173506"/>
                      <wp:effectExtent l="0" t="0" r="0" b="0"/>
                      <wp:wrapNone/>
                      <wp:docPr id="457" name="Text Box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39330" cy="317350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70E0F1" w14:textId="77777777" w:rsidR="00EB717F" w:rsidRPr="0065390C" w:rsidRDefault="00EB717F" w:rsidP="00EB717F">
                                  <w:pPr>
                                    <w:pStyle w:val="BlockHeading"/>
                                    <w:jc w:val="center"/>
                                    <w:rPr>
                                      <w:bCs/>
                                      <w:color w:val="99CB38" w:themeColor="accent1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Brand Page</w:t>
                                  </w:r>
                                </w:p>
                                <w:p w14:paraId="7731AD4F" w14:textId="450DD7FB" w:rsidR="00EB717F" w:rsidRPr="0065390C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You can customize the data we present by adding categories to your brand page…</w:t>
                                  </w:r>
                                </w:p>
                                <w:p w14:paraId="3F239791" w14:textId="5E2D958D" w:rsidR="00EB717F" w:rsidRPr="0065390C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Select a new </w:t>
                                  </w:r>
                                  <w:r w:rsidR="00487A87"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product </w:t>
                                  </w: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category a</w:t>
                                  </w:r>
                                  <w:r w:rsidR="00487A87"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nd press </w:t>
                                  </w:r>
                                  <w:r w:rsidR="00487A87" w:rsidRPr="0065390C">
                                    <w:rPr>
                                      <w:bCs/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Submit</w:t>
                                  </w:r>
                                  <w:r w:rsidR="00EE0651"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EC123E" id="Text Box 457" o:spid="_x0000_s1035" type="#_x0000_t202" style="position:absolute;margin-left:525.6pt;margin-top:41.1pt;width:270.8pt;height:249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" filled="f" stroked="f" strokeweight=".5pt">
                      <v:textbox>
                        <w:txbxContent>
                          <w:p w14:paraId="1470E0F1" w14:textId="77777777" w:rsidR="00EB717F" w:rsidRPr="0065390C" w:rsidRDefault="00EB717F" w:rsidP="00EB717F">
                            <w:pPr>
                              <w:pStyle w:val="BlockHeading"/>
                              <w:jc w:val="center"/>
                              <w:rPr>
                                <w:bCs/>
                                <w:color w:val="99CB38" w:themeColor="accent1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Brand Page</w:t>
                            </w:r>
                          </w:p>
                          <w:p w14:paraId="7731AD4F" w14:textId="450DD7FB" w:rsidR="00EB717F" w:rsidRPr="0065390C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You can customize the data we present by adding categories to your brand page…</w:t>
                            </w:r>
                          </w:p>
                          <w:p w14:paraId="3F239791" w14:textId="5E2D958D" w:rsidR="00EB717F" w:rsidRPr="0065390C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Select a new </w:t>
                            </w:r>
                            <w:r w:rsidR="00487A87"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product </w:t>
                            </w: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category a</w:t>
                            </w:r>
                            <w:r w:rsidR="00487A87"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nd press </w:t>
                            </w:r>
                            <w:r w:rsidR="00487A87" w:rsidRPr="0065390C">
                              <w:rPr>
                                <w:bCs/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Submit</w:t>
                            </w:r>
                            <w:r w:rsidR="00EE0651"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28A6795" w14:textId="3D512ED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2B49ED0" w14:textId="56F26C1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63D69AD" w14:textId="68EC8285" w:rsidR="00D4761B" w:rsidRPr="0065390C" w:rsidRDefault="00285F13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2032" behindDoc="0" locked="0" layoutInCell="1" allowOverlap="1" wp14:anchorId="2448E76E" wp14:editId="3F681214">
                  <wp:simplePos x="0" y="0"/>
                  <wp:positionH relativeFrom="column">
                    <wp:posOffset>119754</wp:posOffset>
                  </wp:positionH>
                  <wp:positionV relativeFrom="paragraph">
                    <wp:posOffset>15576</wp:posOffset>
                  </wp:positionV>
                  <wp:extent cx="6077585" cy="2661920"/>
                  <wp:effectExtent l="0" t="0" r="5715" b="5080"/>
                  <wp:wrapNone/>
                  <wp:docPr id="456" name="Picture 45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Picture 456" descr="Graphical user interface, application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7585" cy="2661920"/>
                          </a:xfrm>
                          <a:prstGeom prst="rect">
                            <a:avLst/>
                          </a:prstGeom>
                          <a:effectLst>
                            <a:softEdge rad="635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E724769" w14:textId="10E5545C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5414DE8" w14:textId="2D466594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193E2B" w14:textId="56F3FAE2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8841DC" w14:textId="127535A5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667B6FF" w14:textId="1E5C4569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6C32E5E" w14:textId="5CB2A0E1" w:rsidR="00EB717F" w:rsidRPr="0065390C" w:rsidRDefault="00EB717F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DE6856" w14:textId="72587DF2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F5577D2" w14:textId="10E0A753" w:rsidR="00D4761B" w:rsidRPr="0065390C" w:rsidRDefault="00285F13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noProof/>
                <w:color w:val="99CB38" w:themeColor="accent1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157FD5D3" wp14:editId="6A9E14CB">
                      <wp:simplePos x="0" y="0"/>
                      <wp:positionH relativeFrom="column">
                        <wp:posOffset>-425338</wp:posOffset>
                      </wp:positionH>
                      <wp:positionV relativeFrom="paragraph">
                        <wp:posOffset>260350</wp:posOffset>
                      </wp:positionV>
                      <wp:extent cx="10690412" cy="1183354"/>
                      <wp:effectExtent l="25400" t="25400" r="15875" b="36195"/>
                      <wp:wrapNone/>
                      <wp:docPr id="58" name="Freeform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0412" cy="1183354"/>
                              </a:xfrm>
                              <a:custGeom>
                                <a:avLst/>
                                <a:gdLst>
                                  <a:gd name="connsiteX0" fmla="*/ 0 w 10690412"/>
                                  <a:gd name="connsiteY0" fmla="*/ 914400 h 1183354"/>
                                  <a:gd name="connsiteX1" fmla="*/ 1223682 w 10690412"/>
                                  <a:gd name="connsiteY1" fmla="*/ 26894 h 1183354"/>
                                  <a:gd name="connsiteX2" fmla="*/ 6347012 w 10690412"/>
                                  <a:gd name="connsiteY2" fmla="*/ 1183341 h 1183354"/>
                                  <a:gd name="connsiteX3" fmla="*/ 10690412 w 10690412"/>
                                  <a:gd name="connsiteY3" fmla="*/ 0 h 118335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0690412" h="1183354">
                                    <a:moveTo>
                                      <a:pt x="0" y="914400"/>
                                    </a:moveTo>
                                    <a:cubicBezTo>
                                      <a:pt x="82923" y="448235"/>
                                      <a:pt x="165847" y="-17930"/>
                                      <a:pt x="1223682" y="26894"/>
                                    </a:cubicBezTo>
                                    <a:cubicBezTo>
                                      <a:pt x="2281517" y="71717"/>
                                      <a:pt x="4769224" y="1187823"/>
                                      <a:pt x="6347012" y="1183341"/>
                                    </a:cubicBezTo>
                                    <a:cubicBezTo>
                                      <a:pt x="7924800" y="1178859"/>
                                      <a:pt x="10197353" y="71718"/>
                                      <a:pt x="10690412" y="0"/>
                                    </a:cubicBezTo>
                                  </a:path>
                                </a:pathLst>
                              </a:custGeom>
                              <a:noFill/>
                              <a:ln w="571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8B8237" id="Freeform 58" o:spid="_x0000_s1026" style="position:absolute;margin-left:-33.5pt;margin-top:20.5pt;width:841.75pt;height:93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690412,118335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" path="m,914400c82923,448235,165847,-17930,1223682,26894,2281517,71717,4769224,1187823,6347012,1183341,7924800,1178859,10197353,71718,10690412,e" filled="f" strokecolor="#4c661a [1604]" strokeweight="4.5pt">
                      <v:stroke joinstyle="miter"/>
                      <v:path arrowok="t" o:connecttype="custom" o:connectlocs="0,914400;1223682,26894;6347012,1183341;10690412,0" o:connectangles="0,0,0,0"/>
                    </v:shape>
                  </w:pict>
                </mc:Fallback>
              </mc:AlternateContent>
            </w:r>
          </w:p>
          <w:p w14:paraId="7CE27F30" w14:textId="2183F2C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3654B8" w14:textId="1835E09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75CC91E" w14:textId="4EFEC614" w:rsidR="00D4761B" w:rsidRPr="0065390C" w:rsidRDefault="00285F13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4080" behindDoc="0" locked="0" layoutInCell="1" allowOverlap="1" wp14:anchorId="788E9323" wp14:editId="359E3528">
                  <wp:simplePos x="0" y="0"/>
                  <wp:positionH relativeFrom="column">
                    <wp:posOffset>-80010</wp:posOffset>
                  </wp:positionH>
                  <wp:positionV relativeFrom="paragraph">
                    <wp:posOffset>328183</wp:posOffset>
                  </wp:positionV>
                  <wp:extent cx="6607175" cy="1997710"/>
                  <wp:effectExtent l="0" t="0" r="0" b="0"/>
                  <wp:wrapNone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7175" cy="1997710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D9C7F88" w14:textId="0D2491EC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7D55328" w14:textId="70EEDE5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DE3FBB4" w14:textId="013EF132" w:rsidR="00D4761B" w:rsidRPr="0065390C" w:rsidRDefault="00285F13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B6650C0" wp14:editId="3F934D20">
                      <wp:simplePos x="0" y="0"/>
                      <wp:positionH relativeFrom="column">
                        <wp:posOffset>6708365</wp:posOffset>
                      </wp:positionH>
                      <wp:positionV relativeFrom="paragraph">
                        <wp:posOffset>318396</wp:posOffset>
                      </wp:positionV>
                      <wp:extent cx="2787439" cy="636105"/>
                      <wp:effectExtent l="0" t="0" r="0" b="0"/>
                      <wp:wrapNone/>
                      <wp:docPr id="460" name="Text Box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7439" cy="6361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4612A8" w14:textId="42BC7CF2" w:rsidR="00EE0651" w:rsidRPr="0065390C" w:rsidRDefault="00EE0651" w:rsidP="00EE0651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color w:val="99CB38" w:themeColor="accent1"/>
                                      <w:sz w:val="28"/>
                                      <w:szCs w:val="22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…and your product will be added to your Brand Profile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6650C0" id="Text Box 460" o:spid="_x0000_s1036" type="#_x0000_t202" style="position:absolute;margin-left:528.2pt;margin-top:25.05pt;width:219.5pt;height:50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" filled="f" stroked="f" strokeweight=".5pt">
                      <v:textbox>
                        <w:txbxContent>
                          <w:p w14:paraId="714612A8" w14:textId="42BC7CF2" w:rsidR="00EE0651" w:rsidRPr="0065390C" w:rsidRDefault="00EE0651" w:rsidP="00EE0651">
                            <w:pPr>
                              <w:tabs>
                                <w:tab w:val="left" w:pos="1363"/>
                              </w:tabs>
                              <w:rPr>
                                <w:color w:val="99CB38" w:themeColor="accent1"/>
                                <w:sz w:val="28"/>
                                <w:szCs w:val="22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color w:val="99CB38" w:themeColor="accent1"/>
                                <w:sz w:val="28"/>
                                <w:szCs w:val="22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…and your product will be added to your Brand Profile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E3BD784" w14:textId="0BEFCE3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C7ECD2" w14:textId="6CF1546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8D51686" w14:textId="273D6F75" w:rsidR="00D4761B" w:rsidRPr="0065390C" w:rsidRDefault="00285F13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noProof/>
                <w:color w:val="99CB38" w:themeColor="accent1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54D7EEE" wp14:editId="1FE91323">
                      <wp:simplePos x="0" y="0"/>
                      <wp:positionH relativeFrom="column">
                        <wp:posOffset>3514164</wp:posOffset>
                      </wp:positionH>
                      <wp:positionV relativeFrom="paragraph">
                        <wp:posOffset>-486333</wp:posOffset>
                      </wp:positionV>
                      <wp:extent cx="1172845" cy="7704567"/>
                      <wp:effectExtent l="25400" t="0" r="33655" b="42545"/>
                      <wp:wrapNone/>
                      <wp:docPr id="59" name="Freeform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2845" cy="7704567"/>
                              </a:xfrm>
                              <a:custGeom>
                                <a:avLst/>
                                <a:gdLst>
                                  <a:gd name="connsiteX0" fmla="*/ 903907 w 1172848"/>
                                  <a:gd name="connsiteY0" fmla="*/ 5862918 h 5862918"/>
                                  <a:gd name="connsiteX1" fmla="*/ 2954 w 1172848"/>
                                  <a:gd name="connsiteY1" fmla="*/ 4195483 h 5862918"/>
                                  <a:gd name="connsiteX2" fmla="*/ 1172848 w 1172848"/>
                                  <a:gd name="connsiteY2" fmla="*/ 0 h 586291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1172848" h="5862918">
                                    <a:moveTo>
                                      <a:pt x="903907" y="5862918"/>
                                    </a:moveTo>
                                    <a:cubicBezTo>
                                      <a:pt x="431018" y="5517777"/>
                                      <a:pt x="-41870" y="5172636"/>
                                      <a:pt x="2954" y="4195483"/>
                                    </a:cubicBezTo>
                                    <a:cubicBezTo>
                                      <a:pt x="47777" y="3218330"/>
                                      <a:pt x="1101131" y="896471"/>
                                      <a:pt x="1172848" y="0"/>
                                    </a:cubicBezTo>
                                  </a:path>
                                </a:pathLst>
                              </a:custGeom>
                              <a:noFill/>
                              <a:ln w="571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345860" id="Freeform 59" o:spid="_x0000_s1026" style="position:absolute;margin-left:276.7pt;margin-top:-38.3pt;width:92.35pt;height:606.6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172848,58629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" path="m903907,5862918c431018,5517777,-41870,5172636,2954,4195483,47777,3218330,1101131,896471,1172848,e" filled="f" strokecolor="#4c661a [1604]" strokeweight="4.5pt">
                      <v:stroke joinstyle="miter"/>
                      <v:path arrowok="t" o:connecttype="custom" o:connectlocs="903905,7704567;2954,5513360;1172845,0" o:connectangles="0,0,0"/>
                    </v:shape>
                  </w:pict>
                </mc:Fallback>
              </mc:AlternateContent>
            </w:r>
          </w:p>
          <w:p w14:paraId="71CDCB2C" w14:textId="1D62E60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F85589" w14:textId="7CBC80EA" w:rsidR="00D4761B" w:rsidRPr="0065390C" w:rsidRDefault="007A69D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noProof/>
                <w:color w:val="99CB38" w:themeColor="accent1"/>
                <w:sz w:val="16"/>
              </w:rPr>
              <w:drawing>
                <wp:anchor distT="0" distB="0" distL="114300" distR="114300" simplePos="0" relativeHeight="251722752" behindDoc="0" locked="0" layoutInCell="1" allowOverlap="1" wp14:anchorId="02A3DC68" wp14:editId="6602355E">
                  <wp:simplePos x="0" y="0"/>
                  <wp:positionH relativeFrom="column">
                    <wp:posOffset>4968</wp:posOffset>
                  </wp:positionH>
                  <wp:positionV relativeFrom="paragraph">
                    <wp:posOffset>7471</wp:posOffset>
                  </wp:positionV>
                  <wp:extent cx="849368" cy="849368"/>
                  <wp:effectExtent l="0" t="0" r="0" b="0"/>
                  <wp:wrapNone/>
                  <wp:docPr id="462" name="Picture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" name="Picture 462"/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368" cy="84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1F537E9" w14:textId="139AB9C4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76ED4D7" w14:textId="594FA9C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250CA8" w14:textId="7AE9A288" w:rsidR="009200F8" w:rsidRPr="0065390C" w:rsidRDefault="007A69DD" w:rsidP="009200F8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noProof/>
                <w:color w:val="99CB38" w:themeColor="accent1"/>
                <w:sz w:val="16"/>
              </w:rPr>
              <w:drawing>
                <wp:anchor distT="0" distB="0" distL="114300" distR="114300" simplePos="0" relativeHeight="251724800" behindDoc="0" locked="0" layoutInCell="1" allowOverlap="1" wp14:anchorId="24940E1C" wp14:editId="7B17D5AD">
                  <wp:simplePos x="0" y="0"/>
                  <wp:positionH relativeFrom="column">
                    <wp:posOffset>4685179</wp:posOffset>
                  </wp:positionH>
                  <wp:positionV relativeFrom="paragraph">
                    <wp:posOffset>550583</wp:posOffset>
                  </wp:positionV>
                  <wp:extent cx="847165" cy="847165"/>
                  <wp:effectExtent l="0" t="0" r="0" b="0"/>
                  <wp:wrapNone/>
                  <wp:docPr id="463" name="Picture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ackgroundRemoval t="10000" b="90000" l="10000" r="90000">
                                        <a14:foregroundMark x1="52160" y1="45120" x2="48640" y2="45120"/>
                                        <a14:foregroundMark x1="49760" y1="54560" x2="47520" y2="5568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165" cy="84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200F8" w:rsidRPr="0065390C"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Navigation Bar</w:t>
            </w:r>
          </w:p>
          <w:p w14:paraId="606355E8" w14:textId="3EC8E024" w:rsidR="009200F8" w:rsidRPr="0065390C" w:rsidRDefault="009200F8" w:rsidP="009200F8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You can move around the various features of the webapp by using the Navigation Bar…</w:t>
            </w:r>
          </w:p>
          <w:p w14:paraId="11E804DD" w14:textId="75B2FD48" w:rsidR="00D4761B" w:rsidRPr="0065390C" w:rsidRDefault="00CC0182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9200" behindDoc="0" locked="0" layoutInCell="1" allowOverlap="1" wp14:anchorId="4D67A4AE" wp14:editId="4835F800">
                  <wp:simplePos x="0" y="0"/>
                  <wp:positionH relativeFrom="column">
                    <wp:posOffset>4010660</wp:posOffset>
                  </wp:positionH>
                  <wp:positionV relativeFrom="paragraph">
                    <wp:posOffset>457200</wp:posOffset>
                  </wp:positionV>
                  <wp:extent cx="5793740" cy="2366645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740" cy="2366645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200F8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97152" behindDoc="0" locked="0" layoutInCell="1" allowOverlap="1" wp14:anchorId="5B91CCCA" wp14:editId="1EEA548D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41798</wp:posOffset>
                  </wp:positionV>
                  <wp:extent cx="2938145" cy="2436495"/>
                  <wp:effectExtent l="0" t="0" r="0" b="1905"/>
                  <wp:wrapNone/>
                  <wp:docPr id="13" name="Picture 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145" cy="2436495"/>
                          </a:xfrm>
                          <a:prstGeom prst="rect">
                            <a:avLst/>
                          </a:prstGeom>
                          <a:effectLst>
                            <a:softEdge rad="1143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D0F5413" w14:textId="1EF0C2DB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01922D0" w14:textId="7E564DD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F594B18" w14:textId="43883FC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FA2C724" w14:textId="685FF09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2BE6773" w14:textId="6EE2BD29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D93898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100FAE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3D76D1" w14:textId="59B9C721" w:rsidR="00D4761B" w:rsidRPr="0065390C" w:rsidRDefault="007A69D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noProof/>
                <w:color w:val="99CB38" w:themeColor="accent1"/>
                <w:sz w:val="16"/>
              </w:rPr>
              <w:lastRenderedPageBreak/>
              <w:drawing>
                <wp:anchor distT="0" distB="0" distL="114300" distR="114300" simplePos="0" relativeHeight="251730944" behindDoc="0" locked="0" layoutInCell="1" allowOverlap="1" wp14:anchorId="0C80FE23" wp14:editId="0D879AE6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-312308</wp:posOffset>
                  </wp:positionV>
                  <wp:extent cx="849368" cy="849368"/>
                  <wp:effectExtent l="0" t="0" r="0" b="0"/>
                  <wp:wrapNone/>
                  <wp:docPr id="466" name="Picture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10000" b="90000" l="10000" r="90000">
                                        <a14:foregroundMark x1="46080" y1="48480" x2="46080" y2="59200"/>
                                        <a14:foregroundMark x1="48480" y1="43840" x2="50880" y2="4848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368" cy="84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105AD"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80F9553" wp14:editId="5062E6AA">
                      <wp:simplePos x="0" y="0"/>
                      <wp:positionH relativeFrom="column">
                        <wp:posOffset>3877310</wp:posOffset>
                      </wp:positionH>
                      <wp:positionV relativeFrom="paragraph">
                        <wp:posOffset>-238797</wp:posOffset>
                      </wp:positionV>
                      <wp:extent cx="3186430" cy="3684270"/>
                      <wp:effectExtent l="0" t="0" r="0" b="0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86430" cy="3684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86BD51" w14:textId="76198CC9" w:rsidR="00585F04" w:rsidRPr="0065390C" w:rsidRDefault="00585F04" w:rsidP="00585F04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sz w:val="52"/>
                                      <w:szCs w:val="3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Import CSV</w:t>
                                  </w:r>
                                </w:p>
                                <w:p w14:paraId="014B5208" w14:textId="6EAF6B15" w:rsidR="00585F04" w:rsidRPr="0065390C" w:rsidRDefault="00585F04" w:rsidP="00585F04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An admin can update the database by uploading a new CSV…</w:t>
                                  </w:r>
                                </w:p>
                                <w:p w14:paraId="5AABFCBD" w14:textId="6425C9FB" w:rsidR="00FE25C9" w:rsidRPr="0065390C" w:rsidRDefault="00FE25C9" w:rsidP="00585F04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Simply choose a new file, in the relevant formats and in the correct order…</w:t>
                                  </w:r>
                                </w:p>
                                <w:p w14:paraId="18C28996" w14:textId="61D4A12E" w:rsidR="00FE25C9" w:rsidRPr="0065390C" w:rsidRDefault="00FE25C9" w:rsidP="00FE25C9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link, category_1, category_2,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product_name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price,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price_per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ingredients,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allergen_information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brand,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recycling_information</w:t>
                                  </w:r>
                                  <w:proofErr w:type="spellEnd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, </w:t>
                                  </w:r>
                                  <w:proofErr w:type="spell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brand_details</w:t>
                                  </w:r>
                                  <w:proofErr w:type="spellEnd"/>
                                </w:p>
                                <w:p w14:paraId="4613D21C" w14:textId="77777777" w:rsidR="00585F04" w:rsidRPr="0065390C" w:rsidRDefault="00585F04">
                                  <w:pPr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F9553" id="Text Box 18" o:spid="_x0000_s1037" type="#_x0000_t202" style="position:absolute;margin-left:305.3pt;margin-top:-18.8pt;width:250.9pt;height:290.1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" filled="f" stroked="f" strokeweight=".5pt">
                      <v:textbox>
                        <w:txbxContent>
                          <w:p w14:paraId="3286BD51" w14:textId="76198CC9" w:rsidR="00585F04" w:rsidRPr="0065390C" w:rsidRDefault="00585F04" w:rsidP="00585F04">
                            <w:pPr>
                              <w:pStyle w:val="BlockText"/>
                              <w:rPr>
                                <w:color w:val="99CB38" w:themeColor="accent1"/>
                                <w:sz w:val="52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Import CSV</w:t>
                            </w:r>
                          </w:p>
                          <w:p w14:paraId="014B5208" w14:textId="6EAF6B15" w:rsidR="00585F04" w:rsidRPr="0065390C" w:rsidRDefault="00585F04" w:rsidP="00585F04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 admin can update the database by uploading a new CSV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</w:t>
                            </w:r>
                          </w:p>
                          <w:p w14:paraId="5AABFCBD" w14:textId="6425C9FB" w:rsidR="00FE25C9" w:rsidRPr="0065390C" w:rsidRDefault="00FE25C9" w:rsidP="00585F04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Simply choose a new file, in the relevant formats and in the correct order…</w:t>
                            </w:r>
                          </w:p>
                          <w:p w14:paraId="18C28996" w14:textId="61D4A12E" w:rsidR="00FE25C9" w:rsidRPr="0065390C" w:rsidRDefault="00FE25C9" w:rsidP="00FE25C9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link, category_1, category_2,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product_name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price,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price_per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ingredients,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allergen_information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brand,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recycling_information</w:t>
                            </w:r>
                            <w:proofErr w:type="spellEnd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proofErr w:type="spellStart"/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brand_details</w:t>
                            </w:r>
                            <w:proofErr w:type="spellEnd"/>
                          </w:p>
                          <w:p w14:paraId="4613D21C" w14:textId="77777777" w:rsidR="00585F04" w:rsidRPr="0065390C" w:rsidRDefault="00585F04">
                            <w:pPr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603FE99" w14:textId="47191720" w:rsidR="00D4761B" w:rsidRPr="0065390C" w:rsidRDefault="007A69D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701248" behindDoc="0" locked="0" layoutInCell="1" allowOverlap="1" wp14:anchorId="5A913A7B" wp14:editId="3C3018DA">
                  <wp:simplePos x="0" y="0"/>
                  <wp:positionH relativeFrom="column">
                    <wp:posOffset>-170180</wp:posOffset>
                  </wp:positionH>
                  <wp:positionV relativeFrom="paragraph">
                    <wp:posOffset>170292</wp:posOffset>
                  </wp:positionV>
                  <wp:extent cx="4047490" cy="2658110"/>
                  <wp:effectExtent l="0" t="0" r="3810" b="0"/>
                  <wp:wrapNone/>
                  <wp:docPr id="20" name="Picture 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text, application, email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490" cy="2658110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24B2925" w14:textId="499F924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764A0E" w14:textId="4ECF770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D03DE37" w14:textId="6A0F3AC4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870C9BC" w14:textId="065F24DC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9F7FE67" w14:textId="53969C4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9B55E2B" w14:textId="17BAD9AC" w:rsidR="00585F04" w:rsidRPr="0065390C" w:rsidRDefault="007A69DD" w:rsidP="00585F04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noProof/>
                <w:color w:val="99CB38" w:themeColor="accent1"/>
                <w:sz w:val="16"/>
              </w:rPr>
              <w:drawing>
                <wp:anchor distT="0" distB="0" distL="114300" distR="114300" simplePos="0" relativeHeight="251728896" behindDoc="0" locked="0" layoutInCell="1" allowOverlap="1" wp14:anchorId="190F92E9" wp14:editId="1D6C9718">
                  <wp:simplePos x="0" y="0"/>
                  <wp:positionH relativeFrom="column">
                    <wp:posOffset>8287385</wp:posOffset>
                  </wp:positionH>
                  <wp:positionV relativeFrom="paragraph">
                    <wp:posOffset>1125557</wp:posOffset>
                  </wp:positionV>
                  <wp:extent cx="849368" cy="849368"/>
                  <wp:effectExtent l="0" t="0" r="0" b="0"/>
                  <wp:wrapNone/>
                  <wp:docPr id="465" name="Picture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Picture 465"/>
                          <pic:cNvPicPr/>
                        </pic:nvPicPr>
                        <pic:blipFill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10000" b="90000" l="10000" r="90000">
                                        <a14:foregroundMark x1="42720" y1="52320" x2="41120" y2="5392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368" cy="84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85F13">
              <w:rPr>
                <w:bCs/>
                <w:noProof/>
                <w:color w:val="99CB38" w:themeColor="accent1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770B75F" wp14:editId="7B515216">
                      <wp:simplePos x="0" y="0"/>
                      <wp:positionH relativeFrom="column">
                        <wp:posOffset>-425338</wp:posOffset>
                      </wp:positionH>
                      <wp:positionV relativeFrom="paragraph">
                        <wp:posOffset>736563</wp:posOffset>
                      </wp:positionV>
                      <wp:extent cx="10636624" cy="1694329"/>
                      <wp:effectExtent l="25400" t="25400" r="19050" b="20320"/>
                      <wp:wrapNone/>
                      <wp:docPr id="60" name="Freeform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36624" cy="1694329"/>
                              </a:xfrm>
                              <a:custGeom>
                                <a:avLst/>
                                <a:gdLst>
                                  <a:gd name="connsiteX0" fmla="*/ 0 w 10636624"/>
                                  <a:gd name="connsiteY0" fmla="*/ 1694329 h 1694329"/>
                                  <a:gd name="connsiteX1" fmla="*/ 1317812 w 10636624"/>
                                  <a:gd name="connsiteY1" fmla="*/ 242047 h 1694329"/>
                                  <a:gd name="connsiteX2" fmla="*/ 5446059 w 10636624"/>
                                  <a:gd name="connsiteY2" fmla="*/ 900953 h 1694329"/>
                                  <a:gd name="connsiteX3" fmla="*/ 10636624 w 10636624"/>
                                  <a:gd name="connsiteY3" fmla="*/ 0 h 169432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10636624" h="1694329">
                                    <a:moveTo>
                                      <a:pt x="0" y="1694329"/>
                                    </a:moveTo>
                                    <a:cubicBezTo>
                                      <a:pt x="205068" y="1034302"/>
                                      <a:pt x="410136" y="374276"/>
                                      <a:pt x="1317812" y="242047"/>
                                    </a:cubicBezTo>
                                    <a:cubicBezTo>
                                      <a:pt x="2225488" y="109818"/>
                                      <a:pt x="3892924" y="941294"/>
                                      <a:pt x="5446059" y="900953"/>
                                    </a:cubicBezTo>
                                    <a:cubicBezTo>
                                      <a:pt x="6999194" y="860612"/>
                                      <a:pt x="9791701" y="123265"/>
                                      <a:pt x="10636624" y="0"/>
                                    </a:cubicBezTo>
                                  </a:path>
                                </a:pathLst>
                              </a:custGeom>
                              <a:noFill/>
                              <a:ln w="571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3A4DF6" id="Freeform 60" o:spid="_x0000_s1026" style="position:absolute;margin-left:-33.5pt;margin-top:58pt;width:837.55pt;height:133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636624,16943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" path="m,1694329c205068,1034302,410136,374276,1317812,242047,2225488,109818,3892924,941294,5446059,900953,6999194,860612,9791701,123265,10636624,e" filled="f" strokecolor="#4c661a [1604]" strokeweight="4.5pt">
                      <v:stroke joinstyle="miter"/>
                      <v:path arrowok="t" o:connecttype="custom" o:connectlocs="0,1694329;1317812,242047;5446059,900953;10636624,0" o:connectangles="0,0,0,0"/>
                    </v:shape>
                  </w:pict>
                </mc:Fallback>
              </mc:AlternateContent>
            </w:r>
          </w:p>
          <w:p w14:paraId="1F82D447" w14:textId="1279C26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916793D" w14:textId="318962A7" w:rsidR="00D4761B" w:rsidRPr="0065390C" w:rsidRDefault="00A105AD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1A57C952" wp14:editId="5284EB89">
                      <wp:simplePos x="0" y="0"/>
                      <wp:positionH relativeFrom="column">
                        <wp:posOffset>973493</wp:posOffset>
                      </wp:positionH>
                      <wp:positionV relativeFrom="paragraph">
                        <wp:posOffset>125879</wp:posOffset>
                      </wp:positionV>
                      <wp:extent cx="3186430" cy="2969183"/>
                      <wp:effectExtent l="0" t="0" r="0" b="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86430" cy="296918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795DBA" w14:textId="166B233C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:sz w:val="52"/>
                                      <w:szCs w:val="3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:sz w:val="52"/>
                                      <w:szCs w:val="36"/>
                                      <w:u w:val="single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Adding a new user</w:t>
                                  </w:r>
                                </w:p>
                                <w:p w14:paraId="4D7E1532" w14:textId="0E9EAECB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An</w:t>
                                  </w: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admin can add a new user…</w:t>
                                  </w:r>
                                </w:p>
                                <w:p w14:paraId="78A45BBD" w14:textId="36498D92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Simply select and add what company they are part of and submit it…</w:t>
                                  </w:r>
                                </w:p>
                                <w:p w14:paraId="3EC8D9BA" w14:textId="5BFEF07B" w:rsidR="00CC4187" w:rsidRPr="0065390C" w:rsidRDefault="00CC4187" w:rsidP="00CC4187">
                                  <w:pPr>
                                    <w:pStyle w:val="BlockText"/>
                                    <w:rPr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Then input your user </w:t>
                                  </w:r>
                                  <w:proofErr w:type="gramStart"/>
                                  <w:r w:rsidRPr="0065390C">
                                    <w:rPr>
                                      <w:bCs/>
                                      <w:i/>
                                      <w:i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details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57C952" id="Text Box 33" o:spid="_x0000_s1038" type="#_x0000_t202" style="position:absolute;margin-left:76.65pt;margin-top:9.9pt;width:250.9pt;height:233.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" filled="f" stroked="f" strokeweight=".5pt">
                      <v:textbox>
                        <w:txbxContent>
                          <w:p w14:paraId="39795DBA" w14:textId="166B233C" w:rsidR="00CC4187" w:rsidRPr="0065390C" w:rsidRDefault="00CC4187" w:rsidP="00CC4187">
                            <w:pPr>
                              <w:pStyle w:val="BlockText"/>
                              <w:rPr>
                                <w:color w:val="99CB38" w:themeColor="accent1"/>
                                <w:sz w:val="52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:sz w:val="52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Adding a new user</w:t>
                            </w:r>
                          </w:p>
                          <w:p w14:paraId="4D7E1532" w14:textId="0E9EAECB" w:rsidR="00CC4187" w:rsidRPr="0065390C" w:rsidRDefault="00CC4187" w:rsidP="00CC4187">
                            <w:pPr>
                              <w:pStyle w:val="BlockText"/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admin can add a new user…</w:t>
                            </w:r>
                          </w:p>
                          <w:p w14:paraId="78A45BBD" w14:textId="36498D92" w:rsidR="00CC4187" w:rsidRPr="0065390C" w:rsidRDefault="00CC4187" w:rsidP="00CC4187">
                            <w:pPr>
                              <w:pStyle w:val="BlockText"/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Simply select and add what company they are part of and submit it…</w:t>
                            </w:r>
                          </w:p>
                          <w:p w14:paraId="3EC8D9BA" w14:textId="5BFEF07B" w:rsidR="00CC4187" w:rsidRPr="0065390C" w:rsidRDefault="00CC4187" w:rsidP="00CC4187">
                            <w:pPr>
                              <w:pStyle w:val="BlockText"/>
                              <w:rPr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i/>
                                <w:i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Then input your user details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5390C">
              <w:rPr>
                <w:bCs/>
                <w:noProof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705344" behindDoc="0" locked="0" layoutInCell="1" allowOverlap="1" wp14:anchorId="3C4E591F" wp14:editId="2C931DDD">
                  <wp:simplePos x="0" y="0"/>
                  <wp:positionH relativeFrom="column">
                    <wp:posOffset>4496248</wp:posOffset>
                  </wp:positionH>
                  <wp:positionV relativeFrom="paragraph">
                    <wp:posOffset>481928</wp:posOffset>
                  </wp:positionV>
                  <wp:extent cx="4958080" cy="2608580"/>
                  <wp:effectExtent l="0" t="0" r="0" b="0"/>
                  <wp:wrapNone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080" cy="2608580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E360401" w14:textId="3E12B65F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449B77" w14:textId="02B111A1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0CFCDF" w14:textId="1BE4130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54DCC48" w14:textId="512F52AA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4A2B4C3" w14:textId="5D33FC38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0FD3EB4" w14:textId="696E7195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E5B837D" w14:textId="0FB7C232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7D0353D" w14:textId="601B080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9975567" w14:textId="012DEDB6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B42E00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455B12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67B233A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D03490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2156D0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B049D6D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B18506A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D1C8F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17E9D2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7216A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CDCA83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82E16D4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B2E9C7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635EFE1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40525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A4D2DE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23A45A6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8EB138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D3188D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05C3FC1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06B52A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260F53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CACC4B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B031949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0EDF4F0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2E923C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AACC4B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1036DC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B98630F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1D0D84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59C5D57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B5AB0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66EC58B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29D4075" w14:textId="77777777" w:rsidR="00D4761B" w:rsidRPr="0065390C" w:rsidRDefault="00D4761B" w:rsidP="00D4761B">
            <w:pPr>
              <w:tabs>
                <w:tab w:val="left" w:pos="1363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689" w:type="dxa"/>
          </w:tcPr>
          <w:p w14:paraId="15BEB5FA" w14:textId="0276B973" w:rsidR="00D4761B" w:rsidRPr="0065390C" w:rsidRDefault="00D4761B" w:rsidP="00D4761B">
            <w:pPr>
              <w:spacing w:after="160" w:line="259" w:lineRule="auto"/>
              <w:rPr>
                <w:rFonts w:asciiTheme="majorHAnsi" w:hAnsiTheme="majorHAnsi"/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107" w:type="dxa"/>
          </w:tcPr>
          <w:p w14:paraId="5057F9D5" w14:textId="0B9227EE" w:rsidR="00D4761B" w:rsidRPr="0065390C" w:rsidRDefault="00EA78AC" w:rsidP="00D4761B">
            <w:pPr>
              <w:pStyle w:val="Heading2Alternate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6432" behindDoc="0" locked="0" layoutInCell="1" allowOverlap="1" wp14:anchorId="54B9F397" wp14:editId="3FF986E7">
                  <wp:simplePos x="0" y="0"/>
                  <wp:positionH relativeFrom="column">
                    <wp:posOffset>139921</wp:posOffset>
                  </wp:positionH>
                  <wp:positionV relativeFrom="paragraph">
                    <wp:posOffset>158115</wp:posOffset>
                  </wp:positionV>
                  <wp:extent cx="3262630" cy="3632835"/>
                  <wp:effectExtent l="0" t="0" r="127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40"/>
                          <a:srcRect l="11928" t="6847" r="12950" b="10066"/>
                          <a:stretch/>
                        </pic:blipFill>
                        <pic:spPr bwMode="auto">
                          <a:xfrm>
                            <a:off x="0" y="0"/>
                            <a:ext cx="3262630" cy="3632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270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C23694" w14:textId="50C19458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Enter</w:t>
            </w:r>
            <w:r w:rsidR="003D2BE3" w:rsidRPr="0065390C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your credentials into the box provided and press Log in</w:t>
            </w:r>
            <w:r w:rsidR="0031753A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… if you put them in wrong, you’ll get </w:t>
            </w:r>
            <w:r w:rsidR="0057134E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 message telling you </w:t>
            </w:r>
            <w:proofErr w:type="gramStart"/>
            <w:r w:rsidR="0057134E"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</w:t>
            </w:r>
            <w:proofErr w:type="gramEnd"/>
          </w:p>
          <w:p w14:paraId="3187BBC2" w14:textId="6391E730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C450EE7" w14:textId="6F5F08B5" w:rsidR="003D2BE3" w:rsidRPr="0065390C" w:rsidRDefault="003C5F90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B8951FE" wp14:editId="5D933EF5">
                      <wp:simplePos x="0" y="0"/>
                      <wp:positionH relativeFrom="column">
                        <wp:posOffset>114927</wp:posOffset>
                      </wp:positionH>
                      <wp:positionV relativeFrom="paragraph">
                        <wp:posOffset>154170</wp:posOffset>
                      </wp:positionV>
                      <wp:extent cx="3249930" cy="1237130"/>
                      <wp:effectExtent l="0" t="0" r="0" b="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49930" cy="12371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1647DB" w14:textId="6E658DAF" w:rsidR="003C5F90" w:rsidRPr="003C5F90" w:rsidRDefault="003C5F90" w:rsidP="003C5F90">
                                  <w:pPr>
                                    <w:pStyle w:val="BlockText"/>
                                    <w:jc w:val="righ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If you </w:t>
                                  </w:r>
                                  <w:r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put in the wrong credentials, you’ll get an error message like   this….           </w:t>
                                  </w:r>
                                  <w:r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ab/>
                                    <w:t xml:space="preserve">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8951FE" id="Text Box 15" o:spid="_x0000_s1039" type="#_x0000_t202" style="position:absolute;margin-left:9.05pt;margin-top:12.15pt;width:255.9pt;height:97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" filled="f" stroked="f" strokeweight=".5pt">
                      <v:textbox>
                        <w:txbxContent>
                          <w:p w14:paraId="761647DB" w14:textId="6E658DAF" w:rsidR="003C5F90" w:rsidRPr="003C5F90" w:rsidRDefault="003C5F90" w:rsidP="003C5F90">
                            <w:pPr>
                              <w:pStyle w:val="BlockText"/>
                              <w:jc w:val="righ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If you </w:t>
                            </w:r>
                            <w:r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put in the wrong credentials, you’ll get an error message like   this….           </w:t>
                            </w:r>
                            <w:r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 xml:space="preserve">   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2B7A239" w14:textId="38720279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EE990A9" w14:textId="2F4994DE" w:rsidR="003D2BE3" w:rsidRPr="0065390C" w:rsidRDefault="003C5F90" w:rsidP="00EA78AC">
            <w:pPr>
              <w:jc w:val="righ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noProof/>
                <w:color w:val="99CB38" w:themeColor="accent1"/>
              </w:rPr>
              <mc:AlternateContent>
                <mc:Choice Requires="wps">
                  <w:drawing>
                    <wp:anchor distT="0" distB="0" distL="114300" distR="114300" simplePos="0" relativeHeight="251708416" behindDoc="1" locked="0" layoutInCell="1" allowOverlap="1" wp14:anchorId="34E0E496" wp14:editId="593246B1">
                      <wp:simplePos x="0" y="0"/>
                      <wp:positionH relativeFrom="column">
                        <wp:posOffset>2833856</wp:posOffset>
                      </wp:positionH>
                      <wp:positionV relativeFrom="paragraph">
                        <wp:posOffset>194179</wp:posOffset>
                      </wp:positionV>
                      <wp:extent cx="282389" cy="201556"/>
                      <wp:effectExtent l="0" t="12700" r="22860" b="27305"/>
                      <wp:wrapTight wrapText="bothSides">
                        <wp:wrapPolygon edited="0">
                          <wp:start x="11676" y="-1363"/>
                          <wp:lineTo x="0" y="2726"/>
                          <wp:lineTo x="0" y="16353"/>
                          <wp:lineTo x="11676" y="20442"/>
                          <wp:lineTo x="11676" y="23167"/>
                          <wp:lineTo x="15568" y="23167"/>
                          <wp:lineTo x="17514" y="20442"/>
                          <wp:lineTo x="22378" y="10902"/>
                          <wp:lineTo x="22378" y="8177"/>
                          <wp:lineTo x="15568" y="-1363"/>
                          <wp:lineTo x="11676" y="-1363"/>
                        </wp:wrapPolygon>
                      </wp:wrapTight>
                      <wp:docPr id="36" name="Right Arrow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2389" cy="201556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1B472DE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Right Arrow 36" o:spid="_x0000_s1026" type="#_x0000_t13" style="position:absolute;margin-left:223.15pt;margin-top:15.3pt;width:22.25pt;height:15.8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" adj="13891" fillcolor="#99cb38 [3204]" strokecolor="#4c661a [1604]" strokeweight="1pt">
                      <w10:wrap type="tight"/>
                    </v:shape>
                  </w:pict>
                </mc:Fallback>
              </mc:AlternateContent>
            </w:r>
          </w:p>
          <w:p w14:paraId="52F05994" w14:textId="70B9262B" w:rsidR="003D2BE3" w:rsidRPr="0065390C" w:rsidRDefault="003D2BE3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FAB59C8" w14:textId="3F9E0D8C" w:rsidR="00072195" w:rsidRPr="0065390C" w:rsidRDefault="00B467B0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drawing>
                <wp:anchor distT="0" distB="0" distL="114300" distR="114300" simplePos="0" relativeHeight="251687936" behindDoc="0" locked="0" layoutInCell="1" allowOverlap="1" wp14:anchorId="7C421C56" wp14:editId="3DB58C35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-33132</wp:posOffset>
                  </wp:positionV>
                  <wp:extent cx="3040380" cy="3421380"/>
                  <wp:effectExtent l="0" t="0" r="0" b="0"/>
                  <wp:wrapNone/>
                  <wp:docPr id="63" name="Picture 6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application&#10;&#10;Description automatically generated"/>
                          <pic:cNvPicPr/>
                        </pic:nvPicPr>
                        <pic:blipFill rotWithShape="1">
                          <a:blip r:embed="rId41"/>
                          <a:srcRect l="17187" t="5949" r="15676" b="12519"/>
                          <a:stretch/>
                        </pic:blipFill>
                        <pic:spPr bwMode="auto">
                          <a:xfrm>
                            <a:off x="0" y="0"/>
                            <a:ext cx="3040380" cy="3421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397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8299B0D" w14:textId="470FAE49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9615F3" w14:textId="08EB42C7" w:rsidR="00072195" w:rsidRPr="0065390C" w:rsidRDefault="00D4302B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4EEEBB3" wp14:editId="07F17A25">
                      <wp:simplePos x="0" y="0"/>
                      <wp:positionH relativeFrom="column">
                        <wp:posOffset>3263751</wp:posOffset>
                      </wp:positionH>
                      <wp:positionV relativeFrom="paragraph">
                        <wp:posOffset>262965</wp:posOffset>
                      </wp:positionV>
                      <wp:extent cx="3250095" cy="847164"/>
                      <wp:effectExtent l="0" t="0" r="0" b="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8471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6E44B7" w14:textId="38C45A9C" w:rsidR="009458A7" w:rsidRPr="0065390C" w:rsidRDefault="009458A7" w:rsidP="009458A7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If you forget your passw</w:t>
                                  </w:r>
                                  <w:r w:rsidR="00D4302B"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ord,</w:t>
                                  </w: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it’s no</w:t>
                                  </w:r>
                                  <w:r w:rsidR="00D4302B"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gramStart"/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problem</w:t>
                                  </w:r>
                                  <w:proofErr w:type="gramEnd"/>
                                </w:p>
                                <w:p w14:paraId="234F039D" w14:textId="77777777" w:rsidR="009458A7" w:rsidRPr="0065390C" w:rsidRDefault="009458A7" w:rsidP="009458A7">
                                  <w:pPr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EEEBB3" id="Text Box 48" o:spid="_x0000_s1040" type="#_x0000_t202" style="position:absolute;margin-left:257pt;margin-top:20.7pt;width:255.9pt;height:66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" filled="f" stroked="f" strokeweight=".5pt">
                      <v:textbox>
                        <w:txbxContent>
                          <w:p w14:paraId="6A6E44B7" w14:textId="38C45A9C" w:rsidR="009458A7" w:rsidRPr="0065390C" w:rsidRDefault="009458A7" w:rsidP="009458A7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 you forget your passw</w:t>
                            </w:r>
                            <w:r w:rsidR="00D4302B"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ord,</w:t>
                            </w: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it’s no</w:t>
                            </w:r>
                            <w:r w:rsidR="00D4302B"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gramStart"/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problem</w:t>
                            </w:r>
                            <w:proofErr w:type="gramEnd"/>
                          </w:p>
                          <w:p w14:paraId="234F039D" w14:textId="77777777" w:rsidR="009458A7" w:rsidRPr="0065390C" w:rsidRDefault="009458A7" w:rsidP="009458A7">
                            <w:pPr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6DD35D1" w14:textId="60575CBB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A65303" w14:textId="69EAEA6F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15123FB" w14:textId="34D9DEBC" w:rsidR="00072195" w:rsidRPr="0065390C" w:rsidRDefault="00072195" w:rsidP="00072195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5BF6E87" w14:textId="5E716E81" w:rsidR="00072195" w:rsidRPr="0065390C" w:rsidRDefault="00072195" w:rsidP="00BF03F7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1C30E1B" w14:textId="2C1EDA6E" w:rsidR="00072195" w:rsidRPr="0065390C" w:rsidRDefault="00072195" w:rsidP="00BF03F7">
            <w:pPr>
              <w:tabs>
                <w:tab w:val="left" w:pos="1346"/>
              </w:tabs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4B06821" w14:textId="269BD71B" w:rsidR="00072195" w:rsidRPr="0065390C" w:rsidRDefault="00072195" w:rsidP="00072195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A183B31" w14:textId="40A94658" w:rsidR="00072195" w:rsidRPr="0065390C" w:rsidRDefault="00A105AD" w:rsidP="0031511C">
            <w:pPr>
              <w:pStyle w:val="BlockText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79744" behindDoc="0" locked="0" layoutInCell="1" allowOverlap="1" wp14:anchorId="2AE419A9" wp14:editId="0CE2EE40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481106</wp:posOffset>
                  </wp:positionV>
                  <wp:extent cx="3161030" cy="3339465"/>
                  <wp:effectExtent l="0" t="0" r="1270" b="635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42"/>
                          <a:srcRect l="8319" t="6876" r="9353" b="9568"/>
                          <a:stretch/>
                        </pic:blipFill>
                        <pic:spPr bwMode="auto">
                          <a:xfrm>
                            <a:off x="0" y="0"/>
                            <a:ext cx="3161030" cy="333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4302B" w:rsidRPr="0065390C">
              <w:rPr>
                <w:bCs/>
                <w:noProof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D2EEAEE" wp14:editId="30DEE130">
                      <wp:simplePos x="0" y="0"/>
                      <wp:positionH relativeFrom="column">
                        <wp:posOffset>3358515</wp:posOffset>
                      </wp:positionH>
                      <wp:positionV relativeFrom="paragraph">
                        <wp:posOffset>1084026</wp:posOffset>
                      </wp:positionV>
                      <wp:extent cx="3250095" cy="709861"/>
                      <wp:effectExtent l="0" t="0" r="0" b="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709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A8D6CB" w14:textId="382A3B28" w:rsidR="00D4302B" w:rsidRPr="0065390C" w:rsidRDefault="00D4302B" w:rsidP="00D4302B">
                                  <w:pPr>
                                    <w:pStyle w:val="BlockText"/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5390C">
                                    <w:rPr>
                                      <w:bCs/>
                                      <w:color w:val="99CB38" w:themeColor="accent1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Enter your email address…</w:t>
                                  </w:r>
                                </w:p>
                                <w:p w14:paraId="40450E73" w14:textId="77777777" w:rsidR="00D4302B" w:rsidRPr="0065390C" w:rsidRDefault="00D4302B" w:rsidP="00D4302B">
                                  <w:pPr>
                                    <w:rPr>
                                      <w:bCs/>
                                      <w:color w:val="99CB38" w:themeColor="accent1"/>
                                      <w:lang w:val="en-GB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2EEAEE" id="Text Box 50" o:spid="_x0000_s1040" type="#_x0000_t202" style="position:absolute;margin-left:264.45pt;margin-top:85.35pt;width:255.9pt;height:55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" filled="f" stroked="f" strokeweight=".5pt">
                      <v:textbox>
                        <w:txbxContent>
                          <w:p w14:paraId="38A8D6CB" w14:textId="382A3B28" w:rsidR="00D4302B" w:rsidRPr="0065390C" w:rsidRDefault="00D4302B" w:rsidP="00D4302B">
                            <w:pPr>
                              <w:pStyle w:val="BlockText"/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90C">
                              <w:rPr>
                                <w:bCs/>
                                <w:color w:val="99CB3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Enter your email address…</w:t>
                            </w:r>
                          </w:p>
                          <w:p w14:paraId="40450E73" w14:textId="77777777" w:rsidR="00D4302B" w:rsidRPr="0065390C" w:rsidRDefault="00D4302B" w:rsidP="00D4302B">
                            <w:pPr>
                              <w:rPr>
                                <w:bCs/>
                                <w:color w:val="99CB38" w:themeColor="accent1"/>
                                <w:lang w:val="en-GB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39" w:type="dxa"/>
          </w:tcPr>
          <w:p w14:paraId="6EA3A655" w14:textId="6AD6163F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597" w:type="dxa"/>
          </w:tcPr>
          <w:p w14:paraId="1730FB6D" w14:textId="2257B13D" w:rsidR="00D4761B" w:rsidRPr="0065390C" w:rsidRDefault="003D2BE3" w:rsidP="00D4761B">
            <w:pPr>
              <w:pStyle w:val="Title"/>
              <w:rPr>
                <w:b w:val="0"/>
                <w:bCs/>
                <w:color w:val="99CB38" w:themeColor="accent1"/>
                <w:sz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5390C">
              <w:rPr>
                <w:b w:val="0"/>
                <w:bCs/>
                <w:noProof/>
                <w:color w:val="99CB38" w:themeColor="accent1"/>
                <w:sz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67456" behindDoc="0" locked="0" layoutInCell="1" allowOverlap="1" wp14:anchorId="0254AE06" wp14:editId="4862535F">
                  <wp:simplePos x="0" y="0"/>
                  <wp:positionH relativeFrom="column">
                    <wp:posOffset>-23716</wp:posOffset>
                  </wp:positionH>
                  <wp:positionV relativeFrom="paragraph">
                    <wp:posOffset>3296920</wp:posOffset>
                  </wp:positionV>
                  <wp:extent cx="2928607" cy="3500495"/>
                  <wp:effectExtent l="0" t="0" r="5715" b="5080"/>
                  <wp:wrapNone/>
                  <wp:docPr id="44" name="Picture 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application&#10;&#10;Description automatically generated"/>
                          <pic:cNvPicPr/>
                        </pic:nvPicPr>
                        <pic:blipFill rotWithShape="1">
                          <a:blip r:embed="rId43"/>
                          <a:srcRect l="5736" t="3537" r="7886" b="6880"/>
                          <a:stretch/>
                        </pic:blipFill>
                        <pic:spPr bwMode="auto">
                          <a:xfrm>
                            <a:off x="0" y="0"/>
                            <a:ext cx="2928607" cy="3500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016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2A317B" w14:textId="6E6718A8" w:rsidR="00D4761B" w:rsidRPr="0065390C" w:rsidRDefault="00D4761B" w:rsidP="00D4761B">
            <w:pPr>
              <w:pStyle w:val="Subtitle"/>
              <w:rPr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65390C" w:rsidRPr="0065390C" w14:paraId="7CD132BA" w14:textId="77777777" w:rsidTr="00262E12">
        <w:trPr>
          <w:trHeight w:val="10098"/>
        </w:trPr>
        <w:tc>
          <w:tcPr>
            <w:tcW w:w="4904" w:type="dxa"/>
            <w:tcBorders>
              <w:bottom w:val="nil"/>
            </w:tcBorders>
          </w:tcPr>
          <w:p w14:paraId="64593469" w14:textId="77777777" w:rsidR="00D4761B" w:rsidRPr="0065390C" w:rsidRDefault="00D4761B" w:rsidP="00D4761B">
            <w:pPr>
              <w:pStyle w:val="BlockHeading"/>
              <w:rPr>
                <w:bCs/>
                <w:color w:val="99CB38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689" w:type="dxa"/>
            <w:tcBorders>
              <w:bottom w:val="nil"/>
            </w:tcBorders>
          </w:tcPr>
          <w:p w14:paraId="4D3C9A21" w14:textId="77777777" w:rsidR="00D4761B" w:rsidRPr="0065390C" w:rsidRDefault="00D4761B" w:rsidP="00D4761B">
            <w:pPr>
              <w:spacing w:after="160" w:line="259" w:lineRule="auto"/>
              <w:rPr>
                <w:rFonts w:asciiTheme="majorHAnsi" w:hAnsiTheme="majorHAnsi"/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107" w:type="dxa"/>
          </w:tcPr>
          <w:p w14:paraId="28F1B2BD" w14:textId="77777777" w:rsidR="00D4761B" w:rsidRPr="0065390C" w:rsidRDefault="00D4761B" w:rsidP="00D4761B">
            <w:pPr>
              <w:pStyle w:val="Heading2Alternate"/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539" w:type="dxa"/>
            <w:tcBorders>
              <w:bottom w:val="nil"/>
            </w:tcBorders>
          </w:tcPr>
          <w:p w14:paraId="5B62D2D4" w14:textId="77777777" w:rsidR="00D4761B" w:rsidRPr="0065390C" w:rsidRDefault="00D4761B" w:rsidP="00D4761B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4597" w:type="dxa"/>
          </w:tcPr>
          <w:p w14:paraId="793EE481" w14:textId="77777777" w:rsidR="00D4761B" w:rsidRPr="0065390C" w:rsidRDefault="00D4761B" w:rsidP="00D4761B">
            <w:pPr>
              <w:pStyle w:val="Title"/>
              <w:rPr>
                <w:b w:val="0"/>
                <w:bCs/>
                <w:color w:val="99CB38" w:themeColor="accent1"/>
                <w:sz w:val="5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7396B65A" w14:textId="77777777" w:rsidR="00330144" w:rsidRPr="0065390C" w:rsidRDefault="00330144">
      <w:pPr>
        <w:rPr>
          <w:bCs/>
          <w:color w:val="99CB3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0C">
        <w:rPr>
          <w:bCs/>
          <w:color w:val="99CB38" w:themeColor="accent1"/>
          <w:lang w:val="en-GB" w:bidi="en-GB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Brochure layout – outside"/>
      </w:tblPr>
      <w:tblGrid>
        <w:gridCol w:w="4618"/>
        <w:gridCol w:w="615"/>
        <w:gridCol w:w="5158"/>
        <w:gridCol w:w="696"/>
        <w:gridCol w:w="4599"/>
      </w:tblGrid>
      <w:tr w:rsidR="00807373" w:rsidRPr="0065390C" w14:paraId="1F74AA23" w14:textId="77777777" w:rsidTr="00CF63A3">
        <w:trPr>
          <w:trHeight w:val="10125"/>
          <w:jc w:val="center"/>
        </w:trPr>
        <w:tc>
          <w:tcPr>
            <w:tcW w:w="1472" w:type="pct"/>
          </w:tcPr>
          <w:p w14:paraId="2F683811" w14:textId="4E1A4E01" w:rsidR="00807373" w:rsidRPr="0065390C" w:rsidRDefault="00807373" w:rsidP="005C1D27">
            <w:pPr>
              <w:pStyle w:val="Heading3Alternate"/>
              <w:jc w:val="left"/>
              <w:rPr>
                <w:b w:val="0"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96" w:type="pct"/>
          </w:tcPr>
          <w:p w14:paraId="4C3BBBEB" w14:textId="77777777" w:rsidR="00807373" w:rsidRPr="0065390C" w:rsidRDefault="00807373" w:rsidP="00330144">
            <w:pPr>
              <w:spacing w:after="160" w:line="259" w:lineRule="auto"/>
              <w:rPr>
                <w:rFonts w:asciiTheme="majorHAnsi" w:hAnsiTheme="majorHAnsi"/>
                <w:bCs/>
                <w:color w:val="99CB38" w:themeColor="accent1"/>
                <w:sz w:val="16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644" w:type="pct"/>
          </w:tcPr>
          <w:p w14:paraId="72860419" w14:textId="5FE57B6F" w:rsidR="00807373" w:rsidRPr="0065390C" w:rsidRDefault="00807373" w:rsidP="005C1D27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11992DB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CFE86B9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052D55C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8019562" w14:textId="77777777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9097FC7" w14:textId="74CFEE9B" w:rsidR="000117F3" w:rsidRPr="0065390C" w:rsidRDefault="000117F3" w:rsidP="0068630D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222" w:type="pct"/>
          </w:tcPr>
          <w:p w14:paraId="2C77D2CE" w14:textId="77777777" w:rsidR="00807373" w:rsidRPr="0065390C" w:rsidRDefault="00807373" w:rsidP="00330144">
            <w:pPr>
              <w:rPr>
                <w:bCs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466" w:type="pct"/>
          </w:tcPr>
          <w:p w14:paraId="4B127DE5" w14:textId="7F3FB44A" w:rsidR="00807373" w:rsidRPr="0065390C" w:rsidRDefault="00807373" w:rsidP="005C1D27">
            <w:pPr>
              <w:pStyle w:val="Heading3"/>
              <w:rPr>
                <w:b w:val="0"/>
                <w:color w:val="99CB38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59AFC26D" w14:textId="77777777" w:rsidR="00DD7039" w:rsidRPr="0065390C" w:rsidRDefault="00DD7039" w:rsidP="00DD7039">
      <w:pPr>
        <w:pStyle w:val="NoSpacing"/>
        <w:rPr>
          <w:rFonts w:asciiTheme="majorHAnsi" w:hAnsiTheme="majorHAnsi"/>
          <w:bCs/>
          <w:color w:val="99CB38" w:themeColor="accent1"/>
          <w:sz w:val="1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DD7039" w:rsidRPr="0065390C" w:rsidSect="000117F3">
      <w:headerReference w:type="even" r:id="rId44"/>
      <w:headerReference w:type="default" r:id="rId45"/>
      <w:footerReference w:type="even" r:id="rId46"/>
      <w:footerReference w:type="default" r:id="rId47"/>
      <w:pgSz w:w="16838" w:h="11906" w:orient="landscape" w:code="9"/>
      <w:pgMar w:top="576" w:right="576" w:bottom="576" w:left="576" w:header="0" w:footer="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6A8DD" w14:textId="77777777" w:rsidR="00F2162E" w:rsidRDefault="00F2162E" w:rsidP="00DD7039">
      <w:pPr>
        <w:spacing w:after="0" w:line="240" w:lineRule="auto"/>
      </w:pPr>
      <w:r>
        <w:separator/>
      </w:r>
    </w:p>
  </w:endnote>
  <w:endnote w:type="continuationSeparator" w:id="0">
    <w:p w14:paraId="63D34B73" w14:textId="77777777" w:rsidR="00F2162E" w:rsidRDefault="00F2162E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45924415"/>
      <w:docPartObj>
        <w:docPartGallery w:val="Page Numbers (Bottom of Page)"/>
        <w:docPartUnique/>
      </w:docPartObj>
    </w:sdtPr>
    <w:sdtContent>
      <w:p w14:paraId="4182711B" w14:textId="51611B99" w:rsidR="00DE1687" w:rsidRDefault="00DE1687" w:rsidP="00D930D2">
        <w:pPr>
          <w:pStyle w:val="Footer"/>
          <w:framePr w:wrap="none" w:vAnchor="text" w:hAnchor="margin" w:xAlign="outside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2B63B8A9" w14:textId="73AB1538" w:rsidR="00B5749E" w:rsidRDefault="00BF03F7" w:rsidP="00DE1687">
    <w:pPr>
      <w:pStyle w:val="Footer"/>
      <w:ind w:right="360" w:firstLine="360"/>
    </w:pPr>
    <w:r>
      <w:rPr>
        <w:noProof/>
        <w:lang w:val="en-GB" w:bidi="en-GB"/>
      </w:rPr>
      <w:drawing>
        <wp:anchor distT="0" distB="0" distL="114300" distR="114300" simplePos="0" relativeHeight="251646975" behindDoc="1" locked="0" layoutInCell="1" allowOverlap="1" wp14:anchorId="2E99C109" wp14:editId="62C430DA">
          <wp:simplePos x="0" y="0"/>
          <wp:positionH relativeFrom="page">
            <wp:posOffset>6836410</wp:posOffset>
          </wp:positionH>
          <wp:positionV relativeFrom="page">
            <wp:posOffset>4124739</wp:posOffset>
          </wp:positionV>
          <wp:extent cx="4992370" cy="3794760"/>
          <wp:effectExtent l="0" t="0" r="0" b="2540"/>
          <wp:wrapNone/>
          <wp:docPr id="31" name="Picture 3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 preferRelativeResize="0">
                    <a:picLocks noChangeAspect="1" noChangeArrowheads="1"/>
                  </pic:cNvPicPr>
                </pic:nvPicPr>
                <pic:blipFill>
                  <a:blip r:embed="rId1"/>
                  <a:srcRect l="14584" r="14584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4992370" cy="379476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48573644"/>
      <w:docPartObj>
        <w:docPartGallery w:val="Page Numbers (Bottom of Page)"/>
        <w:docPartUnique/>
      </w:docPartObj>
    </w:sdtPr>
    <w:sdtContent>
      <w:p w14:paraId="794A200A" w14:textId="257013A0" w:rsidR="00DE1687" w:rsidRDefault="00DE1687" w:rsidP="00D930D2">
        <w:pPr>
          <w:pStyle w:val="Footer"/>
          <w:framePr w:wrap="none" w:vAnchor="text" w:hAnchor="margin" w:xAlign="outside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469C8D3" w14:textId="77777777" w:rsidR="00DE1687" w:rsidRDefault="00DE1687" w:rsidP="00DE1687">
    <w:pPr>
      <w:pStyle w:val="Footer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3C23C3" w14:textId="77777777" w:rsidR="00F2162E" w:rsidRDefault="00F2162E" w:rsidP="00DD7039">
      <w:pPr>
        <w:spacing w:after="0" w:line="240" w:lineRule="auto"/>
      </w:pPr>
      <w:r>
        <w:separator/>
      </w:r>
    </w:p>
  </w:footnote>
  <w:footnote w:type="continuationSeparator" w:id="0">
    <w:p w14:paraId="528F5EE8" w14:textId="77777777" w:rsidR="00F2162E" w:rsidRDefault="00F2162E" w:rsidP="00DD70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2C51B" w14:textId="263FABB5" w:rsidR="00B5749E" w:rsidRDefault="006262A9">
    <w:pPr>
      <w:pStyle w:val="Header"/>
    </w:pPr>
    <w:r>
      <w:rPr>
        <w:noProof/>
        <w:lang w:val="en-GB" w:bidi="en-GB"/>
      </w:rPr>
      <w:drawing>
        <wp:anchor distT="0" distB="0" distL="114300" distR="114300" simplePos="0" relativeHeight="251663360" behindDoc="1" locked="0" layoutInCell="1" allowOverlap="1" wp14:anchorId="1DFFF5F1" wp14:editId="1FE113CE">
          <wp:simplePos x="0" y="0"/>
          <wp:positionH relativeFrom="column">
            <wp:posOffset>-1565275</wp:posOffset>
          </wp:positionH>
          <wp:positionV relativeFrom="paragraph">
            <wp:posOffset>22733</wp:posOffset>
          </wp:positionV>
          <wp:extent cx="9597357" cy="4939030"/>
          <wp:effectExtent l="0" t="0" r="4445" b="127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29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7000"/>
                            </a14:imgEffect>
                          </a14:imgLayer>
                        </a14:imgProps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97357" cy="49390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5749E" w:rsidRPr="0009727F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5B918AA" wp14:editId="68DD2B0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222992" cy="7918704"/>
              <wp:effectExtent l="0" t="0" r="8255" b="0"/>
              <wp:wrapNone/>
              <wp:docPr id="1" name="Group 3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0222992" cy="7918704"/>
                        <a:chOff x="0" y="0"/>
                        <a:chExt cx="9906001" cy="6856758"/>
                      </a:xfrm>
                    </wpg:grpSpPr>
                    <wps:wsp>
                      <wps:cNvPr id="2" name="Rectangle 35"/>
                      <wps:cNvSpPr/>
                      <wps:spPr>
                        <a:xfrm>
                          <a:off x="3313466" y="1878358"/>
                          <a:ext cx="3361314" cy="4977158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9906001" cy="6856758"/>
                          <a:chOff x="0" y="0"/>
                          <a:chExt cx="9906001" cy="6856758"/>
                        </a:xfrm>
                      </wpg:grpSpPr>
                      <wps:wsp>
                        <wps:cNvPr id="4" name="Freeform 14"/>
                        <wps:cNvSpPr>
                          <a:spLocks/>
                        </wps:cNvSpPr>
                        <wps:spPr bwMode="auto">
                          <a:xfrm flipH="1">
                            <a:off x="0" y="0"/>
                            <a:ext cx="3342005" cy="6856757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15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265439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16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444674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Freeform 17"/>
                        <wps:cNvSpPr>
                          <a:spLocks/>
                        </wps:cNvSpPr>
                        <wps:spPr bwMode="auto">
                          <a:xfrm flipH="1">
                            <a:off x="6631518" y="3515913"/>
                            <a:ext cx="3274483" cy="3340845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Freeform 19"/>
                        <wps:cNvSpPr>
                          <a:spLocks/>
                        </wps:cNvSpPr>
                        <wps:spPr bwMode="auto">
                          <a:xfrm flipH="1">
                            <a:off x="3342005" y="1471390"/>
                            <a:ext cx="3289514" cy="204452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" name="Freeform 20"/>
                        <wps:cNvSpPr>
                          <a:spLocks/>
                        </wps:cNvSpPr>
                        <wps:spPr bwMode="auto">
                          <a:xfrm flipH="1">
                            <a:off x="3318053" y="1187950"/>
                            <a:ext cx="3313466" cy="232796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reeform 21"/>
                        <wps:cNvSpPr>
                          <a:spLocks/>
                        </wps:cNvSpPr>
                        <wps:spPr bwMode="auto">
                          <a:xfrm flipH="1">
                            <a:off x="6640752" y="6132895"/>
                            <a:ext cx="2458155" cy="608346"/>
                          </a:xfrm>
                          <a:custGeom>
                            <a:avLst/>
                            <a:gdLst>
                              <a:gd name="T0" fmla="*/ 786 w 786"/>
                              <a:gd name="T1" fmla="*/ 29 h 138"/>
                              <a:gd name="T2" fmla="*/ 786 w 786"/>
                              <a:gd name="T3" fmla="*/ 138 h 138"/>
                              <a:gd name="T4" fmla="*/ 0 w 786"/>
                              <a:gd name="T5" fmla="*/ 138 h 138"/>
                              <a:gd name="T6" fmla="*/ 786 w 786"/>
                              <a:gd name="T7" fmla="*/ 29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86" h="138">
                                <a:moveTo>
                                  <a:pt x="786" y="29"/>
                                </a:moveTo>
                                <a:cubicBezTo>
                                  <a:pt x="786" y="138"/>
                                  <a:pt x="786" y="138"/>
                                  <a:pt x="786" y="138"/>
                                </a:cubicBezTo>
                                <a:cubicBezTo>
                                  <a:pt x="0" y="138"/>
                                  <a:pt x="0" y="138"/>
                                  <a:pt x="0" y="138"/>
                                </a:cubicBezTo>
                                <a:cubicBezTo>
                                  <a:pt x="465" y="0"/>
                                  <a:pt x="696" y="13"/>
                                  <a:pt x="786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reeform 5"/>
                        <wps:cNvSpPr>
                          <a:spLocks/>
                        </wps:cNvSpPr>
                        <wps:spPr bwMode="auto">
                          <a:xfrm flipH="1">
                            <a:off x="0" y="4888831"/>
                            <a:ext cx="3313465" cy="19679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125CB224" id="Group 36" o:spid="_x0000_s1026" alt="&quot;&quot;" style="position:absolute;margin-left:0;margin-top:0;width:804.95pt;height:623.5pt;flip:x;z-index:251662336;mso-width-percent:1020;mso-height-percent:1020;mso-position-horizontal:center;mso-position-horizontal-relative:page;mso-position-vertical:center;mso-position-vertical-relative:page;mso-width-percent:1020;mso-height-percent:1020" coordsize="99060,685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">
              <v:shape id="Rectangle 35" o:spid="_x0000_s1027" style="position:absolute;left:33134;top:18783;width:33613;height:49772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360076,1612900;3360076,4977158;0,4977158;0,0" o:connectangles="0,0,0,0,0"/>
              </v:shape>
              <v:group id="Group 3" o:spid="_x0000_s1028" style="position:absolute;width:99060;height:68567" coordsize="99060,685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<v:shape id="Freeform 14" o:spid="_x0000_s1029" style="position:absolute;width:33420;height:68567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" path="m1061,v,1781,,1781,,1781c456,1853,166,2257,56,2448v-56,,-56,,-56,c,,,,,l1061,xe" fillcolor="#99cb38 [3204]" stroked="f">
                  <v:path arrowok="t" o:connecttype="custom" o:connectlocs="3342005,0;3342005,4988515;176392,6856757;0,6856757;0,0;3342005,0" o:connectangles="0,0,0,0,0,0"/>
                </v:shape>
                <v:shape id="Freeform 15" o:spid="_x0000_s1030" style="position:absolute;left:66315;top:34033;width:32745;height:22655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" path="m1047,v,809,,809,,809c,809,,809,,809,,297,,297,,297,610,380,945,142,1047,xe" fillcolor="#37a76f [3206]" stroked="f">
                  <v:path arrowok="t" o:connecttype="custom" o:connectlocs="3274483,0;3274483,2265439;0,2265439;0,831688;3274483,0" o:connectangles="0,0,0,0,0"/>
                </v:shape>
                <v:shape id="Freeform 16" o:spid="_x0000_s1031" style="position:absolute;left:66315;top:34033;width:32745;height:24447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" path="m1047,v,873,,873,,873c,873,,873,,873,,361,,361,,361,610,444,945,142,1047,xe" fillcolor="#99cb38 [3204]" stroked="f">
                  <v:path arrowok="t" o:connecttype="custom" o:connectlocs="3274483,0;3274483,2444674;0,2444674;0,1010913;3274483,0" o:connectangles="0,0,0,0,0"/>
                </v:shape>
                <v:shape id="Freeform 17" o:spid="_x0000_s1032" style="position:absolute;left:66315;top:35159;width:32745;height:33408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" path="m1047,v,1193,,1193,,1193c,1193,,1193,,1193,,442,,442,,442,610,526,945,142,1047,xe" fillcolor="white [3212]" stroked="f">
                  <v:path arrowok="t" o:connecttype="custom" o:connectlocs="3274483,0;3274483,3340845;0,3340845;0,1237765;3274483,0" o:connectangles="0,0,0,0,0"/>
                </v:shape>
                <v:shape id="Freeform 19" o:spid="_x0000_s1033" style="position:absolute;left:33420;top:14713;width:32895;height:20446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  <v:path arrowok="t" o:connecttype="custom" o:connectlocs="3289514,0;3289514,422908;1896126,820610;0,2044523;0,1932494;2718504,98025;3159175,22406;3289514,0" o:connectangles="0,0,0,0,0,0,0,0"/>
                </v:shape>
                <v:shape id="Freeform 20" o:spid="_x0000_s1034" style="position:absolute;left:33180;top:11879;width:33135;height:23280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  <v:path arrowok="t" o:connecttype="custom" o:connectlocs="3313466,0;3313466,425813;1909932,941270;0,2327963;0,2215907;2738298,148474;3182178,36418;3313466,0" o:connectangles="0,0,0,0,0,0,0,0"/>
                </v:shape>
                <v:shape id="Freeform 21" o:spid="_x0000_s1035" style="position:absolute;left:66407;top:61328;width:24582;height:6084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" path="m786,29v,109,,109,,109c,138,,138,,138,465,,696,13,786,29xe" fillcolor="#37a76f [3206]" stroked="f">
                  <v:path arrowok="t" o:connecttype="custom" o:connectlocs="2458155,127841;2458155,608346;0,608346;2458155,127841" o:connectangles="0,0,0,0"/>
                </v:shape>
                <v:shape id="Freeform 5" o:spid="_x0000_s1036" style="position:absolute;top:48888;width:33134;height:19679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" path="m1055,v,33,,33,,33c450,105,160,509,50,700,,700,,700,,700,116,500,421,76,1055,xe" fillcolor="#37a76f [3206]" stroked="f">
                  <v:path arrowok="t" o:connecttype="custom" o:connectlocs="3313465,0;3313465,92774;157036,1967927;0,1967927;3313465,0" o:connectangles="0,0,0,0,0"/>
                </v:shape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57A14" w14:textId="3DCCBEF2" w:rsidR="00DD7039" w:rsidRDefault="006262A9" w:rsidP="00D14FD3">
    <w:pPr>
      <w:pStyle w:val="Header"/>
      <w:tabs>
        <w:tab w:val="clear" w:pos="4680"/>
        <w:tab w:val="clear" w:pos="9360"/>
        <w:tab w:val="left" w:pos="12600"/>
      </w:tabs>
      <w:ind w:firstLine="720"/>
    </w:pPr>
    <w:r>
      <w:rPr>
        <w:noProof/>
        <w:lang w:val="en-GB" w:bidi="en-GB"/>
      </w:rPr>
      <w:drawing>
        <wp:anchor distT="0" distB="0" distL="114300" distR="114300" simplePos="0" relativeHeight="251660288" behindDoc="1" locked="0" layoutInCell="1" allowOverlap="1" wp14:anchorId="1B67E89D" wp14:editId="0EFEB8F6">
          <wp:simplePos x="0" y="0"/>
          <wp:positionH relativeFrom="page">
            <wp:posOffset>2401570</wp:posOffset>
          </wp:positionH>
          <wp:positionV relativeFrom="page">
            <wp:posOffset>0</wp:posOffset>
          </wp:positionV>
          <wp:extent cx="8521700" cy="5303520"/>
          <wp:effectExtent l="0" t="0" r="0" b="5080"/>
          <wp:wrapNone/>
          <wp:docPr id="30" name="Picture 30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35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8000"/>
                            </a14:imgEffect>
                          </a14:imgLayer>
                        </a14:imgProps>
                      </a:ext>
                    </a:extLst>
                  </a:blip>
                  <a:srcRect l="10766" r="10766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8521700" cy="53035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86FAC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9954E68" wp14:editId="671B02E0">
              <wp:simplePos x="0" y="0"/>
              <wp:positionH relativeFrom="page">
                <wp:posOffset>28321</wp:posOffset>
              </wp:positionH>
              <wp:positionV relativeFrom="page">
                <wp:posOffset>-4699</wp:posOffset>
              </wp:positionV>
              <wp:extent cx="10219760" cy="7916069"/>
              <wp:effectExtent l="0" t="0" r="8255" b="0"/>
              <wp:wrapNone/>
              <wp:docPr id="12" name="Group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19760" cy="7916069"/>
                        <a:chOff x="0" y="0"/>
                        <a:chExt cx="10219760" cy="7916069"/>
                      </a:xfrm>
                    </wpg:grpSpPr>
                    <wps:wsp>
                      <wps:cNvPr id="19" name="Rectangle 35"/>
                      <wps:cNvSpPr/>
                      <wps:spPr>
                        <a:xfrm>
                          <a:off x="3433157" y="2169622"/>
                          <a:ext cx="3467971" cy="5745510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Freeform 14"/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3448049" cy="7915274"/>
                        </a:xfrm>
                        <a:custGeom>
                          <a:avLst/>
                          <a:gdLst>
                            <a:gd name="T0" fmla="*/ 1061 w 1061"/>
                            <a:gd name="T1" fmla="*/ 0 h 2448"/>
                            <a:gd name="T2" fmla="*/ 1061 w 1061"/>
                            <a:gd name="T3" fmla="*/ 1781 h 2448"/>
                            <a:gd name="T4" fmla="*/ 56 w 1061"/>
                            <a:gd name="T5" fmla="*/ 2448 h 2448"/>
                            <a:gd name="T6" fmla="*/ 0 w 1061"/>
                            <a:gd name="T7" fmla="*/ 2448 h 2448"/>
                            <a:gd name="T8" fmla="*/ 0 w 1061"/>
                            <a:gd name="T9" fmla="*/ 0 h 2448"/>
                            <a:gd name="T10" fmla="*/ 1061 w 1061"/>
                            <a:gd name="T11" fmla="*/ 0 h 24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1061" h="2448">
                              <a:moveTo>
                                <a:pt x="1061" y="0"/>
                              </a:moveTo>
                              <a:cubicBezTo>
                                <a:pt x="1061" y="1781"/>
                                <a:pt x="1061" y="1781"/>
                                <a:pt x="1061" y="1781"/>
                              </a:cubicBezTo>
                              <a:cubicBezTo>
                                <a:pt x="456" y="1853"/>
                                <a:pt x="166" y="2257"/>
                                <a:pt x="56" y="2448"/>
                              </a:cubicBezTo>
                              <a:cubicBezTo>
                                <a:pt x="0" y="2448"/>
                                <a:pt x="0" y="2448"/>
                                <a:pt x="0" y="244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106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2" name="Freeform 15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615168"/>
                        </a:xfrm>
                        <a:custGeom>
                          <a:avLst/>
                          <a:gdLst>
                            <a:gd name="T0" fmla="*/ 1047 w 1047"/>
                            <a:gd name="T1" fmla="*/ 0 h 809"/>
                            <a:gd name="T2" fmla="*/ 1047 w 1047"/>
                            <a:gd name="T3" fmla="*/ 809 h 809"/>
                            <a:gd name="T4" fmla="*/ 0 w 1047"/>
                            <a:gd name="T5" fmla="*/ 809 h 809"/>
                            <a:gd name="T6" fmla="*/ 0 w 1047"/>
                            <a:gd name="T7" fmla="*/ 297 h 809"/>
                            <a:gd name="T8" fmla="*/ 1047 w 1047"/>
                            <a:gd name="T9" fmla="*/ 0 h 8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09">
                              <a:moveTo>
                                <a:pt x="1047" y="0"/>
                              </a:moveTo>
                              <a:cubicBezTo>
                                <a:pt x="1047" y="809"/>
                                <a:pt x="1047" y="809"/>
                                <a:pt x="1047" y="809"/>
                              </a:cubicBezTo>
                              <a:cubicBezTo>
                                <a:pt x="0" y="809"/>
                                <a:pt x="0" y="809"/>
                                <a:pt x="0" y="809"/>
                              </a:cubicBezTo>
                              <a:cubicBezTo>
                                <a:pt x="0" y="297"/>
                                <a:pt x="0" y="297"/>
                                <a:pt x="0" y="297"/>
                              </a:cubicBezTo>
                              <a:cubicBezTo>
                                <a:pt x="610" y="380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reeform 16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822072"/>
                        </a:xfrm>
                        <a:custGeom>
                          <a:avLst/>
                          <a:gdLst>
                            <a:gd name="T0" fmla="*/ 1047 w 1047"/>
                            <a:gd name="T1" fmla="*/ 0 h 873"/>
                            <a:gd name="T2" fmla="*/ 1047 w 1047"/>
                            <a:gd name="T3" fmla="*/ 873 h 873"/>
                            <a:gd name="T4" fmla="*/ 0 w 1047"/>
                            <a:gd name="T5" fmla="*/ 873 h 873"/>
                            <a:gd name="T6" fmla="*/ 0 w 1047"/>
                            <a:gd name="T7" fmla="*/ 361 h 873"/>
                            <a:gd name="T8" fmla="*/ 1047 w 1047"/>
                            <a:gd name="T9" fmla="*/ 0 h 8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73">
                              <a:moveTo>
                                <a:pt x="1047" y="0"/>
                              </a:moveTo>
                              <a:cubicBezTo>
                                <a:pt x="1047" y="873"/>
                                <a:pt x="1047" y="873"/>
                                <a:pt x="1047" y="873"/>
                              </a:cubicBezTo>
                              <a:cubicBezTo>
                                <a:pt x="0" y="873"/>
                                <a:pt x="0" y="873"/>
                                <a:pt x="0" y="873"/>
                              </a:cubicBezTo>
                              <a:cubicBezTo>
                                <a:pt x="0" y="361"/>
                                <a:pt x="0" y="361"/>
                                <a:pt x="0" y="361"/>
                              </a:cubicBezTo>
                              <a:cubicBezTo>
                                <a:pt x="610" y="444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Freeform 19"/>
                      <wps:cNvSpPr>
                        <a:spLocks/>
                      </wps:cNvSpPr>
                      <wps:spPr bwMode="auto">
                        <a:xfrm flipH="1">
                          <a:off x="3449782" y="1695797"/>
                          <a:ext cx="3393892" cy="2360148"/>
                        </a:xfrm>
                        <a:custGeom>
                          <a:avLst/>
                          <a:gdLst>
                            <a:gd name="T0" fmla="*/ 1060 w 1060"/>
                            <a:gd name="T1" fmla="*/ 0 h 730"/>
                            <a:gd name="T2" fmla="*/ 1060 w 1060"/>
                            <a:gd name="T3" fmla="*/ 151 h 730"/>
                            <a:gd name="T4" fmla="*/ 611 w 1060"/>
                            <a:gd name="T5" fmla="*/ 293 h 730"/>
                            <a:gd name="T6" fmla="*/ 0 w 1060"/>
                            <a:gd name="T7" fmla="*/ 730 h 730"/>
                            <a:gd name="T8" fmla="*/ 0 w 1060"/>
                            <a:gd name="T9" fmla="*/ 690 h 730"/>
                            <a:gd name="T10" fmla="*/ 876 w 1060"/>
                            <a:gd name="T11" fmla="*/ 35 h 730"/>
                            <a:gd name="T12" fmla="*/ 1018 w 1060"/>
                            <a:gd name="T13" fmla="*/ 8 h 730"/>
                            <a:gd name="T14" fmla="*/ 1060 w 1060"/>
                            <a:gd name="T15" fmla="*/ 0 h 7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730">
                              <a:moveTo>
                                <a:pt x="1060" y="0"/>
                              </a:moveTo>
                              <a:cubicBezTo>
                                <a:pt x="1060" y="151"/>
                                <a:pt x="1060" y="151"/>
                                <a:pt x="1060" y="151"/>
                              </a:cubicBezTo>
                              <a:cubicBezTo>
                                <a:pt x="903" y="179"/>
                                <a:pt x="752" y="226"/>
                                <a:pt x="611" y="293"/>
                              </a:cubicBezTo>
                              <a:cubicBezTo>
                                <a:pt x="416" y="385"/>
                                <a:pt x="189" y="525"/>
                                <a:pt x="0" y="730"/>
                              </a:cubicBezTo>
                              <a:cubicBezTo>
                                <a:pt x="0" y="690"/>
                                <a:pt x="0" y="690"/>
                                <a:pt x="0" y="690"/>
                              </a:cubicBezTo>
                              <a:cubicBezTo>
                                <a:pt x="109" y="590"/>
                                <a:pt x="514" y="135"/>
                                <a:pt x="876" y="35"/>
                              </a:cubicBezTo>
                              <a:cubicBezTo>
                                <a:pt x="922" y="23"/>
                                <a:pt x="971" y="18"/>
                                <a:pt x="1018" y="8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6" name="Freeform 20"/>
                      <wps:cNvSpPr>
                        <a:spLocks/>
                      </wps:cNvSpPr>
                      <wps:spPr bwMode="auto">
                        <a:xfrm flipH="1">
                          <a:off x="3424844" y="1371600"/>
                          <a:ext cx="3418604" cy="2687344"/>
                        </a:xfrm>
                        <a:custGeom>
                          <a:avLst/>
                          <a:gdLst>
                            <a:gd name="T0" fmla="*/ 1060 w 1060"/>
                            <a:gd name="T1" fmla="*/ 0 h 831"/>
                            <a:gd name="T2" fmla="*/ 1060 w 1060"/>
                            <a:gd name="T3" fmla="*/ 152 h 831"/>
                            <a:gd name="T4" fmla="*/ 611 w 1060"/>
                            <a:gd name="T5" fmla="*/ 336 h 831"/>
                            <a:gd name="T6" fmla="*/ 0 w 1060"/>
                            <a:gd name="T7" fmla="*/ 831 h 831"/>
                            <a:gd name="T8" fmla="*/ 0 w 1060"/>
                            <a:gd name="T9" fmla="*/ 791 h 831"/>
                            <a:gd name="T10" fmla="*/ 876 w 1060"/>
                            <a:gd name="T11" fmla="*/ 53 h 831"/>
                            <a:gd name="T12" fmla="*/ 1018 w 1060"/>
                            <a:gd name="T13" fmla="*/ 13 h 831"/>
                            <a:gd name="T14" fmla="*/ 1060 w 1060"/>
                            <a:gd name="T15" fmla="*/ 0 h 8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831">
                              <a:moveTo>
                                <a:pt x="1060" y="0"/>
                              </a:moveTo>
                              <a:cubicBezTo>
                                <a:pt x="1060" y="152"/>
                                <a:pt x="1060" y="152"/>
                                <a:pt x="1060" y="152"/>
                              </a:cubicBezTo>
                              <a:cubicBezTo>
                                <a:pt x="903" y="194"/>
                                <a:pt x="752" y="256"/>
                                <a:pt x="611" y="336"/>
                              </a:cubicBezTo>
                              <a:cubicBezTo>
                                <a:pt x="416" y="447"/>
                                <a:pt x="189" y="608"/>
                                <a:pt x="0" y="831"/>
                              </a:cubicBezTo>
                              <a:cubicBezTo>
                                <a:pt x="0" y="791"/>
                                <a:pt x="0" y="791"/>
                                <a:pt x="0" y="791"/>
                              </a:cubicBezTo>
                              <a:cubicBezTo>
                                <a:pt x="109" y="681"/>
                                <a:pt x="514" y="187"/>
                                <a:pt x="876" y="53"/>
                              </a:cubicBezTo>
                              <a:cubicBezTo>
                                <a:pt x="922" y="37"/>
                                <a:pt x="971" y="27"/>
                                <a:pt x="1018" y="13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reeform 17"/>
                      <wps:cNvSpPr>
                        <a:spLocks/>
                      </wps:cNvSpPr>
                      <wps:spPr bwMode="auto">
                        <a:xfrm flipH="1">
                          <a:off x="6841375" y="4056611"/>
                          <a:ext cx="3378385" cy="3856590"/>
                        </a:xfrm>
                        <a:custGeom>
                          <a:avLst/>
                          <a:gdLst>
                            <a:gd name="T0" fmla="*/ 1047 w 1047"/>
                            <a:gd name="T1" fmla="*/ 0 h 1193"/>
                            <a:gd name="T2" fmla="*/ 1047 w 1047"/>
                            <a:gd name="T3" fmla="*/ 1193 h 1193"/>
                            <a:gd name="T4" fmla="*/ 0 w 1047"/>
                            <a:gd name="T5" fmla="*/ 1193 h 1193"/>
                            <a:gd name="T6" fmla="*/ 0 w 1047"/>
                            <a:gd name="T7" fmla="*/ 442 h 1193"/>
                            <a:gd name="T8" fmla="*/ 1047 w 1047"/>
                            <a:gd name="T9" fmla="*/ 0 h 11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1193">
                              <a:moveTo>
                                <a:pt x="1047" y="0"/>
                              </a:moveTo>
                              <a:cubicBezTo>
                                <a:pt x="1047" y="1193"/>
                                <a:pt x="1047" y="1193"/>
                                <a:pt x="1047" y="1193"/>
                              </a:cubicBezTo>
                              <a:cubicBezTo>
                                <a:pt x="0" y="1193"/>
                                <a:pt x="0" y="1193"/>
                                <a:pt x="0" y="1193"/>
                              </a:cubicBezTo>
                              <a:cubicBezTo>
                                <a:pt x="0" y="442"/>
                                <a:pt x="0" y="442"/>
                                <a:pt x="0" y="442"/>
                              </a:cubicBezTo>
                              <a:cubicBezTo>
                                <a:pt x="610" y="526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7" name="Freeform 21"/>
                      <wps:cNvSpPr>
                        <a:spLocks/>
                      </wps:cNvSpPr>
                      <wps:spPr bwMode="auto">
                        <a:xfrm flipH="1">
                          <a:off x="6849688" y="7082444"/>
                          <a:ext cx="2536154" cy="702260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reeform 5"/>
                      <wps:cNvSpPr>
                        <a:spLocks/>
                      </wps:cNvSpPr>
                      <wps:spPr bwMode="auto">
                        <a:xfrm flipH="1">
                          <a:off x="0" y="5644342"/>
                          <a:ext cx="3418603" cy="2271727"/>
                        </a:xfrm>
                        <a:custGeom>
                          <a:avLst/>
                          <a:gdLst>
                            <a:gd name="T0" fmla="*/ 1055 w 1055"/>
                            <a:gd name="T1" fmla="*/ 0 h 700"/>
                            <a:gd name="T2" fmla="*/ 1055 w 1055"/>
                            <a:gd name="T3" fmla="*/ 33 h 700"/>
                            <a:gd name="T4" fmla="*/ 50 w 1055"/>
                            <a:gd name="T5" fmla="*/ 700 h 700"/>
                            <a:gd name="T6" fmla="*/ 0 w 1055"/>
                            <a:gd name="T7" fmla="*/ 700 h 700"/>
                            <a:gd name="T8" fmla="*/ 1055 w 1055"/>
                            <a:gd name="T9" fmla="*/ 0 h 7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55" h="700">
                              <a:moveTo>
                                <a:pt x="1055" y="0"/>
                              </a:moveTo>
                              <a:cubicBezTo>
                                <a:pt x="1055" y="33"/>
                                <a:pt x="1055" y="33"/>
                                <a:pt x="1055" y="33"/>
                              </a:cubicBezTo>
                              <a:cubicBezTo>
                                <a:pt x="450" y="105"/>
                                <a:pt x="160" y="509"/>
                                <a:pt x="50" y="700"/>
                              </a:cubicBezTo>
                              <a:cubicBezTo>
                                <a:pt x="0" y="700"/>
                                <a:pt x="0" y="700"/>
                                <a:pt x="0" y="700"/>
                              </a:cubicBezTo>
                              <a:cubicBezTo>
                                <a:pt x="116" y="500"/>
                                <a:pt x="421" y="76"/>
                                <a:pt x="105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53243D76" id="Group 12" o:spid="_x0000_s1026" alt="&quot;&quot;" style="position:absolute;margin-left:2.25pt;margin-top:-.35pt;width:804.7pt;height:623.3pt;z-index:251659264;mso-width-percent:1020;mso-height-percent:1020;mso-position-horizontal-relative:page;mso-position-vertical-relative:page;mso-width-percent:1020;mso-height-percent:1020" coordsize="102197,79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">
              <v:shape id="Rectangle 35" o:spid="_x0000_s1027" style="position:absolute;left:34331;top:21696;width:34680;height:57455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466694,1861892;3466694,5745510;0,5745510;0,0" o:connectangles="0,0,0,0,0"/>
              </v:shape>
              <v:shape id="Freeform 14" o:spid="_x0000_s1028" style="position:absolute;width:34480;height:79152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" path="m1061,v,1781,,1781,,1781c456,1853,166,2257,56,2448v-56,,-56,,-56,c,,,,,l1061,xe" fillcolor="#99cb38 [3204]" stroked="f">
                <v:path arrowok="t" o:connecttype="custom" o:connectlocs="3448049,0;3448049,5758621;181989,7915274;0,7915274;0,0;3448049,0" o:connectangles="0,0,0,0,0,0"/>
              </v:shape>
              <v:shape id="Freeform 15" o:spid="_x0000_s1029" style="position:absolute;left:68413;top:39319;width:33784;height:26151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" path="m1047,v,809,,809,,809c,809,,809,,809,,297,,297,,297,610,380,945,142,1047,xe" fillcolor="#37a76f [3206]" stroked="f">
                <v:path arrowok="t" o:connecttype="custom" o:connectlocs="3378385,0;3378385,2615168;0,2615168;0,960080;3378385,0" o:connectangles="0,0,0,0,0"/>
              </v:shape>
              <v:shape id="Freeform 16" o:spid="_x0000_s1030" style="position:absolute;left:68413;top:39319;width:33784;height:28220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" path="m1047,v,873,,873,,873c,873,,873,,873,,361,,361,,361,610,444,945,142,1047,xe" fillcolor="#99cb38 [3204]" stroked="f">
                <v:path arrowok="t" o:connecttype="custom" o:connectlocs="3378385,0;3378385,2822072;0,2822072;0,1166974;3378385,0" o:connectangles="0,0,0,0,0"/>
              </v:shape>
              <v:shape id="Freeform 19" o:spid="_x0000_s1031" style="position:absolute;left:34497;top:16957;width:33939;height:23602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<v:path arrowok="t" o:connecttype="custom" o:connectlocs="3393892,0;3393892,488195;1956291,947292;0,2360148;0,2230825;2804764,113158;3259417,25865;3393892,0" o:connectangles="0,0,0,0,0,0,0,0"/>
              </v:shape>
              <v:shape id="Freeform 20" o:spid="_x0000_s1032" style="position:absolute;left:34248;top:13716;width:34186;height:26873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<v:path arrowok="t" o:connecttype="custom" o:connectlocs="3418604,0;3418604,491548;1970535,1086580;0,2687344;0,2557989;2825186,171395;3283150,42040;3418604,0" o:connectangles="0,0,0,0,0,0,0,0"/>
              </v:shape>
              <v:shape id="Freeform 17" o:spid="_x0000_s1033" style="position:absolute;left:68413;top:40566;width:33784;height:38566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" path="m1047,v,1193,,1193,,1193c,1193,,1193,,1193,,442,,442,,442,610,526,945,142,1047,xe" fillcolor="white [3212]" stroked="f">
                <v:path arrowok="t" o:connecttype="custom" o:connectlocs="3378385,0;3378385,3856590;0,3856590;0,1428846;3378385,0" o:connectangles="0,0,0,0,0"/>
              </v:shape>
              <v:shape id="Freeform 21" o:spid="_x0000_s1034" style="position:absolute;left:68496;top:70824;width:25362;height:7023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" path="m786,29v,109,,109,,109c,138,,138,,138,465,,696,13,786,29xe" fillcolor="#37a76f [3206]" stroked="f">
                <v:path arrowok="t" o:connecttype="custom" o:connectlocs="2536154,147576;2536154,702260;0,702260;2536154,147576" o:connectangles="0,0,0,0"/>
              </v:shape>
              <v:shape id="Freeform 5" o:spid="_x0000_s1035" style="position:absolute;top:56443;width:34186;height:22717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" path="m1055,v,33,,33,,33c450,105,160,509,50,700,,700,,700,,700,116,500,421,76,1055,xe" fillcolor="#37a76f [3206]" stroked="f">
                <v:path arrowok="t" o:connecttype="custom" o:connectlocs="3418603,0;3418603,107096;162019,2271727;0,2271727;3418603,0" o:connectangles="0,0,0,0,0"/>
              </v:shape>
              <w10:wrap anchorx="page" anchory="page"/>
            </v:group>
          </w:pict>
        </mc:Fallback>
      </mc:AlternateContent>
    </w:r>
    <w:r w:rsidR="00D14FD3">
      <w:rPr>
        <w:lang w:val="en-GB" w:bidi="en-GB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24810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FAC"/>
    <w:rsid w:val="000117F3"/>
    <w:rsid w:val="00032F1A"/>
    <w:rsid w:val="00072195"/>
    <w:rsid w:val="000812E6"/>
    <w:rsid w:val="0009727F"/>
    <w:rsid w:val="00107813"/>
    <w:rsid w:val="00153B7C"/>
    <w:rsid w:val="00160AFC"/>
    <w:rsid w:val="00166C04"/>
    <w:rsid w:val="00172E8B"/>
    <w:rsid w:val="001B5D14"/>
    <w:rsid w:val="00262E12"/>
    <w:rsid w:val="00285F13"/>
    <w:rsid w:val="0031073A"/>
    <w:rsid w:val="0031511C"/>
    <w:rsid w:val="0031753A"/>
    <w:rsid w:val="003209C1"/>
    <w:rsid w:val="00330144"/>
    <w:rsid w:val="0033735F"/>
    <w:rsid w:val="003527C5"/>
    <w:rsid w:val="00394BC2"/>
    <w:rsid w:val="003C5F90"/>
    <w:rsid w:val="003D2BE3"/>
    <w:rsid w:val="0042507E"/>
    <w:rsid w:val="0045196F"/>
    <w:rsid w:val="00487A87"/>
    <w:rsid w:val="004B1C96"/>
    <w:rsid w:val="004B1FDA"/>
    <w:rsid w:val="004B730C"/>
    <w:rsid w:val="005130E6"/>
    <w:rsid w:val="005254E0"/>
    <w:rsid w:val="00551578"/>
    <w:rsid w:val="005538EF"/>
    <w:rsid w:val="00571059"/>
    <w:rsid w:val="0057134E"/>
    <w:rsid w:val="00573CC0"/>
    <w:rsid w:val="00585F04"/>
    <w:rsid w:val="005868EB"/>
    <w:rsid w:val="005C1D27"/>
    <w:rsid w:val="00615DDA"/>
    <w:rsid w:val="006262A9"/>
    <w:rsid w:val="0065390C"/>
    <w:rsid w:val="00657049"/>
    <w:rsid w:val="00674EF6"/>
    <w:rsid w:val="0068630D"/>
    <w:rsid w:val="006D22BB"/>
    <w:rsid w:val="007159BD"/>
    <w:rsid w:val="00787D8D"/>
    <w:rsid w:val="007A69DD"/>
    <w:rsid w:val="007F688E"/>
    <w:rsid w:val="00807373"/>
    <w:rsid w:val="00860F48"/>
    <w:rsid w:val="008F7ED5"/>
    <w:rsid w:val="009200F8"/>
    <w:rsid w:val="009266E8"/>
    <w:rsid w:val="00931259"/>
    <w:rsid w:val="009458A7"/>
    <w:rsid w:val="00961FD4"/>
    <w:rsid w:val="009766CC"/>
    <w:rsid w:val="009F2211"/>
    <w:rsid w:val="00A105AD"/>
    <w:rsid w:val="00A21AC6"/>
    <w:rsid w:val="00A43320"/>
    <w:rsid w:val="00A77242"/>
    <w:rsid w:val="00B223C5"/>
    <w:rsid w:val="00B467B0"/>
    <w:rsid w:val="00B5749E"/>
    <w:rsid w:val="00B71FEC"/>
    <w:rsid w:val="00B8242C"/>
    <w:rsid w:val="00BA132C"/>
    <w:rsid w:val="00BC0151"/>
    <w:rsid w:val="00BC2EFF"/>
    <w:rsid w:val="00BD43AD"/>
    <w:rsid w:val="00BF03F7"/>
    <w:rsid w:val="00BF47EE"/>
    <w:rsid w:val="00C028D9"/>
    <w:rsid w:val="00C261C4"/>
    <w:rsid w:val="00C6741C"/>
    <w:rsid w:val="00C91E8B"/>
    <w:rsid w:val="00C92D8D"/>
    <w:rsid w:val="00CC0182"/>
    <w:rsid w:val="00CC4187"/>
    <w:rsid w:val="00CD1EFE"/>
    <w:rsid w:val="00CD7E47"/>
    <w:rsid w:val="00CF63A3"/>
    <w:rsid w:val="00D14FD3"/>
    <w:rsid w:val="00D4302B"/>
    <w:rsid w:val="00D4761B"/>
    <w:rsid w:val="00D567F0"/>
    <w:rsid w:val="00D86FAC"/>
    <w:rsid w:val="00DD7039"/>
    <w:rsid w:val="00DE1687"/>
    <w:rsid w:val="00DF27E8"/>
    <w:rsid w:val="00E23212"/>
    <w:rsid w:val="00E31A40"/>
    <w:rsid w:val="00EA78AC"/>
    <w:rsid w:val="00EB4A05"/>
    <w:rsid w:val="00EB717F"/>
    <w:rsid w:val="00EC0721"/>
    <w:rsid w:val="00EE0651"/>
    <w:rsid w:val="00F2162E"/>
    <w:rsid w:val="00F60A77"/>
    <w:rsid w:val="00F87DDD"/>
    <w:rsid w:val="00F9063B"/>
    <w:rsid w:val="00FD133C"/>
    <w:rsid w:val="00FE25C9"/>
    <w:rsid w:val="00FE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EC448D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55F51" w:themeColor="text2"/>
        <w:kern w:val="2"/>
        <w:lang w:val="en-U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1059"/>
    <w:rPr>
      <w:color w:val="auto"/>
      <w:sz w:val="22"/>
    </w:rPr>
  </w:style>
  <w:style w:type="paragraph" w:styleId="Heading1">
    <w:name w:val="heading 1"/>
    <w:basedOn w:val="Normal"/>
    <w:next w:val="Normal"/>
    <w:link w:val="Heading1Ch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EC0721"/>
    <w:pPr>
      <w:keepNext/>
      <w:keepLines/>
      <w:pBdr>
        <w:bottom w:val="single" w:sz="4" w:space="4" w:color="455F51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Layout">
    <w:name w:val="Table Layout"/>
    <w:basedOn w:val="Table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3"/>
    <w:qFormat/>
    <w:rsid w:val="00A21AC6"/>
    <w:pPr>
      <w:spacing w:before="7940"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3"/>
    <w:rsid w:val="00A21AC6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itle">
    <w:name w:val="Subtitle"/>
    <w:basedOn w:val="Normal"/>
    <w:next w:val="Normal"/>
    <w:link w:val="SubtitleCh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itleChar">
    <w:name w:val="Subtitle Char"/>
    <w:basedOn w:val="DefaultParagraphFont"/>
    <w:link w:val="Subtitle"/>
    <w:uiPriority w:val="4"/>
    <w:rsid w:val="00DF27E8"/>
    <w:rPr>
      <w:rFonts w:asciiTheme="majorHAnsi" w:hAnsiTheme="majorHAnsi"/>
      <w:sz w:val="24"/>
    </w:rPr>
  </w:style>
  <w:style w:type="paragraph" w:customStyle="1" w:styleId="Organisation">
    <w:name w:val="Organisation"/>
    <w:basedOn w:val="Normal"/>
    <w:next w:val="Normal"/>
    <w:uiPriority w:val="5"/>
    <w:semiHidden/>
    <w:pPr>
      <w:pBdr>
        <w:bottom w:val="single" w:sz="4" w:space="3" w:color="99CB38" w:themeColor="accent1"/>
      </w:pBdr>
      <w:spacing w:after="60"/>
    </w:pPr>
    <w:rPr>
      <w:rFonts w:asciiTheme="majorHAnsi" w:eastAsiaTheme="majorEastAsia" w:hAnsiTheme="majorHAnsi" w:cstheme="majorBidi"/>
      <w:color w:val="99CB38" w:themeColor="accent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Heading1Char">
    <w:name w:val="Heading 1 Char"/>
    <w:basedOn w:val="DefaultParagraphFont"/>
    <w:link w:val="Heading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BlockText">
    <w:name w:val="Block Text"/>
    <w:basedOn w:val="Normal"/>
    <w:uiPriority w:val="2"/>
    <w:qFormat/>
    <w:rsid w:val="00674EF6"/>
    <w:pPr>
      <w:spacing w:before="260" w:after="260" w:line="240" w:lineRule="auto"/>
    </w:pPr>
    <w:rPr>
      <w:color w:val="455F51" w:themeColor="text2"/>
      <w:sz w:val="28"/>
    </w:rPr>
  </w:style>
  <w:style w:type="character" w:customStyle="1" w:styleId="Heading2Char">
    <w:name w:val="Heading 2 Char"/>
    <w:basedOn w:val="DefaultParagraphFont"/>
    <w:link w:val="Heading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Heading3Char">
    <w:name w:val="Heading 3 Char"/>
    <w:basedOn w:val="DefaultParagraphFont"/>
    <w:link w:val="Heading3"/>
    <w:uiPriority w:val="2"/>
    <w:rsid w:val="00330144"/>
    <w:rPr>
      <w:rFonts w:asciiTheme="majorHAnsi" w:hAnsiTheme="majorHAnsi"/>
      <w:b/>
      <w:bCs/>
      <w:sz w:val="22"/>
    </w:rPr>
  </w:style>
  <w:style w:type="paragraph" w:styleId="Quote">
    <w:name w:val="Quote"/>
    <w:basedOn w:val="Normal"/>
    <w:next w:val="Normal"/>
    <w:link w:val="QuoteCh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99CB38" w:themeColor="accent1"/>
    </w:rPr>
  </w:style>
  <w:style w:type="character" w:customStyle="1" w:styleId="QuoteChar">
    <w:name w:val="Quote Char"/>
    <w:basedOn w:val="DefaultParagraphFont"/>
    <w:link w:val="Quote"/>
    <w:uiPriority w:val="2"/>
    <w:semiHidden/>
    <w:rsid w:val="00674EF6"/>
    <w:rPr>
      <w:rFonts w:asciiTheme="majorHAnsi" w:eastAsiaTheme="majorEastAsia" w:hAnsiTheme="majorHAnsi" w:cstheme="majorBidi"/>
      <w:i/>
      <w:iCs/>
      <w:color w:val="99CB38" w:themeColor="accent1"/>
      <w:sz w:val="22"/>
    </w:rPr>
  </w:style>
  <w:style w:type="paragraph" w:customStyle="1" w:styleId="BlockHeading">
    <w:name w:val="Block Heading"/>
    <w:basedOn w:val="Normal"/>
    <w:uiPriority w:val="2"/>
    <w:qFormat/>
    <w:rsid w:val="00961FD4"/>
    <w:pPr>
      <w:spacing w:before="1200" w:after="0" w:line="240" w:lineRule="auto"/>
    </w:pPr>
    <w:rPr>
      <w:rFonts w:asciiTheme="majorHAnsi" w:eastAsiaTheme="majorEastAsia" w:hAnsiTheme="majorHAnsi" w:cstheme="majorBidi"/>
      <w:color w:val="455F51" w:themeColor="text2"/>
      <w:sz w:val="48"/>
    </w:rPr>
  </w:style>
  <w:style w:type="paragraph" w:customStyle="1" w:styleId="BlockText2">
    <w:name w:val="Block Text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Bullet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Header">
    <w:name w:val="header"/>
    <w:basedOn w:val="Normal"/>
    <w:link w:val="Head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4EF6"/>
    <w:rPr>
      <w:color w:val="auto"/>
      <w:sz w:val="22"/>
    </w:rPr>
  </w:style>
  <w:style w:type="paragraph" w:styleId="Footer">
    <w:name w:val="footer"/>
    <w:basedOn w:val="Normal"/>
    <w:link w:val="Foot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4EF6"/>
    <w:rPr>
      <w:color w:val="auto"/>
      <w:sz w:val="22"/>
    </w:rPr>
  </w:style>
  <w:style w:type="paragraph" w:customStyle="1" w:styleId="Heading2Alternate">
    <w:name w:val="Heading 2 Alternate"/>
    <w:basedOn w:val="Heading2"/>
    <w:qFormat/>
    <w:rsid w:val="00A21AC6"/>
    <w:pPr>
      <w:spacing w:before="5680"/>
    </w:pPr>
  </w:style>
  <w:style w:type="paragraph" w:customStyle="1" w:styleId="Heading3Alternate">
    <w:name w:val="Heading 3 Alternate"/>
    <w:basedOn w:val="Heading3"/>
    <w:qFormat/>
    <w:rsid w:val="0068630D"/>
    <w:pPr>
      <w:spacing w:before="7680"/>
      <w:jc w:val="center"/>
    </w:pPr>
  </w:style>
  <w:style w:type="paragraph" w:customStyle="1" w:styleId="NormalAlternate">
    <w:name w:val="Normal Alternate"/>
    <w:basedOn w:val="Normal"/>
    <w:qFormat/>
    <w:rsid w:val="00807373"/>
    <w:pPr>
      <w:spacing w:before="4680"/>
    </w:pPr>
  </w:style>
  <w:style w:type="character" w:customStyle="1" w:styleId="NoSpacingChar">
    <w:name w:val="No Spacing Char"/>
    <w:basedOn w:val="DefaultParagraphFont"/>
    <w:link w:val="NoSpacing"/>
    <w:uiPriority w:val="1"/>
    <w:rsid w:val="006262A9"/>
  </w:style>
  <w:style w:type="paragraph" w:styleId="Revision">
    <w:name w:val="Revision"/>
    <w:hidden/>
    <w:uiPriority w:val="99"/>
    <w:semiHidden/>
    <w:rsid w:val="003209C1"/>
    <w:pPr>
      <w:spacing w:after="0" w:line="240" w:lineRule="auto"/>
    </w:pPr>
    <w:rPr>
      <w:color w:val="auto"/>
      <w:sz w:val="22"/>
    </w:rPr>
  </w:style>
  <w:style w:type="character" w:styleId="PageNumber">
    <w:name w:val="page number"/>
    <w:basedOn w:val="DefaultParagraphFont"/>
    <w:uiPriority w:val="99"/>
    <w:semiHidden/>
    <w:unhideWhenUsed/>
    <w:rsid w:val="00DE1687"/>
  </w:style>
  <w:style w:type="paragraph" w:styleId="TOC1">
    <w:name w:val="toc 1"/>
    <w:basedOn w:val="Normal"/>
    <w:next w:val="Normal"/>
    <w:autoRedefine/>
    <w:uiPriority w:val="39"/>
    <w:unhideWhenUsed/>
    <w:rsid w:val="00DE1687"/>
    <w:pPr>
      <w:spacing w:before="360" w:after="360"/>
    </w:pPr>
    <w:rPr>
      <w:rFonts w:cs="Times New Roman"/>
      <w:b/>
      <w:bCs/>
      <w:caps/>
      <w:szCs w:val="26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b/>
      <w:bCs/>
      <w:smallCaps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mallCaps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5">
    <w:name w:val="toc 5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6">
    <w:name w:val="toc 6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7">
    <w:name w:val="toc 7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8">
    <w:name w:val="toc 8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  <w:style w:type="paragraph" w:styleId="TOC9">
    <w:name w:val="toc 9"/>
    <w:basedOn w:val="Normal"/>
    <w:next w:val="Normal"/>
    <w:autoRedefine/>
    <w:uiPriority w:val="39"/>
    <w:unhideWhenUsed/>
    <w:rsid w:val="00DE1687"/>
    <w:pPr>
      <w:spacing w:after="0"/>
    </w:pPr>
    <w:rPr>
      <w:rFonts w:cs="Times New Roman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jpg"/><Relationship Id="rId26" Type="http://schemas.openxmlformats.org/officeDocument/2006/relationships/image" Target="media/image12.jpg"/><Relationship Id="rId39" Type="http://schemas.openxmlformats.org/officeDocument/2006/relationships/image" Target="media/image21.jpg"/><Relationship Id="rId21" Type="http://schemas.openxmlformats.org/officeDocument/2006/relationships/image" Target="media/image8.jpg"/><Relationship Id="rId34" Type="http://schemas.openxmlformats.org/officeDocument/2006/relationships/image" Target="media/image18.png"/><Relationship Id="rId42" Type="http://schemas.openxmlformats.org/officeDocument/2006/relationships/image" Target="media/image24.jpg"/><Relationship Id="rId47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2.wdp"/><Relationship Id="rId29" Type="http://schemas.microsoft.com/office/2007/relationships/hdphoto" Target="media/hdphoto5.wdp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6.jpg"/><Relationship Id="rId37" Type="http://schemas.openxmlformats.org/officeDocument/2006/relationships/image" Target="media/image20.png"/><Relationship Id="rId40" Type="http://schemas.openxmlformats.org/officeDocument/2006/relationships/image" Target="media/image22.jpg"/><Relationship Id="rId45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0.jpg"/><Relationship Id="rId28" Type="http://schemas.openxmlformats.org/officeDocument/2006/relationships/image" Target="media/image14.png"/><Relationship Id="rId36" Type="http://schemas.openxmlformats.org/officeDocument/2006/relationships/image" Target="media/image19.jp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microsoft.com/office/2007/relationships/hdphoto" Target="media/hdphoto6.wdp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g"/><Relationship Id="rId22" Type="http://schemas.openxmlformats.org/officeDocument/2006/relationships/image" Target="media/image9.jpg"/><Relationship Id="rId27" Type="http://schemas.openxmlformats.org/officeDocument/2006/relationships/image" Target="media/image13.jpg"/><Relationship Id="rId30" Type="http://schemas.openxmlformats.org/officeDocument/2006/relationships/image" Target="media/image15.png"/><Relationship Id="rId35" Type="http://schemas.microsoft.com/office/2007/relationships/hdphoto" Target="media/hdphoto7.wdp"/><Relationship Id="rId43" Type="http://schemas.openxmlformats.org/officeDocument/2006/relationships/image" Target="media/image25.jp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microsoft.com/office/2007/relationships/hdphoto" Target="media/hdphoto1.wdp"/><Relationship Id="rId17" Type="http://schemas.openxmlformats.org/officeDocument/2006/relationships/image" Target="media/image5.jpg"/><Relationship Id="rId25" Type="http://schemas.microsoft.com/office/2007/relationships/hdphoto" Target="media/hdphoto4.wdp"/><Relationship Id="rId33" Type="http://schemas.openxmlformats.org/officeDocument/2006/relationships/image" Target="media/image17.jpg"/><Relationship Id="rId38" Type="http://schemas.microsoft.com/office/2007/relationships/hdphoto" Target="media/hdphoto8.wdp"/><Relationship Id="rId46" Type="http://schemas.openxmlformats.org/officeDocument/2006/relationships/footer" Target="footer1.xml"/><Relationship Id="rId20" Type="http://schemas.microsoft.com/office/2007/relationships/hdphoto" Target="media/hdphoto3.wdp"/><Relationship Id="rId41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9.wdp"/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0.wdp"/><Relationship Id="rId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vidigandan/Library/Containers/com.microsoft.Word/Data/Library/Application%20Support/Microsoft/Office/16.0/DTS/Search/%7bC971554B-FF9C-5847-84EB-738573EB4EDE%7dtf16412186_win32.dotx" TargetMode="External"/></Relationships>
</file>

<file path=word/theme/theme1.xml><?xml version="1.0" encoding="utf-8"?>
<a:theme xmlns:a="http://schemas.openxmlformats.org/drawingml/2006/main" name="Red Business Set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6977B8E-930C-427E-820C-961F5B7EA51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E9D29D0A-87CC-4FFD-9C7C-53CE214EA81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7D1A3CF-E240-964F-9512-568BE7A85CC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76CB092-C920-4CBA-A855-69A94EB71B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{C971554B-FF9C-5847-84EB-738573EB4EDE}tf16412186_win32.dotx</Template>
  <TotalTime>0</TotalTime>
  <Pages>11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STOKBOX ANALYTICS USER MANUAL</vt:lpstr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STOKBOX ANALYTICS USER MANUAL</dc:title>
  <dc:subject>YOUR PRODUCTS…OUR INSIGHT</dc:subject>
  <dc:creator/>
  <cp:lastModifiedBy/>
  <cp:revision>1</cp:revision>
  <dcterms:created xsi:type="dcterms:W3CDTF">2023-02-22T14:05:00Z</dcterms:created>
  <dcterms:modified xsi:type="dcterms:W3CDTF">2023-02-24T06:14:00Z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